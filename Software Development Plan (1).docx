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623B1" w14:textId="59B97576" w:rsidR="00E918C5" w:rsidRPr="00C26778" w:rsidRDefault="000F3D04">
      <w:pPr>
        <w:pStyle w:val="Title"/>
        <w:jc w:val="right"/>
      </w:pPr>
      <w:r>
        <w:t>C++ Calculator</w:t>
      </w:r>
    </w:p>
    <w:p w14:paraId="67B3EB9B" w14:textId="77777777" w:rsidR="00E918C5" w:rsidRPr="00C26778" w:rsidRDefault="00000000">
      <w:pPr>
        <w:pStyle w:val="Title"/>
        <w:jc w:val="right"/>
      </w:pPr>
      <w:fldSimple w:instr=" TITLE  \* MERGEFORMAT ">
        <w:r w:rsidR="000F3D04">
          <w:t>Software Development Plan</w:t>
        </w:r>
      </w:fldSimple>
    </w:p>
    <w:p w14:paraId="7C628863" w14:textId="404BF59A" w:rsidR="00E918C5" w:rsidRPr="00C26778" w:rsidRDefault="00E918C5">
      <w:pPr>
        <w:pStyle w:val="Title"/>
        <w:jc w:val="right"/>
        <w:rPr>
          <w:sz w:val="28"/>
        </w:rPr>
      </w:pPr>
      <w:r w:rsidRPr="00C26778">
        <w:rPr>
          <w:sz w:val="28"/>
        </w:rPr>
        <w:t xml:space="preserve">Version </w:t>
      </w:r>
      <w:r w:rsidR="000F3D04">
        <w:rPr>
          <w:sz w:val="28"/>
        </w:rPr>
        <w:t>1.0</w:t>
      </w:r>
    </w:p>
    <w:p w14:paraId="6B1735D9" w14:textId="77777777" w:rsidR="00E918C5" w:rsidRPr="00C26778" w:rsidRDefault="00E918C5">
      <w:pPr>
        <w:pStyle w:val="Title"/>
        <w:rPr>
          <w:sz w:val="28"/>
        </w:rPr>
      </w:pPr>
    </w:p>
    <w:p w14:paraId="7479B7A5" w14:textId="77777777" w:rsidR="00E918C5" w:rsidRPr="00C26778" w:rsidRDefault="00E918C5"/>
    <w:p w14:paraId="7C8731D8"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99023E0" w14:textId="77777777" w:rsidR="00E918C5" w:rsidRPr="00C26778"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BD44AE" w14:textId="77777777" w:rsidR="00E918C5" w:rsidRPr="00C26778" w:rsidRDefault="00E918C5">
      <w:pPr>
        <w:pStyle w:val="BodyText"/>
      </w:pPr>
    </w:p>
    <w:p w14:paraId="4D00AE29"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E264AC4"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5EB36D49" w14:textId="77777777">
        <w:tc>
          <w:tcPr>
            <w:tcW w:w="2304" w:type="dxa"/>
          </w:tcPr>
          <w:p w14:paraId="0E0EFBF3" w14:textId="77777777" w:rsidR="00E918C5" w:rsidRPr="00C26778" w:rsidRDefault="00E918C5">
            <w:pPr>
              <w:pStyle w:val="Tabletext"/>
              <w:jc w:val="center"/>
              <w:rPr>
                <w:b/>
              </w:rPr>
            </w:pPr>
            <w:r w:rsidRPr="00C26778">
              <w:rPr>
                <w:b/>
              </w:rPr>
              <w:t>Date</w:t>
            </w:r>
          </w:p>
        </w:tc>
        <w:tc>
          <w:tcPr>
            <w:tcW w:w="1152" w:type="dxa"/>
          </w:tcPr>
          <w:p w14:paraId="6FE45C56" w14:textId="77777777" w:rsidR="00E918C5" w:rsidRPr="00C26778" w:rsidRDefault="00E918C5">
            <w:pPr>
              <w:pStyle w:val="Tabletext"/>
              <w:jc w:val="center"/>
              <w:rPr>
                <w:b/>
              </w:rPr>
            </w:pPr>
            <w:r w:rsidRPr="00C26778">
              <w:rPr>
                <w:b/>
              </w:rPr>
              <w:t>Version</w:t>
            </w:r>
          </w:p>
        </w:tc>
        <w:tc>
          <w:tcPr>
            <w:tcW w:w="3744" w:type="dxa"/>
          </w:tcPr>
          <w:p w14:paraId="26B73EE3" w14:textId="77777777" w:rsidR="00E918C5" w:rsidRPr="00C26778" w:rsidRDefault="00E918C5">
            <w:pPr>
              <w:pStyle w:val="Tabletext"/>
              <w:jc w:val="center"/>
              <w:rPr>
                <w:b/>
              </w:rPr>
            </w:pPr>
            <w:r w:rsidRPr="00C26778">
              <w:rPr>
                <w:b/>
              </w:rPr>
              <w:t>Description</w:t>
            </w:r>
          </w:p>
        </w:tc>
        <w:tc>
          <w:tcPr>
            <w:tcW w:w="2304" w:type="dxa"/>
          </w:tcPr>
          <w:p w14:paraId="5EF456D1" w14:textId="77777777" w:rsidR="00E918C5" w:rsidRPr="00C26778" w:rsidRDefault="00E918C5">
            <w:pPr>
              <w:pStyle w:val="Tabletext"/>
              <w:jc w:val="center"/>
              <w:rPr>
                <w:b/>
              </w:rPr>
            </w:pPr>
            <w:r w:rsidRPr="00C26778">
              <w:rPr>
                <w:b/>
              </w:rPr>
              <w:t>Author</w:t>
            </w:r>
          </w:p>
        </w:tc>
      </w:tr>
      <w:tr w:rsidR="00E918C5" w:rsidRPr="00C26778" w14:paraId="3D1F1810" w14:textId="77777777">
        <w:tc>
          <w:tcPr>
            <w:tcW w:w="2304" w:type="dxa"/>
          </w:tcPr>
          <w:p w14:paraId="24746FCC" w14:textId="446FBBD9" w:rsidR="00E918C5" w:rsidRPr="00C26778" w:rsidRDefault="000F3D04">
            <w:pPr>
              <w:pStyle w:val="Tabletext"/>
            </w:pPr>
            <w:r>
              <w:t>09/22/2023</w:t>
            </w:r>
          </w:p>
        </w:tc>
        <w:tc>
          <w:tcPr>
            <w:tcW w:w="1152" w:type="dxa"/>
          </w:tcPr>
          <w:p w14:paraId="21F1BCA1" w14:textId="4BEC6281" w:rsidR="00E918C5" w:rsidRPr="00C26778" w:rsidRDefault="000F3D04">
            <w:pPr>
              <w:pStyle w:val="Tabletext"/>
            </w:pPr>
            <w:r>
              <w:t>1.0</w:t>
            </w:r>
          </w:p>
        </w:tc>
        <w:tc>
          <w:tcPr>
            <w:tcW w:w="3744" w:type="dxa"/>
          </w:tcPr>
          <w:p w14:paraId="51DE25F5" w14:textId="7F9B1569" w:rsidR="00E918C5" w:rsidRPr="00C26778" w:rsidRDefault="000F3D04">
            <w:pPr>
              <w:pStyle w:val="Tabletext"/>
            </w:pPr>
            <w:proofErr w:type="spellStart"/>
            <w:r>
              <w:t>Github</w:t>
            </w:r>
            <w:proofErr w:type="spellEnd"/>
            <w:r>
              <w:t xml:space="preserve"> Initialization and plan creation</w:t>
            </w:r>
          </w:p>
        </w:tc>
        <w:tc>
          <w:tcPr>
            <w:tcW w:w="2304" w:type="dxa"/>
          </w:tcPr>
          <w:p w14:paraId="52630E0E" w14:textId="123C981E" w:rsidR="00E918C5" w:rsidRPr="00C26778" w:rsidRDefault="000F3D04">
            <w:pPr>
              <w:pStyle w:val="Tabletext"/>
            </w:pPr>
            <w:r>
              <w:t>Arnav Jain</w:t>
            </w:r>
          </w:p>
        </w:tc>
      </w:tr>
      <w:tr w:rsidR="00E918C5" w:rsidRPr="00C26778" w14:paraId="0AB27969" w14:textId="77777777">
        <w:tc>
          <w:tcPr>
            <w:tcW w:w="2304" w:type="dxa"/>
          </w:tcPr>
          <w:p w14:paraId="6CEAE3A5" w14:textId="77777777" w:rsidR="00E918C5" w:rsidRPr="00C26778" w:rsidRDefault="00E918C5">
            <w:pPr>
              <w:pStyle w:val="Tabletext"/>
            </w:pPr>
          </w:p>
        </w:tc>
        <w:tc>
          <w:tcPr>
            <w:tcW w:w="1152" w:type="dxa"/>
          </w:tcPr>
          <w:p w14:paraId="0A2C15E0" w14:textId="77777777" w:rsidR="00E918C5" w:rsidRPr="00C26778" w:rsidRDefault="00E918C5">
            <w:pPr>
              <w:pStyle w:val="Tabletext"/>
            </w:pPr>
          </w:p>
        </w:tc>
        <w:tc>
          <w:tcPr>
            <w:tcW w:w="3744" w:type="dxa"/>
          </w:tcPr>
          <w:p w14:paraId="584FD943" w14:textId="77777777" w:rsidR="00E918C5" w:rsidRPr="00C26778" w:rsidRDefault="00E918C5">
            <w:pPr>
              <w:pStyle w:val="Tabletext"/>
            </w:pPr>
          </w:p>
        </w:tc>
        <w:tc>
          <w:tcPr>
            <w:tcW w:w="2304" w:type="dxa"/>
          </w:tcPr>
          <w:p w14:paraId="0A4EC399" w14:textId="77777777" w:rsidR="00E918C5" w:rsidRPr="00C26778" w:rsidRDefault="00E918C5">
            <w:pPr>
              <w:pStyle w:val="Tabletext"/>
            </w:pPr>
          </w:p>
        </w:tc>
      </w:tr>
      <w:tr w:rsidR="00E918C5" w:rsidRPr="00C26778" w14:paraId="43693D19" w14:textId="77777777">
        <w:tc>
          <w:tcPr>
            <w:tcW w:w="2304" w:type="dxa"/>
          </w:tcPr>
          <w:p w14:paraId="7BE866CA" w14:textId="77777777" w:rsidR="00E918C5" w:rsidRPr="00C26778" w:rsidRDefault="00E918C5">
            <w:pPr>
              <w:pStyle w:val="Tabletext"/>
            </w:pPr>
          </w:p>
        </w:tc>
        <w:tc>
          <w:tcPr>
            <w:tcW w:w="1152" w:type="dxa"/>
          </w:tcPr>
          <w:p w14:paraId="1DBC55AF" w14:textId="77777777" w:rsidR="00E918C5" w:rsidRPr="00C26778" w:rsidRDefault="00E918C5">
            <w:pPr>
              <w:pStyle w:val="Tabletext"/>
            </w:pPr>
          </w:p>
        </w:tc>
        <w:tc>
          <w:tcPr>
            <w:tcW w:w="3744" w:type="dxa"/>
          </w:tcPr>
          <w:p w14:paraId="5D2FEF9E" w14:textId="77777777" w:rsidR="00E918C5" w:rsidRPr="00C26778" w:rsidRDefault="00E918C5">
            <w:pPr>
              <w:pStyle w:val="Tabletext"/>
            </w:pPr>
          </w:p>
        </w:tc>
        <w:tc>
          <w:tcPr>
            <w:tcW w:w="2304" w:type="dxa"/>
          </w:tcPr>
          <w:p w14:paraId="13086076" w14:textId="77777777" w:rsidR="00E918C5" w:rsidRPr="00C26778" w:rsidRDefault="00E918C5">
            <w:pPr>
              <w:pStyle w:val="Tabletext"/>
            </w:pPr>
          </w:p>
        </w:tc>
      </w:tr>
      <w:tr w:rsidR="00E918C5" w:rsidRPr="00C26778" w14:paraId="3660B506" w14:textId="77777777">
        <w:tc>
          <w:tcPr>
            <w:tcW w:w="2304" w:type="dxa"/>
          </w:tcPr>
          <w:p w14:paraId="3759C4B2" w14:textId="77777777" w:rsidR="00E918C5" w:rsidRPr="00C26778" w:rsidRDefault="00E918C5">
            <w:pPr>
              <w:pStyle w:val="Tabletext"/>
            </w:pPr>
          </w:p>
        </w:tc>
        <w:tc>
          <w:tcPr>
            <w:tcW w:w="1152" w:type="dxa"/>
          </w:tcPr>
          <w:p w14:paraId="09DBA7A0" w14:textId="77777777" w:rsidR="00E918C5" w:rsidRPr="00C26778" w:rsidRDefault="00E918C5">
            <w:pPr>
              <w:pStyle w:val="Tabletext"/>
            </w:pPr>
          </w:p>
        </w:tc>
        <w:tc>
          <w:tcPr>
            <w:tcW w:w="3744" w:type="dxa"/>
          </w:tcPr>
          <w:p w14:paraId="4ABA5920" w14:textId="77777777" w:rsidR="00E918C5" w:rsidRPr="00C26778" w:rsidRDefault="00E918C5">
            <w:pPr>
              <w:pStyle w:val="Tabletext"/>
            </w:pPr>
          </w:p>
        </w:tc>
        <w:tc>
          <w:tcPr>
            <w:tcW w:w="2304" w:type="dxa"/>
          </w:tcPr>
          <w:p w14:paraId="69F9FCB6" w14:textId="77777777" w:rsidR="00E918C5" w:rsidRPr="00C26778" w:rsidRDefault="00E918C5">
            <w:pPr>
              <w:pStyle w:val="Tabletext"/>
            </w:pPr>
          </w:p>
        </w:tc>
      </w:tr>
    </w:tbl>
    <w:p w14:paraId="370D7807" w14:textId="77777777" w:rsidR="00E918C5" w:rsidRPr="00C26778" w:rsidRDefault="00E918C5"/>
    <w:p w14:paraId="1AC27E03" w14:textId="77777777" w:rsidR="00E918C5" w:rsidRPr="00C26778" w:rsidRDefault="00E918C5">
      <w:pPr>
        <w:pStyle w:val="Title"/>
      </w:pPr>
      <w:r w:rsidRPr="00C26778">
        <w:br w:type="page"/>
      </w:r>
    </w:p>
    <w:p w14:paraId="3268E7EC" w14:textId="77777777" w:rsidR="00E918C5" w:rsidRPr="00C26778" w:rsidRDefault="00E918C5">
      <w:pPr>
        <w:pStyle w:val="Title"/>
      </w:pPr>
      <w:r w:rsidRPr="00C26778">
        <w:lastRenderedPageBreak/>
        <w:t>Table of Contents</w:t>
      </w:r>
    </w:p>
    <w:p w14:paraId="7D96105D" w14:textId="77777777" w:rsidR="00E918C5" w:rsidRPr="00C26778" w:rsidRDefault="00E918C5"/>
    <w:p w14:paraId="00FEB281" w14:textId="77777777" w:rsidR="00E918C5" w:rsidRPr="00C26778" w:rsidRDefault="00E918C5"/>
    <w:p w14:paraId="4612B5EF"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6DA7F12"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749B467"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019A8540"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FF693B6"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18D6E15"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C4ED1D"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2C94CA6"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F8E515A"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1D3A363"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F3007ED"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0ACC559"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F1BAE4A"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23FA2740"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EC077F9"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8C76E5D"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25E1B6A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F283E50"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25EB7E9F"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6656164"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A562C0C"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6E47F5C"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6F6AC56"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603E36C2"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7904F"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7BF80CC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0F3D04">
          <w:t>Software Development Plan</w:t>
        </w:r>
      </w:fldSimple>
    </w:p>
    <w:p w14:paraId="760E0AB9" w14:textId="77777777" w:rsidR="00E918C5" w:rsidRPr="00C26778" w:rsidRDefault="00E918C5">
      <w:pPr>
        <w:pStyle w:val="Heading1"/>
        <w:numPr>
          <w:ilvl w:val="0"/>
          <w:numId w:val="0"/>
        </w:numPr>
      </w:pPr>
      <w:bookmarkStart w:id="0" w:name="_Toc447095880"/>
    </w:p>
    <w:p w14:paraId="13BE477B"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05C8FF4C"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0AF6B046" w14:textId="77777777" w:rsidR="00E918C5" w:rsidRPr="00C26778" w:rsidRDefault="00E918C5">
      <w:pPr>
        <w:pStyle w:val="Heading2"/>
      </w:pPr>
      <w:bookmarkStart w:id="5" w:name="_Toc524312827"/>
      <w:bookmarkStart w:id="6" w:name="_Toc11132095"/>
      <w:r w:rsidRPr="00C26778">
        <w:t>Purpose</w:t>
      </w:r>
      <w:bookmarkEnd w:id="5"/>
      <w:bookmarkEnd w:id="6"/>
    </w:p>
    <w:p w14:paraId="5A39D64C" w14:textId="1B7F5CC2" w:rsidR="000F3D04" w:rsidRPr="000F3D04" w:rsidRDefault="000F3D04" w:rsidP="000F3D04">
      <w:pPr>
        <w:pStyle w:val="BodyText"/>
      </w:pPr>
      <w:r w:rsidRPr="000F3D04">
        <w:t xml:space="preserve">The purpose of the C++ Command Line Calculator project is to provide users with a lightweight, efficient, and easy-to-use tool for performing arithmetic operations from the command line interface (CLI). This tool is designed to </w:t>
      </w:r>
      <w:r w:rsidR="00DC0019">
        <w:t>be versatile</w:t>
      </w:r>
      <w:r>
        <w:t>, powerful, and usable in most operating systems</w:t>
      </w:r>
      <w:r w:rsidRPr="000F3D04">
        <w:t>. The primary motivation behind developing this calculator is to:</w:t>
      </w:r>
    </w:p>
    <w:p w14:paraId="77DF0D6E" w14:textId="77777777" w:rsidR="000F3D04" w:rsidRPr="000F3D04" w:rsidRDefault="000F3D04" w:rsidP="000F3D04">
      <w:pPr>
        <w:pStyle w:val="BodyText"/>
        <w:numPr>
          <w:ilvl w:val="0"/>
          <w:numId w:val="46"/>
        </w:numPr>
      </w:pPr>
      <w:r w:rsidRPr="000F3D04">
        <w:t>Offer a quick method for users to perform calculations without the need for a graphical interface or external applications.</w:t>
      </w:r>
    </w:p>
    <w:p w14:paraId="43131D69" w14:textId="7CF584E9" w:rsidR="000F3D04" w:rsidRPr="000F3D04" w:rsidRDefault="000F3D04" w:rsidP="000F3D04">
      <w:pPr>
        <w:pStyle w:val="BodyText"/>
        <w:numPr>
          <w:ilvl w:val="0"/>
          <w:numId w:val="46"/>
        </w:numPr>
      </w:pPr>
      <w:r w:rsidRPr="000F3D04">
        <w:t xml:space="preserve">Provide an educational resource for </w:t>
      </w:r>
      <w:r w:rsidR="00DC0019">
        <w:t>students</w:t>
      </w:r>
      <w:r w:rsidRPr="000F3D04">
        <w:t xml:space="preserve"> to understand the fundamentals of C++ programming and CLI application development.</w:t>
      </w:r>
    </w:p>
    <w:p w14:paraId="4F5C2713" w14:textId="590D25D6" w:rsidR="000F3D04" w:rsidRPr="000F3D04" w:rsidRDefault="000F3D04" w:rsidP="000F3D04">
      <w:pPr>
        <w:pStyle w:val="BodyText"/>
        <w:numPr>
          <w:ilvl w:val="0"/>
          <w:numId w:val="46"/>
        </w:numPr>
      </w:pPr>
      <w:r w:rsidRPr="000F3D04">
        <w:t xml:space="preserve">Demonstrate </w:t>
      </w:r>
      <w:r w:rsidR="00DC0019">
        <w:t>good</w:t>
      </w:r>
      <w:r w:rsidRPr="000F3D04">
        <w:t xml:space="preserve"> practices in software design, development, and testing using the C++ programming language.</w:t>
      </w:r>
    </w:p>
    <w:p w14:paraId="1D53ED41" w14:textId="64AB4F91" w:rsidR="000F3D04" w:rsidRPr="000F3D04" w:rsidRDefault="000F3D04" w:rsidP="000F3D04">
      <w:pPr>
        <w:pStyle w:val="BodyText"/>
      </w:pPr>
      <w:r w:rsidRPr="000F3D04">
        <w:t>The calculator will support basic operations such as addition, subtraction, multiplication, and division</w:t>
      </w:r>
      <w:r w:rsidR="00DC0019">
        <w:t xml:space="preserve"> as well as more complex operations such as exponents and modulus</w:t>
      </w:r>
      <w:r w:rsidRPr="000F3D04">
        <w:t xml:space="preserve">. </w:t>
      </w:r>
      <w:r w:rsidR="00DC0019">
        <w:t xml:space="preserve">Furthermore, it will have error handling for cases such as missing operators, dividing by zero, etc. </w:t>
      </w:r>
      <w:r w:rsidRPr="000F3D04">
        <w:t>Further, it will be designed with extensibility in mind, allowing for potential future enhancements like support for advanced mathematical functions, unit conversions, or integration with other tools.</w:t>
      </w:r>
    </w:p>
    <w:p w14:paraId="5D332A0D" w14:textId="1653F7F8" w:rsidR="00E918C5" w:rsidRPr="00C26778" w:rsidRDefault="00E918C5" w:rsidP="000F3D04">
      <w:pPr>
        <w:pStyle w:val="BodyText"/>
      </w:pPr>
    </w:p>
    <w:p w14:paraId="0EE10E7D"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6AF59C1D" w14:textId="77777777"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6B72E20B" w14:textId="77777777" w:rsidR="00E918C5" w:rsidRPr="00C26778" w:rsidRDefault="00E918C5">
      <w:pPr>
        <w:pStyle w:val="Heading2"/>
      </w:pPr>
      <w:bookmarkStart w:id="7" w:name="_Toc524312829"/>
      <w:bookmarkStart w:id="8" w:name="_Toc11132097"/>
      <w:r w:rsidRPr="00C26778">
        <w:t>Definitions, Acronyms, and Abbreviations</w:t>
      </w:r>
      <w:bookmarkEnd w:id="7"/>
      <w:bookmarkEnd w:id="8"/>
    </w:p>
    <w:p w14:paraId="3156B436"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8846B73" w14:textId="77777777" w:rsidR="00486D40" w:rsidRPr="00486D40" w:rsidRDefault="00486D40" w:rsidP="00486D40">
      <w:pPr>
        <w:pStyle w:val="BodyText"/>
      </w:pPr>
      <w:r w:rsidRPr="00486D40">
        <w:t>This section provides definitions, acronyms, and abbreviations relevant to the Arithmetic Expression Evaluator project, ensuring clear communication among stakeholders and team members.</w:t>
      </w:r>
    </w:p>
    <w:p w14:paraId="6B1AF729" w14:textId="77777777" w:rsidR="00486D40" w:rsidRPr="00486D40" w:rsidRDefault="00486D40" w:rsidP="00486D40">
      <w:pPr>
        <w:pStyle w:val="BodyText"/>
        <w:rPr>
          <w:b/>
          <w:bCs/>
        </w:rPr>
      </w:pPr>
      <w:r w:rsidRPr="00486D40">
        <w:rPr>
          <w:b/>
          <w:bCs/>
        </w:rPr>
        <w:t>Definitions:</w:t>
      </w:r>
    </w:p>
    <w:p w14:paraId="0488DEAD" w14:textId="77777777" w:rsidR="00486D40" w:rsidRPr="00486D40" w:rsidRDefault="00486D40" w:rsidP="00486D40">
      <w:pPr>
        <w:pStyle w:val="BodyText"/>
        <w:numPr>
          <w:ilvl w:val="1"/>
          <w:numId w:val="65"/>
        </w:numPr>
      </w:pPr>
      <w:r w:rsidRPr="00486D40">
        <w:rPr>
          <w:b/>
          <w:bCs/>
        </w:rPr>
        <w:t>Arithmetic Expression</w:t>
      </w:r>
      <w:r w:rsidRPr="00486D40">
        <w:t>: A mathematical notation involving numbers and operation symbols that denotes a single mathematical operation.</w:t>
      </w:r>
    </w:p>
    <w:p w14:paraId="11D35337" w14:textId="77777777" w:rsidR="00486D40" w:rsidRPr="00486D40" w:rsidRDefault="00486D40" w:rsidP="00486D40">
      <w:pPr>
        <w:pStyle w:val="BodyText"/>
        <w:numPr>
          <w:ilvl w:val="1"/>
          <w:numId w:val="65"/>
        </w:numPr>
      </w:pPr>
      <w:r w:rsidRPr="00486D40">
        <w:rPr>
          <w:b/>
          <w:bCs/>
        </w:rPr>
        <w:t>Operator Precedence</w:t>
      </w:r>
      <w:r w:rsidRPr="00486D40">
        <w:t>: The rule dictating the order in which operations in arithmetic expressions are carried out.</w:t>
      </w:r>
    </w:p>
    <w:p w14:paraId="732C1994" w14:textId="77777777" w:rsidR="00486D40" w:rsidRPr="00486D40" w:rsidRDefault="00486D40" w:rsidP="00486D40">
      <w:pPr>
        <w:pStyle w:val="BodyText"/>
        <w:numPr>
          <w:ilvl w:val="1"/>
          <w:numId w:val="65"/>
        </w:numPr>
      </w:pPr>
      <w:r w:rsidRPr="00486D40">
        <w:rPr>
          <w:b/>
          <w:bCs/>
        </w:rPr>
        <w:lastRenderedPageBreak/>
        <w:t>Tokenization</w:t>
      </w:r>
      <w:r w:rsidRPr="00486D40">
        <w:t>: The process of converting an input string into discrete units, called tokens, for easier parsing and processing.</w:t>
      </w:r>
    </w:p>
    <w:p w14:paraId="7DDE303B" w14:textId="77777777" w:rsidR="00486D40" w:rsidRPr="00486D40" w:rsidRDefault="00486D40" w:rsidP="00486D40">
      <w:pPr>
        <w:pStyle w:val="BodyText"/>
        <w:rPr>
          <w:b/>
          <w:bCs/>
        </w:rPr>
      </w:pPr>
      <w:r w:rsidRPr="00486D40">
        <w:rPr>
          <w:b/>
          <w:bCs/>
        </w:rPr>
        <w:t>Acronyms:</w:t>
      </w:r>
    </w:p>
    <w:p w14:paraId="4FED562C" w14:textId="77777777" w:rsidR="00486D40" w:rsidRPr="00486D40" w:rsidRDefault="00486D40" w:rsidP="00486D40">
      <w:pPr>
        <w:pStyle w:val="BodyText"/>
        <w:numPr>
          <w:ilvl w:val="0"/>
          <w:numId w:val="63"/>
        </w:numPr>
      </w:pPr>
      <w:r w:rsidRPr="00486D40">
        <w:rPr>
          <w:b/>
          <w:bCs/>
        </w:rPr>
        <w:t>UPEDU</w:t>
      </w:r>
      <w:r w:rsidRPr="00486D40">
        <w:t>: Unified Process for Education - A simplified version of the Rational Unified Process (RUP) tailored for educational projects.</w:t>
      </w:r>
    </w:p>
    <w:p w14:paraId="5F0FB0DF" w14:textId="77777777" w:rsidR="00486D40" w:rsidRPr="00486D40" w:rsidRDefault="00486D40" w:rsidP="00486D40">
      <w:pPr>
        <w:pStyle w:val="BodyText"/>
        <w:numPr>
          <w:ilvl w:val="0"/>
          <w:numId w:val="63"/>
        </w:numPr>
      </w:pPr>
      <w:r w:rsidRPr="00486D40">
        <w:rPr>
          <w:b/>
          <w:bCs/>
        </w:rPr>
        <w:t>RUP</w:t>
      </w:r>
      <w:r w:rsidRPr="00486D40">
        <w:t>: Rational Unified Process - A software development process framework.</w:t>
      </w:r>
    </w:p>
    <w:p w14:paraId="78014183" w14:textId="77777777" w:rsidR="00486D40" w:rsidRPr="00486D40" w:rsidRDefault="00486D40" w:rsidP="00486D40">
      <w:pPr>
        <w:pStyle w:val="BodyText"/>
        <w:numPr>
          <w:ilvl w:val="0"/>
          <w:numId w:val="63"/>
        </w:numPr>
      </w:pPr>
      <w:r w:rsidRPr="00486D40">
        <w:rPr>
          <w:b/>
          <w:bCs/>
        </w:rPr>
        <w:t>PEMDAS</w:t>
      </w:r>
      <w:r w:rsidRPr="00486D40">
        <w:t>: Parentheses, Exponents, Multiplication and Division (from left to right), Addition and Subtraction (from left to right) - A mnemonic for the order of operations in arithmetic.</w:t>
      </w:r>
    </w:p>
    <w:p w14:paraId="633B2B02" w14:textId="77777777" w:rsidR="00486D40" w:rsidRPr="00486D40" w:rsidRDefault="00486D40" w:rsidP="00486D40">
      <w:pPr>
        <w:pStyle w:val="BodyText"/>
        <w:numPr>
          <w:ilvl w:val="0"/>
          <w:numId w:val="63"/>
        </w:numPr>
      </w:pPr>
      <w:r w:rsidRPr="00486D40">
        <w:rPr>
          <w:b/>
          <w:bCs/>
        </w:rPr>
        <w:t>CLI</w:t>
      </w:r>
      <w:r w:rsidRPr="00486D40">
        <w:t>: Command-Line Interface - A user interface where users interact with software by typing commands.</w:t>
      </w:r>
    </w:p>
    <w:p w14:paraId="6FEDE5A2" w14:textId="77777777" w:rsidR="00486D40" w:rsidRPr="00486D40" w:rsidRDefault="00486D40" w:rsidP="00486D40">
      <w:pPr>
        <w:pStyle w:val="BodyText"/>
        <w:numPr>
          <w:ilvl w:val="0"/>
          <w:numId w:val="63"/>
        </w:numPr>
      </w:pPr>
      <w:r w:rsidRPr="00486D40">
        <w:rPr>
          <w:b/>
          <w:bCs/>
        </w:rPr>
        <w:t>GUI</w:t>
      </w:r>
      <w:r w:rsidRPr="00486D40">
        <w:t>: Graphical User Interface - A visual interface where users interact with software using graphical elements.</w:t>
      </w:r>
    </w:p>
    <w:p w14:paraId="148F6600" w14:textId="77777777" w:rsidR="00486D40" w:rsidRPr="00486D40" w:rsidRDefault="00486D40" w:rsidP="00486D40">
      <w:pPr>
        <w:pStyle w:val="BodyText"/>
        <w:rPr>
          <w:b/>
          <w:bCs/>
        </w:rPr>
      </w:pPr>
      <w:r w:rsidRPr="00486D40">
        <w:rPr>
          <w:b/>
          <w:bCs/>
        </w:rPr>
        <w:t>Abbreviations:</w:t>
      </w:r>
    </w:p>
    <w:p w14:paraId="5C48C213" w14:textId="77777777" w:rsidR="00486D40" w:rsidRPr="00486D40" w:rsidRDefault="00486D40" w:rsidP="00486D40">
      <w:pPr>
        <w:pStyle w:val="BodyText"/>
        <w:numPr>
          <w:ilvl w:val="0"/>
          <w:numId w:val="64"/>
        </w:numPr>
      </w:pPr>
      <w:r w:rsidRPr="00486D40">
        <w:rPr>
          <w:b/>
          <w:bCs/>
        </w:rPr>
        <w:t>TA</w:t>
      </w:r>
      <w:r w:rsidRPr="00486D40">
        <w:t>: Teaching Assistant - A person, typically a graduate student, who assists a professor in teaching a course.</w:t>
      </w:r>
    </w:p>
    <w:p w14:paraId="6E4A35F4" w14:textId="77777777" w:rsidR="00486D40" w:rsidRPr="00486D40" w:rsidRDefault="00486D40" w:rsidP="00486D40">
      <w:pPr>
        <w:pStyle w:val="BodyText"/>
        <w:numPr>
          <w:ilvl w:val="0"/>
          <w:numId w:val="64"/>
        </w:numPr>
      </w:pPr>
      <w:r w:rsidRPr="00486D40">
        <w:rPr>
          <w:b/>
          <w:bCs/>
        </w:rPr>
        <w:t>PM</w:t>
      </w:r>
      <w:r w:rsidRPr="00486D40">
        <w:t>: Project Manager - The individual responsible for overseeing the project.</w:t>
      </w:r>
    </w:p>
    <w:p w14:paraId="3004D6CA" w14:textId="77777777" w:rsidR="00486D40" w:rsidRPr="00486D40" w:rsidRDefault="00486D40" w:rsidP="00486D40">
      <w:pPr>
        <w:pStyle w:val="BodyText"/>
        <w:numPr>
          <w:ilvl w:val="0"/>
          <w:numId w:val="64"/>
        </w:numPr>
      </w:pPr>
      <w:r w:rsidRPr="00486D40">
        <w:rPr>
          <w:b/>
          <w:bCs/>
        </w:rPr>
        <w:t>RE</w:t>
      </w:r>
      <w:r w:rsidRPr="00486D40">
        <w:t>: Requirements Engineer - The individual responsible for gathering and documenting project requirements.</w:t>
      </w:r>
    </w:p>
    <w:p w14:paraId="44B0D4AE" w14:textId="77777777" w:rsidR="00486D40" w:rsidRPr="00486D40" w:rsidRDefault="00486D40" w:rsidP="00486D40">
      <w:pPr>
        <w:pStyle w:val="BodyText"/>
        <w:numPr>
          <w:ilvl w:val="0"/>
          <w:numId w:val="64"/>
        </w:numPr>
      </w:pPr>
      <w:r w:rsidRPr="00486D40">
        <w:rPr>
          <w:b/>
          <w:bCs/>
        </w:rPr>
        <w:t>DA</w:t>
      </w:r>
      <w:r w:rsidRPr="00486D40">
        <w:t>: Design Architect - The individual responsible for converting requirements into a detailed software design.</w:t>
      </w:r>
    </w:p>
    <w:p w14:paraId="4EDBF41F" w14:textId="77777777" w:rsidR="00486D40" w:rsidRPr="00486D40" w:rsidRDefault="00486D40" w:rsidP="00486D40">
      <w:pPr>
        <w:pStyle w:val="BodyText"/>
        <w:numPr>
          <w:ilvl w:val="0"/>
          <w:numId w:val="64"/>
        </w:numPr>
      </w:pPr>
      <w:r w:rsidRPr="00486D40">
        <w:rPr>
          <w:b/>
          <w:bCs/>
        </w:rPr>
        <w:t>IE</w:t>
      </w:r>
      <w:r w:rsidRPr="00486D40">
        <w:t>: Implementation Engineer - The individual tasked with primary coding responsibilities.</w:t>
      </w:r>
    </w:p>
    <w:p w14:paraId="67312C17" w14:textId="77777777" w:rsidR="00486D40" w:rsidRPr="00486D40" w:rsidRDefault="00486D40" w:rsidP="00486D40">
      <w:pPr>
        <w:pStyle w:val="BodyText"/>
        <w:numPr>
          <w:ilvl w:val="0"/>
          <w:numId w:val="64"/>
        </w:numPr>
      </w:pPr>
      <w:r w:rsidRPr="00486D40">
        <w:rPr>
          <w:b/>
          <w:bCs/>
        </w:rPr>
        <w:t>TE</w:t>
      </w:r>
      <w:r w:rsidRPr="00486D40">
        <w:t>: Test Engineer - The individual responsible for developing and executing test plans.</w:t>
      </w:r>
    </w:p>
    <w:p w14:paraId="64755E99" w14:textId="77777777" w:rsidR="00486D40" w:rsidRPr="00486D40" w:rsidRDefault="00486D40" w:rsidP="00486D40">
      <w:pPr>
        <w:pStyle w:val="BodyText"/>
        <w:numPr>
          <w:ilvl w:val="0"/>
          <w:numId w:val="64"/>
        </w:numPr>
      </w:pPr>
      <w:r w:rsidRPr="00486D40">
        <w:rPr>
          <w:b/>
          <w:bCs/>
        </w:rPr>
        <w:t>DM</w:t>
      </w:r>
      <w:r w:rsidRPr="00486D40">
        <w:t>: Deployment Manager - The individual overseeing the software's deployment.</w:t>
      </w:r>
    </w:p>
    <w:p w14:paraId="05BAF12C" w14:textId="77777777" w:rsidR="00486D40" w:rsidRPr="00486D40" w:rsidRDefault="00486D40" w:rsidP="00486D40">
      <w:pPr>
        <w:pStyle w:val="BodyText"/>
        <w:numPr>
          <w:ilvl w:val="0"/>
          <w:numId w:val="64"/>
        </w:numPr>
      </w:pPr>
      <w:r w:rsidRPr="00486D40">
        <w:rPr>
          <w:b/>
          <w:bCs/>
        </w:rPr>
        <w:t>QA</w:t>
      </w:r>
      <w:r w:rsidRPr="00486D40">
        <w:t>: Quality Assurance - The process of ensuring a product meets specified quality standards.</w:t>
      </w:r>
    </w:p>
    <w:p w14:paraId="664C4AF7" w14:textId="6BAD21F7" w:rsidR="00E918C5" w:rsidRPr="00C26778" w:rsidRDefault="00E918C5">
      <w:pPr>
        <w:pStyle w:val="BodyText"/>
      </w:pPr>
    </w:p>
    <w:p w14:paraId="17E4CD49" w14:textId="77777777" w:rsidR="00E918C5" w:rsidRDefault="00E918C5">
      <w:pPr>
        <w:pStyle w:val="Heading2"/>
      </w:pPr>
      <w:bookmarkStart w:id="9" w:name="_Toc524312830"/>
      <w:bookmarkStart w:id="10" w:name="_Toc11132098"/>
      <w:r w:rsidRPr="00C26778">
        <w:t>References</w:t>
      </w:r>
      <w:bookmarkEnd w:id="9"/>
      <w:bookmarkEnd w:id="10"/>
    </w:p>
    <w:p w14:paraId="58FF097C" w14:textId="77777777" w:rsidR="00486D40" w:rsidRPr="00486D40" w:rsidRDefault="00486D40" w:rsidP="00486D40">
      <w:pPr>
        <w:pStyle w:val="NormalWeb"/>
        <w:ind w:left="360"/>
        <w:rPr>
          <w:color w:val="FF0000"/>
          <w:sz w:val="20"/>
          <w:szCs w:val="20"/>
        </w:rPr>
      </w:pPr>
      <w:r w:rsidRPr="00486D40">
        <w:rPr>
          <w:color w:val="FF0000"/>
          <w:sz w:val="20"/>
          <w:szCs w:val="20"/>
        </w:rPr>
        <w:t>This section provides a list of references that were consulted or are relevant to the Arithmetic Expression Evaluator project. They serve as valuable resources for understanding the context, methodologies, and standards related to the project.</w:t>
      </w:r>
    </w:p>
    <w:p w14:paraId="4B1BC7F7" w14:textId="77777777" w:rsidR="00486D40" w:rsidRPr="00486D40" w:rsidRDefault="00486D40" w:rsidP="00486D40">
      <w:pPr>
        <w:pStyle w:val="NormalWeb"/>
        <w:numPr>
          <w:ilvl w:val="0"/>
          <w:numId w:val="66"/>
        </w:numPr>
        <w:rPr>
          <w:color w:val="FF0000"/>
          <w:sz w:val="20"/>
          <w:szCs w:val="20"/>
        </w:rPr>
      </w:pPr>
      <w:r w:rsidRPr="00486D40">
        <w:rPr>
          <w:color w:val="FF0000"/>
          <w:sz w:val="20"/>
          <w:szCs w:val="20"/>
        </w:rPr>
        <w:t xml:space="preserve">Kruchten, P. (2003). </w:t>
      </w:r>
      <w:r w:rsidRPr="00486D40">
        <w:rPr>
          <w:rStyle w:val="Emphasis"/>
          <w:color w:val="FF0000"/>
          <w:sz w:val="20"/>
          <w:szCs w:val="20"/>
        </w:rPr>
        <w:t>The Rational Unified Process: An Introduction</w:t>
      </w:r>
      <w:r w:rsidRPr="00486D40">
        <w:rPr>
          <w:color w:val="FF0000"/>
          <w:sz w:val="20"/>
          <w:szCs w:val="20"/>
        </w:rPr>
        <w:t xml:space="preserve"> (3rd ed.). Addison-Wesley.</w:t>
      </w:r>
    </w:p>
    <w:p w14:paraId="03D33A7B" w14:textId="77777777" w:rsidR="00486D40" w:rsidRPr="00486D40" w:rsidRDefault="00486D40" w:rsidP="00486D40">
      <w:pPr>
        <w:pStyle w:val="NormalWeb"/>
        <w:numPr>
          <w:ilvl w:val="0"/>
          <w:numId w:val="66"/>
        </w:numPr>
        <w:rPr>
          <w:color w:val="FF0000"/>
          <w:sz w:val="20"/>
          <w:szCs w:val="20"/>
        </w:rPr>
      </w:pPr>
      <w:r w:rsidRPr="00486D40">
        <w:rPr>
          <w:color w:val="FF0000"/>
          <w:sz w:val="20"/>
          <w:szCs w:val="20"/>
        </w:rPr>
        <w:t xml:space="preserve">Ivar Jacobson, Grady </w:t>
      </w:r>
      <w:proofErr w:type="spellStart"/>
      <w:r w:rsidRPr="00486D40">
        <w:rPr>
          <w:color w:val="FF0000"/>
          <w:sz w:val="20"/>
          <w:szCs w:val="20"/>
        </w:rPr>
        <w:t>Booch</w:t>
      </w:r>
      <w:proofErr w:type="spellEnd"/>
      <w:r w:rsidRPr="00486D40">
        <w:rPr>
          <w:color w:val="FF0000"/>
          <w:sz w:val="20"/>
          <w:szCs w:val="20"/>
        </w:rPr>
        <w:t xml:space="preserve">, James Rumbaugh. (1999). </w:t>
      </w:r>
      <w:r w:rsidRPr="00486D40">
        <w:rPr>
          <w:rStyle w:val="Emphasis"/>
          <w:color w:val="FF0000"/>
          <w:sz w:val="20"/>
          <w:szCs w:val="20"/>
        </w:rPr>
        <w:t>The Unified Software Development Process</w:t>
      </w:r>
      <w:r w:rsidRPr="00486D40">
        <w:rPr>
          <w:color w:val="FF0000"/>
          <w:sz w:val="20"/>
          <w:szCs w:val="20"/>
        </w:rPr>
        <w:t>. Addison-Wesley Professional.</w:t>
      </w:r>
    </w:p>
    <w:p w14:paraId="59773BCD" w14:textId="77777777" w:rsidR="00486D40" w:rsidRPr="00486D40" w:rsidRDefault="00486D40" w:rsidP="00486D40">
      <w:pPr>
        <w:pStyle w:val="NormalWeb"/>
        <w:numPr>
          <w:ilvl w:val="0"/>
          <w:numId w:val="66"/>
        </w:numPr>
        <w:rPr>
          <w:color w:val="FF0000"/>
          <w:sz w:val="20"/>
          <w:szCs w:val="20"/>
        </w:rPr>
      </w:pPr>
      <w:r w:rsidRPr="00486D40">
        <w:rPr>
          <w:color w:val="FF0000"/>
          <w:sz w:val="20"/>
          <w:szCs w:val="20"/>
        </w:rPr>
        <w:t xml:space="preserve">Stroustrup, B. (2013). </w:t>
      </w:r>
      <w:r w:rsidRPr="00486D40">
        <w:rPr>
          <w:rStyle w:val="Emphasis"/>
          <w:color w:val="FF0000"/>
          <w:sz w:val="20"/>
          <w:szCs w:val="20"/>
        </w:rPr>
        <w:t>The C++ Programming Language</w:t>
      </w:r>
      <w:r w:rsidRPr="00486D40">
        <w:rPr>
          <w:color w:val="FF0000"/>
          <w:sz w:val="20"/>
          <w:szCs w:val="20"/>
        </w:rPr>
        <w:t xml:space="preserve"> (4th ed.). Addison-Wesley Professional.</w:t>
      </w:r>
    </w:p>
    <w:p w14:paraId="4E3E0D60" w14:textId="77777777" w:rsidR="00486D40" w:rsidRPr="00486D40" w:rsidRDefault="00486D40" w:rsidP="00486D40">
      <w:pPr>
        <w:pStyle w:val="NormalWeb"/>
        <w:numPr>
          <w:ilvl w:val="0"/>
          <w:numId w:val="66"/>
        </w:numPr>
        <w:rPr>
          <w:color w:val="FF0000"/>
          <w:sz w:val="20"/>
          <w:szCs w:val="20"/>
        </w:rPr>
      </w:pPr>
      <w:proofErr w:type="spellStart"/>
      <w:r w:rsidRPr="00486D40">
        <w:rPr>
          <w:color w:val="FF0000"/>
          <w:sz w:val="20"/>
          <w:szCs w:val="20"/>
        </w:rPr>
        <w:t>Cormen</w:t>
      </w:r>
      <w:proofErr w:type="spellEnd"/>
      <w:r w:rsidRPr="00486D40">
        <w:rPr>
          <w:color w:val="FF0000"/>
          <w:sz w:val="20"/>
          <w:szCs w:val="20"/>
        </w:rPr>
        <w:t xml:space="preserve">, T. H., </w:t>
      </w:r>
      <w:proofErr w:type="spellStart"/>
      <w:r w:rsidRPr="00486D40">
        <w:rPr>
          <w:color w:val="FF0000"/>
          <w:sz w:val="20"/>
          <w:szCs w:val="20"/>
        </w:rPr>
        <w:t>Leiserson</w:t>
      </w:r>
      <w:proofErr w:type="spellEnd"/>
      <w:r w:rsidRPr="00486D40">
        <w:rPr>
          <w:color w:val="FF0000"/>
          <w:sz w:val="20"/>
          <w:szCs w:val="20"/>
        </w:rPr>
        <w:t xml:space="preserve">, C. E., Rivest, R. L., &amp; Stein, C. (2009). </w:t>
      </w:r>
      <w:r w:rsidRPr="00486D40">
        <w:rPr>
          <w:rStyle w:val="Emphasis"/>
          <w:color w:val="FF0000"/>
          <w:sz w:val="20"/>
          <w:szCs w:val="20"/>
        </w:rPr>
        <w:t>Introduction to Algorithms</w:t>
      </w:r>
      <w:r w:rsidRPr="00486D40">
        <w:rPr>
          <w:color w:val="FF0000"/>
          <w:sz w:val="20"/>
          <w:szCs w:val="20"/>
        </w:rPr>
        <w:t xml:space="preserve"> (3rd ed.). The MIT Press.</w:t>
      </w:r>
    </w:p>
    <w:p w14:paraId="3D93F6EA" w14:textId="3C0DBF40" w:rsidR="00486D40" w:rsidRPr="00486D40" w:rsidRDefault="00486D40" w:rsidP="00486D40">
      <w:pPr>
        <w:pStyle w:val="NormalWeb"/>
        <w:numPr>
          <w:ilvl w:val="0"/>
          <w:numId w:val="66"/>
        </w:numPr>
        <w:rPr>
          <w:color w:val="FF0000"/>
          <w:sz w:val="20"/>
          <w:szCs w:val="20"/>
        </w:rPr>
      </w:pPr>
      <w:r w:rsidRPr="00486D40">
        <w:rPr>
          <w:color w:val="FF0000"/>
          <w:sz w:val="20"/>
          <w:szCs w:val="20"/>
        </w:rPr>
        <w:t xml:space="preserve">University of Kansas. (2023). </w:t>
      </w:r>
      <w:r w:rsidRPr="00486D40">
        <w:rPr>
          <w:rStyle w:val="Emphasis"/>
          <w:color w:val="FF0000"/>
          <w:sz w:val="20"/>
          <w:szCs w:val="20"/>
        </w:rPr>
        <w:t>EECS 348: Software Engineering Course Syllabus and Guidelines</w:t>
      </w:r>
      <w:r w:rsidRPr="00486D40">
        <w:rPr>
          <w:color w:val="FF0000"/>
          <w:sz w:val="20"/>
          <w:szCs w:val="20"/>
        </w:rPr>
        <w:t>. The University of Kansas Publishing.</w:t>
      </w:r>
    </w:p>
    <w:p w14:paraId="365832CF" w14:textId="77777777" w:rsidR="00486D40" w:rsidRPr="00486D40" w:rsidRDefault="00486D40" w:rsidP="00486D40">
      <w:pPr>
        <w:pStyle w:val="NormalWeb"/>
        <w:numPr>
          <w:ilvl w:val="0"/>
          <w:numId w:val="66"/>
        </w:numPr>
        <w:rPr>
          <w:color w:val="FF0000"/>
          <w:sz w:val="20"/>
          <w:szCs w:val="20"/>
        </w:rPr>
      </w:pPr>
      <w:r w:rsidRPr="00486D40">
        <w:rPr>
          <w:color w:val="FF0000"/>
          <w:sz w:val="20"/>
          <w:szCs w:val="20"/>
        </w:rPr>
        <w:lastRenderedPageBreak/>
        <w:t xml:space="preserve">IEEE. (1998). </w:t>
      </w:r>
      <w:r w:rsidRPr="00486D40">
        <w:rPr>
          <w:rStyle w:val="Emphasis"/>
          <w:color w:val="FF0000"/>
          <w:sz w:val="20"/>
          <w:szCs w:val="20"/>
        </w:rPr>
        <w:t>IEEE Recommended Practice for Software Requirements Specifications (IEEE 830-1998)</w:t>
      </w:r>
      <w:r w:rsidRPr="00486D40">
        <w:rPr>
          <w:color w:val="FF0000"/>
          <w:sz w:val="20"/>
          <w:szCs w:val="20"/>
        </w:rPr>
        <w:t>. Institute of Electrical and Electronics Engineers.</w:t>
      </w:r>
    </w:p>
    <w:p w14:paraId="605804E5" w14:textId="77777777" w:rsidR="00486D40" w:rsidRPr="00486D40" w:rsidRDefault="00486D40" w:rsidP="00486D40">
      <w:pPr>
        <w:ind w:left="720"/>
        <w:rPr>
          <w:sz w:val="16"/>
          <w:szCs w:val="16"/>
        </w:rPr>
      </w:pPr>
    </w:p>
    <w:p w14:paraId="3FA41E0B"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16217280"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1C325E8F" w14:textId="77777777" w:rsidR="00E918C5" w:rsidRPr="00C26778" w:rsidRDefault="00E918C5">
      <w:pPr>
        <w:pStyle w:val="InfoBlue"/>
        <w:numPr>
          <w:ilvl w:val="0"/>
          <w:numId w:val="31"/>
        </w:numPr>
        <w:tabs>
          <w:tab w:val="clear" w:pos="360"/>
          <w:tab w:val="num" w:pos="1080"/>
        </w:tabs>
        <w:ind w:left="1080"/>
      </w:pPr>
      <w:r w:rsidRPr="00C26778">
        <w:t xml:space="preserve">Iteration Plans </w:t>
      </w:r>
    </w:p>
    <w:p w14:paraId="5362676B" w14:textId="77777777" w:rsidR="00E918C5" w:rsidRPr="00C26778" w:rsidRDefault="00E918C5">
      <w:pPr>
        <w:pStyle w:val="InfoBlue"/>
        <w:numPr>
          <w:ilvl w:val="0"/>
          <w:numId w:val="31"/>
        </w:numPr>
        <w:tabs>
          <w:tab w:val="clear" w:pos="360"/>
          <w:tab w:val="num" w:pos="1080"/>
        </w:tabs>
        <w:ind w:left="1080"/>
      </w:pPr>
      <w:r w:rsidRPr="00C26778">
        <w:t>Development Case</w:t>
      </w:r>
    </w:p>
    <w:p w14:paraId="01265B0D" w14:textId="77777777" w:rsidR="00E918C5" w:rsidRPr="00C26778" w:rsidRDefault="00E918C5">
      <w:pPr>
        <w:pStyle w:val="InfoBlue"/>
        <w:numPr>
          <w:ilvl w:val="0"/>
          <w:numId w:val="31"/>
        </w:numPr>
        <w:tabs>
          <w:tab w:val="clear" w:pos="360"/>
          <w:tab w:val="num" w:pos="1080"/>
        </w:tabs>
        <w:ind w:left="1080"/>
      </w:pPr>
      <w:r w:rsidRPr="00C26778">
        <w:t>Vision</w:t>
      </w:r>
    </w:p>
    <w:p w14:paraId="377FB9C5" w14:textId="77777777" w:rsidR="00E918C5" w:rsidRPr="00C26778" w:rsidRDefault="00E918C5">
      <w:pPr>
        <w:pStyle w:val="InfoBlue"/>
        <w:numPr>
          <w:ilvl w:val="0"/>
          <w:numId w:val="31"/>
        </w:numPr>
        <w:tabs>
          <w:tab w:val="clear" w:pos="360"/>
          <w:tab w:val="num" w:pos="1080"/>
        </w:tabs>
        <w:ind w:left="1080"/>
      </w:pPr>
      <w:r w:rsidRPr="00C26778">
        <w:t>Glossary</w:t>
      </w:r>
    </w:p>
    <w:p w14:paraId="3A068F50" w14:textId="77777777" w:rsidR="00E918C5" w:rsidRDefault="00E918C5">
      <w:pPr>
        <w:pStyle w:val="InfoBlue"/>
        <w:numPr>
          <w:ilvl w:val="0"/>
          <w:numId w:val="31"/>
        </w:numPr>
        <w:tabs>
          <w:tab w:val="clear" w:pos="360"/>
          <w:tab w:val="num" w:pos="1080"/>
        </w:tabs>
        <w:ind w:left="1080"/>
      </w:pPr>
      <w:r w:rsidRPr="00C26778">
        <w:t>Any other supporting plans or documentation.</w:t>
      </w:r>
    </w:p>
    <w:p w14:paraId="1115E670" w14:textId="77777777" w:rsidR="00486D40" w:rsidRPr="00486D40" w:rsidRDefault="00486D40" w:rsidP="00486D40">
      <w:pPr>
        <w:pStyle w:val="BodyText"/>
      </w:pPr>
    </w:p>
    <w:p w14:paraId="28B4BFB7" w14:textId="77777777" w:rsidR="00E918C5" w:rsidRPr="00C26778" w:rsidRDefault="00E918C5">
      <w:pPr>
        <w:pStyle w:val="BodyText"/>
        <w:ind w:left="0"/>
      </w:pPr>
    </w:p>
    <w:p w14:paraId="392B862E" w14:textId="77777777" w:rsidR="00E918C5" w:rsidRPr="00C26778" w:rsidRDefault="00E918C5">
      <w:pPr>
        <w:pStyle w:val="Heading2"/>
      </w:pPr>
      <w:bookmarkStart w:id="11" w:name="_Toc524312831"/>
      <w:bookmarkStart w:id="12" w:name="_Toc11132099"/>
      <w:r w:rsidRPr="00C26778">
        <w:t>Overview</w:t>
      </w:r>
      <w:bookmarkEnd w:id="11"/>
      <w:bookmarkEnd w:id="12"/>
    </w:p>
    <w:p w14:paraId="55C75D1D"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5C4C0989"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6C16AB1A"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3CAEF896" w14:textId="77777777" w:rsidR="00E918C5" w:rsidRPr="00C26778" w:rsidRDefault="00E918C5">
      <w:pPr>
        <w:pStyle w:val="BodyText"/>
        <w:ind w:left="3690" w:hanging="2970"/>
      </w:pPr>
      <w:r w:rsidRPr="00C26778">
        <w:t>Project Organization          —           describes the organizational structure of the project team.</w:t>
      </w:r>
    </w:p>
    <w:p w14:paraId="1F835AF3"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0D44E88F"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79A65FB" w14:textId="77777777" w:rsidR="00E918C5" w:rsidRPr="00C26778" w:rsidRDefault="00E918C5">
      <w:pPr>
        <w:pStyle w:val="Heading1"/>
      </w:pPr>
      <w:bookmarkStart w:id="13" w:name="_Toc524312832"/>
      <w:bookmarkStart w:id="14" w:name="_Toc11132100"/>
      <w:r w:rsidRPr="00C26778">
        <w:t>Project Overview</w:t>
      </w:r>
      <w:bookmarkEnd w:id="13"/>
      <w:bookmarkEnd w:id="14"/>
      <w:r w:rsidRPr="00C26778">
        <w:t xml:space="preserve"> </w:t>
      </w:r>
    </w:p>
    <w:p w14:paraId="69471237" w14:textId="77777777" w:rsidR="00E918C5" w:rsidRPr="00C26778" w:rsidRDefault="00E918C5">
      <w:pPr>
        <w:pStyle w:val="Heading2"/>
      </w:pPr>
      <w:bookmarkStart w:id="15" w:name="_Toc524312833"/>
      <w:bookmarkStart w:id="16" w:name="_Toc11132101"/>
      <w:r w:rsidRPr="00C26778">
        <w:t>Project Purpose, Scope, and Objectives</w:t>
      </w:r>
      <w:bookmarkEnd w:id="15"/>
      <w:bookmarkEnd w:id="16"/>
    </w:p>
    <w:p w14:paraId="6692C57C" w14:textId="77777777" w:rsidR="00E918C5" w:rsidRDefault="00E918C5">
      <w:pPr>
        <w:pStyle w:val="InfoBlue"/>
      </w:pPr>
      <w:r w:rsidRPr="00C26778">
        <w:t>[A brief description of the purpose and objectives of this project and a brief description of what deliverables the project is expected to deliver.]</w:t>
      </w:r>
    </w:p>
    <w:p w14:paraId="605B63EF" w14:textId="546E6607" w:rsidR="00F02173" w:rsidRDefault="00F02173" w:rsidP="00F02173">
      <w:pPr>
        <w:pStyle w:val="BodyText"/>
      </w:pPr>
      <w:r>
        <w:t>Purpose:</w:t>
      </w:r>
    </w:p>
    <w:p w14:paraId="2D15A88F" w14:textId="77777777" w:rsidR="00F02173" w:rsidRDefault="00F02173" w:rsidP="00F02173">
      <w:pPr>
        <w:pStyle w:val="BodyText"/>
      </w:pPr>
      <w:r>
        <w:t>For our EECS348: Software Engineering term project, we've undertaken the challenge of developing an Arithmetic Expression Evaluator in C++. Our objective isn't just to create a functional tool but to immerse ourselves in the structured and systematic approach of software development, embodying the essence of software engineering.</w:t>
      </w:r>
    </w:p>
    <w:p w14:paraId="454F0B4B" w14:textId="2A4CED1E" w:rsidR="00F02173" w:rsidRDefault="00F02173" w:rsidP="00F02173">
      <w:pPr>
        <w:pStyle w:val="BodyText"/>
      </w:pPr>
      <w:r>
        <w:t>Scope:</w:t>
      </w:r>
    </w:p>
    <w:p w14:paraId="7F16166E" w14:textId="643151D1" w:rsidR="00F02173" w:rsidRDefault="00F02173" w:rsidP="00F02173">
      <w:pPr>
        <w:pStyle w:val="BodyText"/>
      </w:pPr>
      <w:r>
        <w:t>Our Arithmetic Expression Evaluator aims to provide the following capabilities:</w:t>
      </w:r>
    </w:p>
    <w:p w14:paraId="08AFD076" w14:textId="77777777" w:rsidR="00F02173" w:rsidRDefault="00F02173" w:rsidP="00F02173">
      <w:pPr>
        <w:pStyle w:val="BodyText"/>
        <w:numPr>
          <w:ilvl w:val="0"/>
          <w:numId w:val="47"/>
        </w:numPr>
      </w:pPr>
      <w:r>
        <w:lastRenderedPageBreak/>
        <w:t>Parse arithmetic expressions input by users, ensuring operator precedence and parentheses are appropriately considered.</w:t>
      </w:r>
    </w:p>
    <w:p w14:paraId="1311DEEF" w14:textId="77777777" w:rsidR="00F02173" w:rsidRDefault="00F02173" w:rsidP="00F02173">
      <w:pPr>
        <w:pStyle w:val="BodyText"/>
        <w:numPr>
          <w:ilvl w:val="0"/>
          <w:numId w:val="47"/>
        </w:numPr>
      </w:pPr>
      <w:r>
        <w:t>Support essential arithmetic operations, namely:</w:t>
      </w:r>
    </w:p>
    <w:p w14:paraId="6294EB19" w14:textId="77777777" w:rsidR="00F02173" w:rsidRDefault="00F02173" w:rsidP="00F02173">
      <w:pPr>
        <w:pStyle w:val="BodyText"/>
        <w:numPr>
          <w:ilvl w:val="1"/>
          <w:numId w:val="47"/>
        </w:numPr>
      </w:pPr>
      <w:r>
        <w:t>Addition (+)</w:t>
      </w:r>
    </w:p>
    <w:p w14:paraId="4DD14BEA" w14:textId="77777777" w:rsidR="00F02173" w:rsidRDefault="00F02173" w:rsidP="00751473">
      <w:pPr>
        <w:pStyle w:val="BodyText"/>
        <w:numPr>
          <w:ilvl w:val="1"/>
          <w:numId w:val="47"/>
        </w:numPr>
      </w:pPr>
      <w:r>
        <w:t>Subtraction (-)</w:t>
      </w:r>
    </w:p>
    <w:p w14:paraId="4FB3FB8F" w14:textId="77777777" w:rsidR="00F02173" w:rsidRDefault="00F02173" w:rsidP="00F02173">
      <w:pPr>
        <w:pStyle w:val="BodyText"/>
        <w:numPr>
          <w:ilvl w:val="1"/>
          <w:numId w:val="47"/>
        </w:numPr>
      </w:pPr>
      <w:r>
        <w:t>Multiplication (*)</w:t>
      </w:r>
    </w:p>
    <w:p w14:paraId="7E0F5D8D" w14:textId="77777777" w:rsidR="00F02173" w:rsidRDefault="00F02173" w:rsidP="00FA434C">
      <w:pPr>
        <w:pStyle w:val="BodyText"/>
        <w:numPr>
          <w:ilvl w:val="1"/>
          <w:numId w:val="47"/>
        </w:numPr>
      </w:pPr>
      <w:r>
        <w:t>Division (/)</w:t>
      </w:r>
    </w:p>
    <w:p w14:paraId="76077452" w14:textId="77777777" w:rsidR="00F02173" w:rsidRDefault="00F02173" w:rsidP="00F02173">
      <w:pPr>
        <w:pStyle w:val="BodyText"/>
        <w:numPr>
          <w:ilvl w:val="1"/>
          <w:numId w:val="47"/>
        </w:numPr>
      </w:pPr>
      <w:r>
        <w:t>Modulo (%)</w:t>
      </w:r>
    </w:p>
    <w:p w14:paraId="06E4B95F" w14:textId="77777777" w:rsidR="00F02173" w:rsidRDefault="00F02173" w:rsidP="007C098B">
      <w:pPr>
        <w:pStyle w:val="BodyText"/>
        <w:numPr>
          <w:ilvl w:val="1"/>
          <w:numId w:val="47"/>
        </w:numPr>
      </w:pPr>
      <w:r>
        <w:t>Exponentiation (^)</w:t>
      </w:r>
    </w:p>
    <w:p w14:paraId="2FED0754" w14:textId="65299277" w:rsidR="00F02173" w:rsidRDefault="00F02173" w:rsidP="00F02173">
      <w:pPr>
        <w:pStyle w:val="BodyText"/>
        <w:ind w:left="1280"/>
      </w:pPr>
      <w:r>
        <w:t>We're also gearing up for a potential future update where we might integrate the '**' operator for exponentiation, simulating a real-world change request scenario.</w:t>
      </w:r>
    </w:p>
    <w:p w14:paraId="5B714565" w14:textId="77777777" w:rsidR="00F02173" w:rsidRDefault="00F02173" w:rsidP="00F02173">
      <w:pPr>
        <w:pStyle w:val="BodyText"/>
        <w:numPr>
          <w:ilvl w:val="0"/>
          <w:numId w:val="47"/>
        </w:numPr>
      </w:pPr>
      <w:r>
        <w:t>Accurately handle expressions using parentheses to determine the correct order of evaluation.</w:t>
      </w:r>
    </w:p>
    <w:p w14:paraId="16CAC477" w14:textId="77777777" w:rsidR="00F02173" w:rsidRDefault="00F02173" w:rsidP="00F02173">
      <w:pPr>
        <w:pStyle w:val="BodyText"/>
        <w:numPr>
          <w:ilvl w:val="0"/>
          <w:numId w:val="47"/>
        </w:numPr>
      </w:pPr>
      <w:r>
        <w:t>Detect and compute numeric constants present within the expressions.</w:t>
      </w:r>
    </w:p>
    <w:p w14:paraId="2B38BF66" w14:textId="621D02B5" w:rsidR="00F02173" w:rsidRDefault="00F02173" w:rsidP="00F02173">
      <w:pPr>
        <w:pStyle w:val="BodyText"/>
        <w:numPr>
          <w:ilvl w:val="0"/>
          <w:numId w:val="47"/>
        </w:numPr>
      </w:pPr>
      <w:r>
        <w:t>Support for Unary operations</w:t>
      </w:r>
    </w:p>
    <w:p w14:paraId="7C9A0B5B" w14:textId="77777777" w:rsidR="00F02173" w:rsidRDefault="00F02173" w:rsidP="00F02173">
      <w:pPr>
        <w:pStyle w:val="BodyText"/>
        <w:numPr>
          <w:ilvl w:val="0"/>
          <w:numId w:val="47"/>
        </w:numPr>
      </w:pPr>
      <w:r>
        <w:t>Offer a user-friendly command-line interface, ensuring a seamless experience for users to input expressions and retrieve results.</w:t>
      </w:r>
    </w:p>
    <w:p w14:paraId="0D40916E" w14:textId="551EF25B" w:rsidR="00F02173" w:rsidRDefault="00F02173" w:rsidP="00F02173">
      <w:pPr>
        <w:pStyle w:val="BodyText"/>
        <w:numPr>
          <w:ilvl w:val="0"/>
          <w:numId w:val="47"/>
        </w:numPr>
      </w:pPr>
      <w:r>
        <w:t>Implement comprehensive error-handling mechanisms, especially for common pitfalls like division by zero and erroneous expression inputs.</w:t>
      </w:r>
    </w:p>
    <w:p w14:paraId="4A7CEABD" w14:textId="77777777" w:rsidR="00F02173" w:rsidRDefault="00F02173" w:rsidP="00F02173">
      <w:pPr>
        <w:pStyle w:val="BodyText"/>
      </w:pPr>
      <w:r>
        <w:t>Objectives:</w:t>
      </w:r>
    </w:p>
    <w:p w14:paraId="2C2B3040" w14:textId="28C28BE0" w:rsidR="00F02173" w:rsidRDefault="00F02173" w:rsidP="00F02173">
      <w:pPr>
        <w:pStyle w:val="BodyText"/>
      </w:pPr>
      <w:r w:rsidRPr="00F02173">
        <w:rPr>
          <w:b/>
          <w:bCs/>
        </w:rPr>
        <w:t>Holistic Development Approach:</w:t>
      </w:r>
      <w:r>
        <w:t xml:space="preserve"> Our journey isn't just about the final software tool. We're diving deep into every phase of software development, crafting a detailed project plan, aligning our design document with stipulated requirements, and drafting rigorous test cases.</w:t>
      </w:r>
    </w:p>
    <w:p w14:paraId="0FE6C781" w14:textId="79857680" w:rsidR="00F02173" w:rsidRDefault="00F02173" w:rsidP="00F02173">
      <w:pPr>
        <w:pStyle w:val="BodyText"/>
      </w:pPr>
      <w:r w:rsidRPr="00F02173">
        <w:rPr>
          <w:b/>
          <w:bCs/>
        </w:rPr>
        <w:t>Mastering Parsing Techniques:</w:t>
      </w:r>
      <w:r>
        <w:t xml:space="preserve"> This project serves as a platform to refine our understanding of parsing techniques, familiarize ourselves with data structures like stacks and trees, and enhance our algorithm design skills.</w:t>
      </w:r>
    </w:p>
    <w:p w14:paraId="23805D32" w14:textId="1C920EB4" w:rsidR="00F02173" w:rsidRDefault="00F02173" w:rsidP="00F02173">
      <w:pPr>
        <w:pStyle w:val="BodyText"/>
      </w:pPr>
      <w:r w:rsidRPr="00F02173">
        <w:rPr>
          <w:b/>
          <w:bCs/>
        </w:rPr>
        <w:t xml:space="preserve">Operational Excellence: </w:t>
      </w:r>
      <w:r>
        <w:t>We aim for our evaluator to impeccably handle operator precedence (PEMDAS) and adhere to established mathematical conventions.</w:t>
      </w:r>
    </w:p>
    <w:p w14:paraId="0E840146" w14:textId="78D536C8" w:rsidR="00F02173" w:rsidRDefault="00F02173" w:rsidP="00F02173">
      <w:pPr>
        <w:pStyle w:val="BodyText"/>
      </w:pPr>
      <w:r w:rsidRPr="00F02173">
        <w:rPr>
          <w:b/>
          <w:bCs/>
        </w:rPr>
        <w:t>Embracing Adaptability:</w:t>
      </w:r>
      <w:r>
        <w:t xml:space="preserve"> While our initial design caters to integer inputs, we're keeping our doors open for future enhancements, possibly including floating-point inputs.</w:t>
      </w:r>
    </w:p>
    <w:p w14:paraId="79319BCD" w14:textId="5DF68167" w:rsidR="00F02173" w:rsidRDefault="00F02173" w:rsidP="00F02173">
      <w:pPr>
        <w:pStyle w:val="BodyText"/>
      </w:pPr>
      <w:r w:rsidRPr="00F02173">
        <w:rPr>
          <w:b/>
          <w:bCs/>
        </w:rPr>
        <w:t>Ensuring Reliability:</w:t>
      </w:r>
      <w:r>
        <w:t xml:space="preserve"> To vouch for the reliability of our evaluator, we're accompanying it with a suite of unit tests.</w:t>
      </w:r>
    </w:p>
    <w:p w14:paraId="6507CEC1" w14:textId="59F77FA3" w:rsidR="00F02173" w:rsidRDefault="00F02173" w:rsidP="00F02173">
      <w:pPr>
        <w:pStyle w:val="BodyText"/>
      </w:pPr>
      <w:r w:rsidRPr="00F02173">
        <w:rPr>
          <w:b/>
          <w:bCs/>
        </w:rPr>
        <w:t>Commitment to Documentation:</w:t>
      </w:r>
      <w:r>
        <w:t xml:space="preserve"> We're ensuring that every piece of code we write is accompanied by clear documentation, simplifying future modifications and aiding peers in understanding our logic.</w:t>
      </w:r>
    </w:p>
    <w:p w14:paraId="5077B482" w14:textId="77777777" w:rsidR="00832B3B" w:rsidRDefault="00832B3B" w:rsidP="00F02173">
      <w:pPr>
        <w:pStyle w:val="BodyText"/>
      </w:pPr>
    </w:p>
    <w:p w14:paraId="7628C1EB" w14:textId="7277D4AF" w:rsidR="00F02173" w:rsidRDefault="00F02173" w:rsidP="00F02173">
      <w:pPr>
        <w:pStyle w:val="BodyText"/>
      </w:pPr>
      <w:r>
        <w:t>By the end of this project, we hope to present a meticulously documented C++ program that fulfills the set criteria, supplemented with essential software engineering artifacts and a comprehensive user manual.</w:t>
      </w:r>
    </w:p>
    <w:p w14:paraId="27AF0967" w14:textId="77777777" w:rsidR="00E918C5" w:rsidRPr="00C26778" w:rsidRDefault="00E918C5">
      <w:pPr>
        <w:pStyle w:val="Heading2"/>
      </w:pPr>
      <w:bookmarkStart w:id="17" w:name="_Toc524312834"/>
      <w:bookmarkStart w:id="18" w:name="_Toc11132102"/>
      <w:r w:rsidRPr="00C26778">
        <w:t>Assumptions and Constraints</w:t>
      </w:r>
      <w:bookmarkEnd w:id="17"/>
      <w:bookmarkEnd w:id="18"/>
    </w:p>
    <w:p w14:paraId="431E9146" w14:textId="77777777" w:rsidR="00F02173" w:rsidRPr="00F02173" w:rsidRDefault="00F02173" w:rsidP="00F02173">
      <w:pPr>
        <w:pStyle w:val="InfoBlue"/>
        <w:ind w:left="0" w:firstLine="720"/>
        <w:rPr>
          <w:b/>
          <w:bCs/>
          <w:i w:val="0"/>
          <w:iCs/>
          <w:color w:val="auto"/>
        </w:rPr>
      </w:pPr>
      <w:r w:rsidRPr="00F02173">
        <w:rPr>
          <w:b/>
          <w:bCs/>
          <w:i w:val="0"/>
          <w:iCs/>
          <w:color w:val="auto"/>
        </w:rPr>
        <w:t>Assumptions:</w:t>
      </w:r>
    </w:p>
    <w:p w14:paraId="06B81116" w14:textId="77777777" w:rsidR="00F02173" w:rsidRPr="00F02173" w:rsidRDefault="00F02173" w:rsidP="00F02173">
      <w:pPr>
        <w:pStyle w:val="InfoBlue"/>
        <w:numPr>
          <w:ilvl w:val="0"/>
          <w:numId w:val="48"/>
        </w:numPr>
        <w:rPr>
          <w:i w:val="0"/>
          <w:iCs/>
          <w:color w:val="auto"/>
        </w:rPr>
      </w:pPr>
      <w:r w:rsidRPr="00F02173">
        <w:rPr>
          <w:b/>
          <w:bCs/>
          <w:i w:val="0"/>
          <w:iCs/>
          <w:color w:val="auto"/>
        </w:rPr>
        <w:t>User Input</w:t>
      </w:r>
      <w:r w:rsidRPr="00F02173">
        <w:rPr>
          <w:i w:val="0"/>
          <w:iCs/>
          <w:color w:val="auto"/>
        </w:rPr>
        <w:t xml:space="preserve">: We assume that users have a basic understanding of arithmetic expressions. While we </w:t>
      </w:r>
      <w:r w:rsidRPr="00F02173">
        <w:rPr>
          <w:i w:val="0"/>
          <w:iCs/>
          <w:color w:val="auto"/>
        </w:rPr>
        <w:lastRenderedPageBreak/>
        <w:t>have error-handling mechanisms, the software relies on users entering expressions that are mathematically valid.</w:t>
      </w:r>
    </w:p>
    <w:p w14:paraId="5E74269F" w14:textId="1D6EE5CA" w:rsidR="00F02173" w:rsidRPr="00F02173" w:rsidRDefault="00F02173" w:rsidP="00F02173">
      <w:pPr>
        <w:pStyle w:val="InfoBlue"/>
        <w:numPr>
          <w:ilvl w:val="0"/>
          <w:numId w:val="48"/>
        </w:numPr>
        <w:rPr>
          <w:i w:val="0"/>
          <w:iCs/>
          <w:color w:val="auto"/>
        </w:rPr>
      </w:pPr>
      <w:r w:rsidRPr="00F02173">
        <w:rPr>
          <w:b/>
          <w:bCs/>
          <w:i w:val="0"/>
          <w:iCs/>
          <w:color w:val="auto"/>
        </w:rPr>
        <w:t>Platform Independence</w:t>
      </w:r>
      <w:r w:rsidRPr="00F02173">
        <w:rPr>
          <w:i w:val="0"/>
          <w:iCs/>
          <w:color w:val="auto"/>
        </w:rPr>
        <w:t>: Our software is being developed with the assumption that it will be platform-</w:t>
      </w:r>
      <w:r w:rsidR="00832B3B" w:rsidRPr="00F02173">
        <w:rPr>
          <w:i w:val="0"/>
          <w:iCs/>
          <w:color w:val="auto"/>
        </w:rPr>
        <w:t>independent and</w:t>
      </w:r>
      <w:r w:rsidRPr="00F02173">
        <w:rPr>
          <w:i w:val="0"/>
          <w:iCs/>
          <w:color w:val="auto"/>
        </w:rPr>
        <w:t xml:space="preserve"> should therefore run on any standard operating system with a C++ compiler.</w:t>
      </w:r>
    </w:p>
    <w:p w14:paraId="28FA935B" w14:textId="77777777" w:rsidR="00F02173" w:rsidRPr="00F02173" w:rsidRDefault="00F02173" w:rsidP="00F02173">
      <w:pPr>
        <w:pStyle w:val="InfoBlue"/>
        <w:numPr>
          <w:ilvl w:val="0"/>
          <w:numId w:val="48"/>
        </w:numPr>
        <w:rPr>
          <w:i w:val="0"/>
          <w:iCs/>
          <w:color w:val="auto"/>
        </w:rPr>
      </w:pPr>
      <w:r w:rsidRPr="00F02173">
        <w:rPr>
          <w:b/>
          <w:bCs/>
          <w:i w:val="0"/>
          <w:iCs/>
          <w:color w:val="auto"/>
        </w:rPr>
        <w:t>Numeric Constants</w:t>
      </w:r>
      <w:r w:rsidRPr="00F02173">
        <w:rPr>
          <w:i w:val="0"/>
          <w:iCs/>
          <w:color w:val="auto"/>
        </w:rPr>
        <w:t>: In the initial phase, we're assuming input to be integers. Floating-point values, while considered for future enhancements, are not part of the current scope.</w:t>
      </w:r>
    </w:p>
    <w:p w14:paraId="2FF3CB9F" w14:textId="77777777" w:rsidR="00F02173" w:rsidRPr="00F02173" w:rsidRDefault="00F02173" w:rsidP="00F02173">
      <w:pPr>
        <w:pStyle w:val="InfoBlue"/>
        <w:numPr>
          <w:ilvl w:val="0"/>
          <w:numId w:val="48"/>
        </w:numPr>
        <w:rPr>
          <w:i w:val="0"/>
          <w:iCs/>
          <w:color w:val="auto"/>
        </w:rPr>
      </w:pPr>
      <w:r w:rsidRPr="00F02173">
        <w:rPr>
          <w:b/>
          <w:bCs/>
          <w:i w:val="0"/>
          <w:iCs/>
          <w:color w:val="auto"/>
        </w:rPr>
        <w:t>Operator Set</w:t>
      </w:r>
      <w:r w:rsidRPr="00F02173">
        <w:rPr>
          <w:i w:val="0"/>
          <w:iCs/>
          <w:color w:val="auto"/>
        </w:rPr>
        <w:t>: We're assuming the set of arithmetic operators (+, -, *, /, %, ^) to be fixed for the current version. Although we're preparing for the introduction of '**' as an exponentiation operator, no other operators are being considered currently.</w:t>
      </w:r>
    </w:p>
    <w:p w14:paraId="36D76A21" w14:textId="77777777" w:rsidR="00F02173" w:rsidRPr="00F02173" w:rsidRDefault="00F02173" w:rsidP="00F02173">
      <w:pPr>
        <w:pStyle w:val="InfoBlue"/>
        <w:numPr>
          <w:ilvl w:val="0"/>
          <w:numId w:val="48"/>
        </w:numPr>
        <w:rPr>
          <w:i w:val="0"/>
          <w:iCs/>
          <w:color w:val="auto"/>
        </w:rPr>
      </w:pPr>
      <w:r w:rsidRPr="00F02173">
        <w:rPr>
          <w:b/>
          <w:bCs/>
          <w:i w:val="0"/>
          <w:iCs/>
          <w:color w:val="auto"/>
        </w:rPr>
        <w:t>Error Handling</w:t>
      </w:r>
      <w:r w:rsidRPr="00F02173">
        <w:rPr>
          <w:i w:val="0"/>
          <w:iCs/>
          <w:color w:val="auto"/>
        </w:rPr>
        <w:t>: We assume that most common errors (like division by zero or unmatched parentheses) will be encountered. However, extremely edge-case scenarios might not be handled in the initial release.</w:t>
      </w:r>
    </w:p>
    <w:p w14:paraId="010F45E4" w14:textId="77777777" w:rsidR="00F02173" w:rsidRPr="00F02173" w:rsidRDefault="00F02173" w:rsidP="00F02173">
      <w:pPr>
        <w:pStyle w:val="InfoBlue"/>
        <w:ind w:left="0" w:firstLine="360"/>
        <w:rPr>
          <w:b/>
          <w:bCs/>
          <w:i w:val="0"/>
          <w:iCs/>
          <w:color w:val="auto"/>
        </w:rPr>
      </w:pPr>
      <w:r w:rsidRPr="00F02173">
        <w:rPr>
          <w:b/>
          <w:bCs/>
          <w:i w:val="0"/>
          <w:iCs/>
          <w:color w:val="auto"/>
        </w:rPr>
        <w:t>Constraints:</w:t>
      </w:r>
    </w:p>
    <w:p w14:paraId="41F8DD65" w14:textId="77777777" w:rsidR="00F02173" w:rsidRPr="00F02173" w:rsidRDefault="00F02173" w:rsidP="00F02173">
      <w:pPr>
        <w:pStyle w:val="InfoBlue"/>
        <w:numPr>
          <w:ilvl w:val="0"/>
          <w:numId w:val="49"/>
        </w:numPr>
        <w:rPr>
          <w:i w:val="0"/>
          <w:iCs/>
          <w:color w:val="auto"/>
        </w:rPr>
      </w:pPr>
      <w:r w:rsidRPr="00F02173">
        <w:rPr>
          <w:b/>
          <w:bCs/>
          <w:i w:val="0"/>
          <w:iCs/>
          <w:color w:val="auto"/>
        </w:rPr>
        <w:t>Development Time</w:t>
      </w:r>
      <w:r w:rsidRPr="00F02173">
        <w:rPr>
          <w:i w:val="0"/>
          <w:iCs/>
          <w:color w:val="auto"/>
        </w:rPr>
        <w:t>: As this is a term project, we're constrained by the timeline of the semester. This limits the extent of features and optimizations we can introduce.</w:t>
      </w:r>
    </w:p>
    <w:p w14:paraId="035253EC" w14:textId="77777777" w:rsidR="00F02173" w:rsidRPr="00F02173" w:rsidRDefault="00F02173" w:rsidP="00F02173">
      <w:pPr>
        <w:pStyle w:val="InfoBlue"/>
        <w:numPr>
          <w:ilvl w:val="0"/>
          <w:numId w:val="49"/>
        </w:numPr>
        <w:rPr>
          <w:i w:val="0"/>
          <w:iCs/>
          <w:color w:val="auto"/>
        </w:rPr>
      </w:pPr>
      <w:r w:rsidRPr="00F02173">
        <w:rPr>
          <w:b/>
          <w:bCs/>
          <w:i w:val="0"/>
          <w:iCs/>
          <w:color w:val="auto"/>
        </w:rPr>
        <w:t>Software Complexity</w:t>
      </w:r>
      <w:r w:rsidRPr="00F02173">
        <w:rPr>
          <w:i w:val="0"/>
          <w:iCs/>
          <w:color w:val="auto"/>
        </w:rPr>
        <w:t>: Given the scope of the project and our academic commitments, there's a limit to the software's complexity. While we aim for a robust tool, certain advanced features or optimizations might be deferred to future iterations.</w:t>
      </w:r>
    </w:p>
    <w:p w14:paraId="086A36B7" w14:textId="77777777" w:rsidR="00F02173" w:rsidRPr="00F02173" w:rsidRDefault="00F02173" w:rsidP="00F02173">
      <w:pPr>
        <w:pStyle w:val="InfoBlue"/>
        <w:numPr>
          <w:ilvl w:val="0"/>
          <w:numId w:val="49"/>
        </w:numPr>
        <w:rPr>
          <w:i w:val="0"/>
          <w:iCs/>
          <w:color w:val="auto"/>
        </w:rPr>
      </w:pPr>
      <w:r w:rsidRPr="00F02173">
        <w:rPr>
          <w:b/>
          <w:bCs/>
          <w:i w:val="0"/>
          <w:iCs/>
          <w:color w:val="auto"/>
        </w:rPr>
        <w:t>Tools and Libraries</w:t>
      </w:r>
      <w:r w:rsidRPr="00F02173">
        <w:rPr>
          <w:i w:val="0"/>
          <w:iCs/>
          <w:color w:val="auto"/>
        </w:rPr>
        <w:t>: We're working with standard C++ libraries and avoiding external dependencies to ensure portability and ease of grading.</w:t>
      </w:r>
    </w:p>
    <w:p w14:paraId="6DC1C3E0" w14:textId="77777777" w:rsidR="00F02173" w:rsidRPr="00F02173" w:rsidRDefault="00F02173" w:rsidP="00F02173">
      <w:pPr>
        <w:pStyle w:val="InfoBlue"/>
        <w:numPr>
          <w:ilvl w:val="0"/>
          <w:numId w:val="49"/>
        </w:numPr>
        <w:rPr>
          <w:i w:val="0"/>
          <w:iCs/>
          <w:color w:val="auto"/>
        </w:rPr>
      </w:pPr>
      <w:r w:rsidRPr="00F02173">
        <w:rPr>
          <w:b/>
          <w:bCs/>
          <w:i w:val="0"/>
          <w:iCs/>
          <w:color w:val="auto"/>
        </w:rPr>
        <w:t>User Interface</w:t>
      </w:r>
      <w:r w:rsidRPr="00F02173">
        <w:rPr>
          <w:i w:val="0"/>
          <w:iCs/>
          <w:color w:val="auto"/>
        </w:rPr>
        <w:t>: Our evaluator will be command-line based. A graphical user interface (GUI) is outside the current project's scope.</w:t>
      </w:r>
    </w:p>
    <w:p w14:paraId="3D845E74" w14:textId="77777777" w:rsidR="00F02173" w:rsidRPr="00F02173" w:rsidRDefault="00F02173" w:rsidP="00F02173">
      <w:pPr>
        <w:pStyle w:val="InfoBlue"/>
        <w:numPr>
          <w:ilvl w:val="0"/>
          <w:numId w:val="49"/>
        </w:numPr>
        <w:rPr>
          <w:i w:val="0"/>
          <w:iCs/>
          <w:color w:val="auto"/>
        </w:rPr>
      </w:pPr>
      <w:r w:rsidRPr="00F02173">
        <w:rPr>
          <w:b/>
          <w:bCs/>
          <w:i w:val="0"/>
          <w:iCs/>
          <w:color w:val="auto"/>
        </w:rPr>
        <w:t>Memory and Performance</w:t>
      </w:r>
      <w:r w:rsidRPr="00F02173">
        <w:rPr>
          <w:i w:val="0"/>
          <w:iCs/>
          <w:color w:val="auto"/>
        </w:rPr>
        <w:t xml:space="preserve">: While our tool aims to evaluate standard arithmetic expressions efficiently, extremely </w:t>
      </w:r>
      <w:proofErr w:type="gramStart"/>
      <w:r w:rsidRPr="00F02173">
        <w:rPr>
          <w:i w:val="0"/>
          <w:iCs/>
          <w:color w:val="auto"/>
        </w:rPr>
        <w:t>long</w:t>
      </w:r>
      <w:proofErr w:type="gramEnd"/>
      <w:r w:rsidRPr="00F02173">
        <w:rPr>
          <w:i w:val="0"/>
          <w:iCs/>
          <w:color w:val="auto"/>
        </w:rPr>
        <w:t xml:space="preserve"> or complex expressions might impact performance due to memory and computational constraints.</w:t>
      </w:r>
    </w:p>
    <w:p w14:paraId="1A285D09" w14:textId="77777777" w:rsidR="00F02173" w:rsidRPr="00F02173" w:rsidRDefault="00F02173" w:rsidP="00F02173">
      <w:pPr>
        <w:pStyle w:val="InfoBlue"/>
        <w:numPr>
          <w:ilvl w:val="0"/>
          <w:numId w:val="49"/>
        </w:numPr>
        <w:rPr>
          <w:i w:val="0"/>
          <w:iCs/>
          <w:color w:val="auto"/>
        </w:rPr>
      </w:pPr>
      <w:r w:rsidRPr="00F02173">
        <w:rPr>
          <w:b/>
          <w:bCs/>
          <w:i w:val="0"/>
          <w:iCs/>
          <w:color w:val="auto"/>
        </w:rPr>
        <w:t>Future Enhancements</w:t>
      </w:r>
      <w:r w:rsidRPr="00F02173">
        <w:rPr>
          <w:i w:val="0"/>
          <w:iCs/>
          <w:color w:val="auto"/>
        </w:rPr>
        <w:t>: While we're open to embracing changes (like the introduction of floating-point values or the '**' operator), the timeline for such enhancements is uncertain. They're contingent on project progress and feedback.</w:t>
      </w:r>
    </w:p>
    <w:p w14:paraId="1985F465" w14:textId="77777777" w:rsidR="00F02173" w:rsidRPr="00F02173" w:rsidRDefault="00F02173" w:rsidP="00F02173">
      <w:pPr>
        <w:pStyle w:val="InfoBlue"/>
        <w:rPr>
          <w:i w:val="0"/>
          <w:iCs/>
          <w:color w:val="auto"/>
        </w:rPr>
      </w:pPr>
      <w:r w:rsidRPr="00F02173">
        <w:rPr>
          <w:i w:val="0"/>
          <w:iCs/>
          <w:color w:val="auto"/>
        </w:rPr>
        <w:t>By acknowledging these assumptions and constraints, we aim to set realistic expectations for our software tool and guide our development process effectively.</w:t>
      </w:r>
    </w:p>
    <w:p w14:paraId="4EBEC9EF" w14:textId="727379E0" w:rsidR="00F02173" w:rsidRPr="00F02173" w:rsidRDefault="00F02173" w:rsidP="00F02173">
      <w:pPr>
        <w:pStyle w:val="InfoBlue"/>
      </w:pPr>
    </w:p>
    <w:p w14:paraId="3F719538" w14:textId="77777777" w:rsidR="00E918C5" w:rsidRPr="00C26778" w:rsidRDefault="00E918C5">
      <w:pPr>
        <w:pStyle w:val="Heading2"/>
      </w:pPr>
      <w:bookmarkStart w:id="19" w:name="_Toc524312835"/>
      <w:bookmarkStart w:id="20" w:name="_Toc11132103"/>
      <w:r w:rsidRPr="00C26778">
        <w:t>Project Deliverables</w:t>
      </w:r>
      <w:bookmarkEnd w:id="19"/>
      <w:bookmarkEnd w:id="20"/>
    </w:p>
    <w:p w14:paraId="03765CCA" w14:textId="77777777" w:rsidR="00E918C5" w:rsidRDefault="00E918C5">
      <w:pPr>
        <w:pStyle w:val="InfoBlue"/>
      </w:pPr>
      <w:r w:rsidRPr="00C26778">
        <w:t>[A list of the artifacts to be created during the project, including target delivery dates. The text below is provided as an example.]</w:t>
      </w:r>
    </w:p>
    <w:p w14:paraId="5870AAC1" w14:textId="77777777" w:rsidR="001D09B6" w:rsidRPr="001D09B6" w:rsidRDefault="001D09B6" w:rsidP="001D09B6">
      <w:pPr>
        <w:pStyle w:val="BodyText"/>
      </w:pPr>
      <w:r w:rsidRPr="001D09B6">
        <w:t>Given the objectives and scope of our Arithmetic Expression Evaluator project for EECS348: Software Engineering, we anticipate the following deliverables:</w:t>
      </w:r>
    </w:p>
    <w:p w14:paraId="755383FA" w14:textId="77777777" w:rsidR="001D09B6" w:rsidRPr="001D09B6" w:rsidRDefault="001D09B6" w:rsidP="001D09B6">
      <w:pPr>
        <w:pStyle w:val="BodyText"/>
        <w:numPr>
          <w:ilvl w:val="0"/>
          <w:numId w:val="50"/>
        </w:numPr>
      </w:pPr>
      <w:r w:rsidRPr="001D09B6">
        <w:rPr>
          <w:b/>
          <w:bCs/>
        </w:rPr>
        <w:t>Project Management Plan</w:t>
      </w:r>
      <w:r w:rsidRPr="001D09B6">
        <w:t>: A comprehensive document that outlines our project timeline, roles and responsibilities, resources, and risk management strategies. It will serve as our roadmap throughout the development process.</w:t>
      </w:r>
    </w:p>
    <w:p w14:paraId="7E418351" w14:textId="77777777" w:rsidR="001D09B6" w:rsidRPr="001D09B6" w:rsidRDefault="001D09B6" w:rsidP="001D09B6">
      <w:pPr>
        <w:pStyle w:val="BodyText"/>
        <w:numPr>
          <w:ilvl w:val="0"/>
          <w:numId w:val="50"/>
        </w:numPr>
      </w:pPr>
      <w:r w:rsidRPr="001D09B6">
        <w:rPr>
          <w:b/>
          <w:bCs/>
        </w:rPr>
        <w:t>Design Document</w:t>
      </w:r>
      <w:r w:rsidRPr="001D09B6">
        <w:t>: A blueprint of our software that aligns seamlessly with the specified requirements. It will cover the architectural design, data structures to be used (e.g., stacks or trees), flowcharts, and pseudo-code for major functionalities.</w:t>
      </w:r>
    </w:p>
    <w:p w14:paraId="3257C87E" w14:textId="77777777" w:rsidR="001D09B6" w:rsidRPr="001D09B6" w:rsidRDefault="001D09B6" w:rsidP="001D09B6">
      <w:pPr>
        <w:pStyle w:val="BodyText"/>
        <w:numPr>
          <w:ilvl w:val="0"/>
          <w:numId w:val="50"/>
        </w:numPr>
      </w:pPr>
      <w:r w:rsidRPr="001D09B6">
        <w:rPr>
          <w:b/>
          <w:bCs/>
        </w:rPr>
        <w:lastRenderedPageBreak/>
        <w:t>Test Plan and Cases</w:t>
      </w:r>
      <w:r w:rsidRPr="001D09B6">
        <w:t>: Based on the requirements and design, we'll draft a set of rigorous test cases to ensure the robustness and correctness of our evaluator. This will also include a test plan detailing the testing strategy, environment setup, and criteria for success.</w:t>
      </w:r>
    </w:p>
    <w:p w14:paraId="6CB34C3C" w14:textId="77777777" w:rsidR="001D09B6" w:rsidRPr="001D09B6" w:rsidRDefault="001D09B6" w:rsidP="001D09B6">
      <w:pPr>
        <w:pStyle w:val="BodyText"/>
        <w:numPr>
          <w:ilvl w:val="0"/>
          <w:numId w:val="50"/>
        </w:numPr>
      </w:pPr>
      <w:r w:rsidRPr="001D09B6">
        <w:rPr>
          <w:b/>
          <w:bCs/>
        </w:rPr>
        <w:t>Arithmetic Expression Evaluator (Software)</w:t>
      </w:r>
      <w:r w:rsidRPr="001D09B6">
        <w:t>:</w:t>
      </w:r>
    </w:p>
    <w:p w14:paraId="3580780F" w14:textId="77777777" w:rsidR="001D09B6" w:rsidRPr="001D09B6" w:rsidRDefault="001D09B6" w:rsidP="001D09B6">
      <w:pPr>
        <w:pStyle w:val="BodyText"/>
        <w:numPr>
          <w:ilvl w:val="1"/>
          <w:numId w:val="50"/>
        </w:numPr>
      </w:pPr>
      <w:r w:rsidRPr="001D09B6">
        <w:t>A C++ program capable of parsing and evaluating arithmetic expressions.</w:t>
      </w:r>
    </w:p>
    <w:p w14:paraId="1C8A9E69" w14:textId="77777777" w:rsidR="001D09B6" w:rsidRPr="001D09B6" w:rsidRDefault="001D09B6" w:rsidP="001D09B6">
      <w:pPr>
        <w:pStyle w:val="BodyText"/>
        <w:numPr>
          <w:ilvl w:val="1"/>
          <w:numId w:val="50"/>
        </w:numPr>
      </w:pPr>
      <w:r w:rsidRPr="001D09B6">
        <w:t>Features as per the project scope: operator support, parenthesis handling, error management, and a user-friendly command-line interface.</w:t>
      </w:r>
    </w:p>
    <w:p w14:paraId="0CEBD626" w14:textId="77777777" w:rsidR="001D09B6" w:rsidRPr="001D09B6" w:rsidRDefault="001D09B6" w:rsidP="001D09B6">
      <w:pPr>
        <w:pStyle w:val="BodyText"/>
        <w:numPr>
          <w:ilvl w:val="1"/>
          <w:numId w:val="50"/>
        </w:numPr>
      </w:pPr>
      <w:r w:rsidRPr="001D09B6">
        <w:t>Initial support for integer-based calculations, with a design that's adaptable for future enhancements.</w:t>
      </w:r>
    </w:p>
    <w:p w14:paraId="4E832587" w14:textId="77777777" w:rsidR="001D09B6" w:rsidRPr="001D09B6" w:rsidRDefault="001D09B6" w:rsidP="001D09B6">
      <w:pPr>
        <w:pStyle w:val="BodyText"/>
        <w:numPr>
          <w:ilvl w:val="0"/>
          <w:numId w:val="50"/>
        </w:numPr>
      </w:pPr>
      <w:r w:rsidRPr="001D09B6">
        <w:rPr>
          <w:b/>
          <w:bCs/>
        </w:rPr>
        <w:t>Code Documentation</w:t>
      </w:r>
      <w:r w:rsidRPr="001D09B6">
        <w:t>: Inline comments within our C++ code explaining the logic, purpose, and intricacies of each function or module.</w:t>
      </w:r>
    </w:p>
    <w:p w14:paraId="18438EF3" w14:textId="26FF83ED" w:rsidR="001D09B6" w:rsidRPr="001D09B6" w:rsidRDefault="001D09B6" w:rsidP="001D09B6">
      <w:pPr>
        <w:pStyle w:val="BodyText"/>
        <w:numPr>
          <w:ilvl w:val="0"/>
          <w:numId w:val="50"/>
        </w:numPr>
      </w:pPr>
      <w:r w:rsidRPr="001D09B6">
        <w:rPr>
          <w:b/>
          <w:bCs/>
        </w:rPr>
        <w:t>User Manual</w:t>
      </w:r>
      <w:r>
        <w:rPr>
          <w:b/>
          <w:bCs/>
        </w:rPr>
        <w:t>/</w:t>
      </w:r>
      <w:r w:rsidRPr="001D09B6">
        <w:rPr>
          <w:b/>
          <w:bCs/>
        </w:rPr>
        <w:t>README</w:t>
      </w:r>
      <w:r w:rsidRPr="001D09B6">
        <w:t>: A comprehensive guide on how to use our arithmetic evaluator. It will cover installation instructions, examples of valid and invalid expressions, and troubleshooting tips.</w:t>
      </w:r>
    </w:p>
    <w:p w14:paraId="199E1599" w14:textId="77777777" w:rsidR="001D09B6" w:rsidRPr="001D09B6" w:rsidRDefault="001D09B6" w:rsidP="001D09B6">
      <w:pPr>
        <w:pStyle w:val="BodyText"/>
        <w:numPr>
          <w:ilvl w:val="0"/>
          <w:numId w:val="50"/>
        </w:numPr>
      </w:pPr>
      <w:r w:rsidRPr="001D09B6">
        <w:rPr>
          <w:b/>
          <w:bCs/>
        </w:rPr>
        <w:t>Post-Development Review Document</w:t>
      </w:r>
      <w:r w:rsidRPr="001D09B6">
        <w:t>: After the project's completion, we'll compile a review document that highlights our challenges, learnings, and recommendations for future iterations or similar projects.</w:t>
      </w:r>
    </w:p>
    <w:p w14:paraId="41042E69" w14:textId="77777777" w:rsidR="001D09B6" w:rsidRPr="001D09B6" w:rsidRDefault="001D09B6" w:rsidP="001D09B6">
      <w:pPr>
        <w:pStyle w:val="BodyText"/>
      </w:pPr>
      <w:r w:rsidRPr="001D09B6">
        <w:t>By delivering on each of these components, we aim to provide a holistic view of our software development journey, demonstrating both our technical prowess and our adherence to structured software engineering principles.</w:t>
      </w:r>
    </w:p>
    <w:p w14:paraId="27CEEADC" w14:textId="77777777" w:rsidR="001D09B6" w:rsidRPr="001D09B6" w:rsidRDefault="001D09B6" w:rsidP="001D09B6">
      <w:pPr>
        <w:pStyle w:val="BodyText"/>
      </w:pPr>
    </w:p>
    <w:p w14:paraId="1A068B7E" w14:textId="77777777" w:rsidR="00E918C5" w:rsidRPr="00C26778" w:rsidRDefault="00E918C5">
      <w:pPr>
        <w:pStyle w:val="Heading2"/>
      </w:pPr>
      <w:bookmarkStart w:id="21" w:name="_Toc524312836"/>
      <w:bookmarkStart w:id="22" w:name="_Toc11132104"/>
      <w:r w:rsidRPr="00C26778">
        <w:t>Evolution of the Software Development Plan</w:t>
      </w:r>
      <w:bookmarkEnd w:id="21"/>
      <w:bookmarkEnd w:id="22"/>
    </w:p>
    <w:p w14:paraId="08221274"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499C132D" w14:textId="77777777" w:rsidR="001D09B6" w:rsidRPr="001D09B6" w:rsidRDefault="001D09B6" w:rsidP="001D09B6">
      <w:pPr>
        <w:pStyle w:val="BodyText"/>
      </w:pPr>
      <w:r w:rsidRPr="001D09B6">
        <w:t>The Software Development Plan (SDP) is a living document. As the project progresses and new information becomes available, the SDP may need to be revised to reflect changes in scope, resources, or other unforeseen challenges. Here’s how we envision the evolution of our SDP for the Arithmetic Expression Evaluator:</w:t>
      </w:r>
    </w:p>
    <w:p w14:paraId="039880EA" w14:textId="70573911" w:rsidR="001D09B6" w:rsidRPr="001D09B6" w:rsidRDefault="001D09B6" w:rsidP="001D09B6">
      <w:pPr>
        <w:pStyle w:val="BodyText"/>
        <w:ind w:left="0" w:firstLine="720"/>
        <w:rPr>
          <w:b/>
          <w:bCs/>
        </w:rPr>
      </w:pPr>
      <w:r w:rsidRPr="001D09B6">
        <w:rPr>
          <w:b/>
          <w:bCs/>
        </w:rPr>
        <w:t>Initial Draft:</w:t>
      </w:r>
    </w:p>
    <w:p w14:paraId="0C964323" w14:textId="77777777" w:rsidR="001D09B6" w:rsidRPr="001D09B6" w:rsidRDefault="001D09B6" w:rsidP="001D09B6">
      <w:pPr>
        <w:pStyle w:val="BodyText"/>
        <w:numPr>
          <w:ilvl w:val="0"/>
          <w:numId w:val="51"/>
        </w:numPr>
        <w:ind w:left="1440"/>
      </w:pPr>
      <w:r w:rsidRPr="001D09B6">
        <w:rPr>
          <w:b/>
          <w:bCs/>
        </w:rPr>
        <w:t>Purpose</w:t>
      </w:r>
      <w:r w:rsidRPr="001D09B6">
        <w:t>: Establish a foundation based on initial requirements and understanding.</w:t>
      </w:r>
    </w:p>
    <w:p w14:paraId="7B9A5D0B" w14:textId="77777777" w:rsidR="001D09B6" w:rsidRPr="001D09B6" w:rsidRDefault="001D09B6" w:rsidP="001D09B6">
      <w:pPr>
        <w:pStyle w:val="BodyText"/>
        <w:numPr>
          <w:ilvl w:val="0"/>
          <w:numId w:val="51"/>
        </w:numPr>
        <w:ind w:left="1440"/>
      </w:pPr>
      <w:r w:rsidRPr="001D09B6">
        <w:rPr>
          <w:b/>
          <w:bCs/>
        </w:rPr>
        <w:t>Contents</w:t>
      </w:r>
      <w:r w:rsidRPr="001D09B6">
        <w:t>: Preliminary timeline, initial resource allocation, first draft of requirements, and potential risks.</w:t>
      </w:r>
    </w:p>
    <w:p w14:paraId="6BF06C33" w14:textId="77777777" w:rsidR="001D09B6" w:rsidRPr="001D09B6" w:rsidRDefault="001D09B6" w:rsidP="001D09B6">
      <w:pPr>
        <w:pStyle w:val="BodyText"/>
        <w:numPr>
          <w:ilvl w:val="0"/>
          <w:numId w:val="51"/>
        </w:numPr>
        <w:ind w:left="1440"/>
      </w:pPr>
      <w:r w:rsidRPr="001D09B6">
        <w:rPr>
          <w:b/>
          <w:bCs/>
        </w:rPr>
        <w:t>Basis</w:t>
      </w:r>
      <w:r w:rsidRPr="001D09B6">
        <w:t>: Derived from the project description and initial team brainstorming sessions.</w:t>
      </w:r>
    </w:p>
    <w:p w14:paraId="0173CE74" w14:textId="376F9D87" w:rsidR="001D09B6" w:rsidRPr="001D09B6" w:rsidRDefault="001D09B6" w:rsidP="001D09B6">
      <w:pPr>
        <w:pStyle w:val="BodyText"/>
        <w:rPr>
          <w:b/>
          <w:bCs/>
        </w:rPr>
      </w:pPr>
      <w:r w:rsidRPr="001D09B6">
        <w:rPr>
          <w:b/>
          <w:bCs/>
        </w:rPr>
        <w:t>Revised after Requirement Analysis:</w:t>
      </w:r>
    </w:p>
    <w:p w14:paraId="52C3D73C" w14:textId="77777777" w:rsidR="001D09B6" w:rsidRPr="001D09B6" w:rsidRDefault="001D09B6" w:rsidP="001D09B6">
      <w:pPr>
        <w:pStyle w:val="BodyText"/>
        <w:numPr>
          <w:ilvl w:val="0"/>
          <w:numId w:val="52"/>
        </w:numPr>
        <w:ind w:left="1440"/>
      </w:pPr>
      <w:r w:rsidRPr="001D09B6">
        <w:rPr>
          <w:b/>
          <w:bCs/>
        </w:rPr>
        <w:t>Purpose</w:t>
      </w:r>
      <w:r w:rsidRPr="001D09B6">
        <w:t>: Incorporate feedback from the requirements analysis phase.</w:t>
      </w:r>
    </w:p>
    <w:p w14:paraId="3E250140" w14:textId="77777777" w:rsidR="001D09B6" w:rsidRPr="001D09B6" w:rsidRDefault="001D09B6" w:rsidP="001D09B6">
      <w:pPr>
        <w:pStyle w:val="BodyText"/>
        <w:numPr>
          <w:ilvl w:val="0"/>
          <w:numId w:val="52"/>
        </w:numPr>
        <w:ind w:left="1440"/>
      </w:pPr>
      <w:r w:rsidRPr="001D09B6">
        <w:rPr>
          <w:b/>
          <w:bCs/>
        </w:rPr>
        <w:t>Contents</w:t>
      </w:r>
      <w:r w:rsidRPr="001D09B6">
        <w:t>: Refinement in the scope, detailed feature list, identified stakeholders, and any changes in the timeline.</w:t>
      </w:r>
    </w:p>
    <w:p w14:paraId="2CADBB22" w14:textId="77777777" w:rsidR="001D09B6" w:rsidRPr="001D09B6" w:rsidRDefault="001D09B6" w:rsidP="001D09B6">
      <w:pPr>
        <w:pStyle w:val="BodyText"/>
        <w:numPr>
          <w:ilvl w:val="0"/>
          <w:numId w:val="52"/>
        </w:numPr>
        <w:ind w:left="1440"/>
      </w:pPr>
      <w:r w:rsidRPr="001D09B6">
        <w:rPr>
          <w:b/>
          <w:bCs/>
        </w:rPr>
        <w:t>Basis</w:t>
      </w:r>
      <w:r w:rsidRPr="001D09B6">
        <w:t>: Feedback from stakeholders, potential users, and insights gained during requirement gathering.</w:t>
      </w:r>
    </w:p>
    <w:p w14:paraId="1FF0DAC0" w14:textId="343FB78F" w:rsidR="001D09B6" w:rsidRPr="001D09B6" w:rsidRDefault="001D09B6" w:rsidP="001D09B6">
      <w:pPr>
        <w:pStyle w:val="BodyText"/>
        <w:rPr>
          <w:b/>
          <w:bCs/>
        </w:rPr>
      </w:pPr>
      <w:r w:rsidRPr="001D09B6">
        <w:rPr>
          <w:b/>
          <w:bCs/>
        </w:rPr>
        <w:t>Update after Design Phase:</w:t>
      </w:r>
      <w:r>
        <w:rPr>
          <w:b/>
          <w:bCs/>
        </w:rPr>
        <w:tab/>
      </w:r>
      <w:r>
        <w:rPr>
          <w:b/>
          <w:bCs/>
        </w:rPr>
        <w:tab/>
      </w:r>
    </w:p>
    <w:p w14:paraId="7604B197" w14:textId="77777777" w:rsidR="001D09B6" w:rsidRPr="001D09B6" w:rsidRDefault="001D09B6" w:rsidP="001D09B6">
      <w:pPr>
        <w:pStyle w:val="BodyText"/>
        <w:numPr>
          <w:ilvl w:val="0"/>
          <w:numId w:val="53"/>
        </w:numPr>
        <w:ind w:left="1440"/>
      </w:pPr>
      <w:r w:rsidRPr="001D09B6">
        <w:rPr>
          <w:b/>
          <w:bCs/>
        </w:rPr>
        <w:t>Purpose</w:t>
      </w:r>
      <w:r w:rsidRPr="001D09B6">
        <w:t>: Reflect the decisions made during the design phase.</w:t>
      </w:r>
    </w:p>
    <w:p w14:paraId="2D1DF6C0" w14:textId="77777777" w:rsidR="001D09B6" w:rsidRPr="001D09B6" w:rsidRDefault="001D09B6" w:rsidP="001D09B6">
      <w:pPr>
        <w:pStyle w:val="BodyText"/>
        <w:numPr>
          <w:ilvl w:val="0"/>
          <w:numId w:val="53"/>
        </w:numPr>
        <w:ind w:left="1440"/>
      </w:pPr>
      <w:r w:rsidRPr="001D09B6">
        <w:rPr>
          <w:b/>
          <w:bCs/>
        </w:rPr>
        <w:lastRenderedPageBreak/>
        <w:t>Contents</w:t>
      </w:r>
      <w:r w:rsidRPr="001D09B6">
        <w:t>: Updates on the architectural design, data structures, algorithms, and any changes in the technology stack or tools.</w:t>
      </w:r>
    </w:p>
    <w:p w14:paraId="718FF831" w14:textId="77777777" w:rsidR="001D09B6" w:rsidRPr="001D09B6" w:rsidRDefault="001D09B6" w:rsidP="001D09B6">
      <w:pPr>
        <w:pStyle w:val="BodyText"/>
        <w:numPr>
          <w:ilvl w:val="0"/>
          <w:numId w:val="53"/>
        </w:numPr>
        <w:ind w:left="1440"/>
      </w:pPr>
      <w:r w:rsidRPr="001D09B6">
        <w:rPr>
          <w:b/>
          <w:bCs/>
        </w:rPr>
        <w:t>Basis</w:t>
      </w:r>
      <w:r w:rsidRPr="001D09B6">
        <w:t>: Outcomes from the design discussions, prototypes, and potential challenges identified.</w:t>
      </w:r>
    </w:p>
    <w:p w14:paraId="3B3164D7" w14:textId="77777777" w:rsidR="001D09B6" w:rsidRPr="001D09B6" w:rsidRDefault="001D09B6" w:rsidP="001D09B6">
      <w:pPr>
        <w:pStyle w:val="BodyText"/>
        <w:rPr>
          <w:b/>
          <w:bCs/>
        </w:rPr>
      </w:pPr>
      <w:r w:rsidRPr="001D09B6">
        <w:rPr>
          <w:b/>
          <w:bCs/>
        </w:rPr>
        <w:t>Mid-Project Review:</w:t>
      </w:r>
    </w:p>
    <w:p w14:paraId="70F65B74" w14:textId="77777777" w:rsidR="001D09B6" w:rsidRPr="001D09B6" w:rsidRDefault="001D09B6" w:rsidP="001D09B6">
      <w:pPr>
        <w:pStyle w:val="BodyText"/>
        <w:numPr>
          <w:ilvl w:val="0"/>
          <w:numId w:val="54"/>
        </w:numPr>
        <w:ind w:left="1440"/>
      </w:pPr>
      <w:r w:rsidRPr="001D09B6">
        <w:rPr>
          <w:b/>
          <w:bCs/>
        </w:rPr>
        <w:t>Purpose</w:t>
      </w:r>
      <w:r w:rsidRPr="001D09B6">
        <w:t xml:space="preserve">: Adjust the plan based on the project's </w:t>
      </w:r>
      <w:proofErr w:type="gramStart"/>
      <w:r w:rsidRPr="001D09B6">
        <w:t>current status</w:t>
      </w:r>
      <w:proofErr w:type="gramEnd"/>
      <w:r w:rsidRPr="001D09B6">
        <w:t xml:space="preserve"> and any new insights.</w:t>
      </w:r>
    </w:p>
    <w:p w14:paraId="361F58B1" w14:textId="77777777" w:rsidR="001D09B6" w:rsidRPr="001D09B6" w:rsidRDefault="001D09B6" w:rsidP="001D09B6">
      <w:pPr>
        <w:pStyle w:val="BodyText"/>
        <w:numPr>
          <w:ilvl w:val="0"/>
          <w:numId w:val="54"/>
        </w:numPr>
        <w:ind w:left="1440"/>
      </w:pPr>
      <w:r w:rsidRPr="001D09B6">
        <w:rPr>
          <w:b/>
          <w:bCs/>
        </w:rPr>
        <w:t>Contents</w:t>
      </w:r>
      <w:r w:rsidRPr="001D09B6">
        <w:t>: Revised timeline, reallocated resources, risk reassessment, and updated deliverables.</w:t>
      </w:r>
    </w:p>
    <w:p w14:paraId="6B9A5956" w14:textId="77777777" w:rsidR="001D09B6" w:rsidRPr="001D09B6" w:rsidRDefault="001D09B6" w:rsidP="001D09B6">
      <w:pPr>
        <w:pStyle w:val="BodyText"/>
        <w:numPr>
          <w:ilvl w:val="0"/>
          <w:numId w:val="54"/>
        </w:numPr>
        <w:ind w:left="1440"/>
      </w:pPr>
      <w:r w:rsidRPr="001D09B6">
        <w:rPr>
          <w:b/>
          <w:bCs/>
        </w:rPr>
        <w:t>Basis</w:t>
      </w:r>
      <w:r w:rsidRPr="001D09B6">
        <w:t>: Progress reviews, feedback from interim demos, and any unforeseen challenges or opportunities identified.</w:t>
      </w:r>
    </w:p>
    <w:p w14:paraId="1B622CAF" w14:textId="77777777" w:rsidR="001D09B6" w:rsidRPr="001D09B6" w:rsidRDefault="001D09B6" w:rsidP="001D09B6">
      <w:pPr>
        <w:pStyle w:val="BodyText"/>
        <w:rPr>
          <w:b/>
          <w:bCs/>
        </w:rPr>
      </w:pPr>
      <w:r w:rsidRPr="001D09B6">
        <w:rPr>
          <w:b/>
          <w:bCs/>
        </w:rPr>
        <w:t>Post-Testing Adjustments:</w:t>
      </w:r>
    </w:p>
    <w:p w14:paraId="2058F38B" w14:textId="77777777" w:rsidR="001D09B6" w:rsidRPr="001D09B6" w:rsidRDefault="001D09B6" w:rsidP="001D09B6">
      <w:pPr>
        <w:pStyle w:val="BodyText"/>
        <w:numPr>
          <w:ilvl w:val="0"/>
          <w:numId w:val="55"/>
        </w:numPr>
        <w:ind w:left="1440"/>
      </w:pPr>
      <w:r w:rsidRPr="001D09B6">
        <w:rPr>
          <w:b/>
          <w:bCs/>
        </w:rPr>
        <w:t>Purpose</w:t>
      </w:r>
      <w:r w:rsidRPr="001D09B6">
        <w:t>: Incorporate findings from the testing phase.</w:t>
      </w:r>
    </w:p>
    <w:p w14:paraId="0F83D74B" w14:textId="77777777" w:rsidR="001D09B6" w:rsidRPr="001D09B6" w:rsidRDefault="001D09B6" w:rsidP="001D09B6">
      <w:pPr>
        <w:pStyle w:val="BodyText"/>
        <w:numPr>
          <w:ilvl w:val="0"/>
          <w:numId w:val="55"/>
        </w:numPr>
        <w:ind w:left="1440"/>
      </w:pPr>
      <w:r w:rsidRPr="001D09B6">
        <w:rPr>
          <w:b/>
          <w:bCs/>
        </w:rPr>
        <w:t>Contents</w:t>
      </w:r>
      <w:r w:rsidRPr="001D09B6">
        <w:t>: Changes in the deployment strategy, additional resources for bug fixing, and potential scope adjustments if critical issues are identified.</w:t>
      </w:r>
    </w:p>
    <w:p w14:paraId="4FE709C6" w14:textId="77777777" w:rsidR="001D09B6" w:rsidRPr="001D09B6" w:rsidRDefault="001D09B6" w:rsidP="001D09B6">
      <w:pPr>
        <w:pStyle w:val="BodyText"/>
        <w:numPr>
          <w:ilvl w:val="0"/>
          <w:numId w:val="55"/>
        </w:numPr>
        <w:ind w:left="1440"/>
      </w:pPr>
      <w:r w:rsidRPr="001D09B6">
        <w:rPr>
          <w:b/>
          <w:bCs/>
        </w:rPr>
        <w:t>Basis</w:t>
      </w:r>
      <w:r w:rsidRPr="001D09B6">
        <w:t>: Results from unit tests, integration tests, and user acceptance testing.</w:t>
      </w:r>
    </w:p>
    <w:p w14:paraId="6D6ECD3D" w14:textId="77777777" w:rsidR="001D09B6" w:rsidRPr="001D09B6" w:rsidRDefault="001D09B6" w:rsidP="001D09B6">
      <w:pPr>
        <w:pStyle w:val="BodyText"/>
        <w:ind w:left="0" w:firstLine="720"/>
        <w:rPr>
          <w:b/>
          <w:bCs/>
        </w:rPr>
      </w:pPr>
      <w:r w:rsidRPr="001D09B6">
        <w:rPr>
          <w:b/>
          <w:bCs/>
        </w:rPr>
        <w:t>Final Review before Deployment:</w:t>
      </w:r>
    </w:p>
    <w:p w14:paraId="4EC494F8" w14:textId="77777777" w:rsidR="001D09B6" w:rsidRPr="001D09B6" w:rsidRDefault="001D09B6" w:rsidP="001D09B6">
      <w:pPr>
        <w:pStyle w:val="BodyText"/>
        <w:numPr>
          <w:ilvl w:val="0"/>
          <w:numId w:val="56"/>
        </w:numPr>
        <w:ind w:left="1440"/>
      </w:pPr>
      <w:r w:rsidRPr="001D09B6">
        <w:rPr>
          <w:b/>
          <w:bCs/>
        </w:rPr>
        <w:t>Purpose</w:t>
      </w:r>
      <w:r w:rsidRPr="001D09B6">
        <w:t>: Ensure that the SDP aligns with the final version of the software.</w:t>
      </w:r>
    </w:p>
    <w:p w14:paraId="6693D904" w14:textId="77777777" w:rsidR="001D09B6" w:rsidRPr="001D09B6" w:rsidRDefault="001D09B6" w:rsidP="001D09B6">
      <w:pPr>
        <w:pStyle w:val="BodyText"/>
        <w:numPr>
          <w:ilvl w:val="0"/>
          <w:numId w:val="56"/>
        </w:numPr>
        <w:ind w:left="1440"/>
      </w:pPr>
      <w:r w:rsidRPr="001D09B6">
        <w:rPr>
          <w:b/>
          <w:bCs/>
        </w:rPr>
        <w:t>Contents</w:t>
      </w:r>
      <w:r w:rsidRPr="001D09B6">
        <w:t>: Final list of features, known issues (if any), deployment strategy, and post-deployment support plan.</w:t>
      </w:r>
    </w:p>
    <w:p w14:paraId="50F95002" w14:textId="77777777" w:rsidR="001D09B6" w:rsidRPr="001D09B6" w:rsidRDefault="001D09B6" w:rsidP="001D09B6">
      <w:pPr>
        <w:pStyle w:val="BodyText"/>
        <w:numPr>
          <w:ilvl w:val="0"/>
          <w:numId w:val="56"/>
        </w:numPr>
        <w:ind w:left="1440"/>
      </w:pPr>
      <w:r w:rsidRPr="001D09B6">
        <w:rPr>
          <w:b/>
          <w:bCs/>
        </w:rPr>
        <w:t>Basis</w:t>
      </w:r>
      <w:r w:rsidRPr="001D09B6">
        <w:t>: End-of-development reviews, final testing results, and feedback from stakeholders.</w:t>
      </w:r>
    </w:p>
    <w:p w14:paraId="077F499A" w14:textId="77777777" w:rsidR="001D09B6" w:rsidRPr="001D09B6" w:rsidRDefault="001D09B6" w:rsidP="001D09B6">
      <w:pPr>
        <w:pStyle w:val="BodyText"/>
        <w:rPr>
          <w:b/>
          <w:bCs/>
        </w:rPr>
      </w:pPr>
      <w:r w:rsidRPr="001D09B6">
        <w:rPr>
          <w:b/>
          <w:bCs/>
        </w:rPr>
        <w:t>Post-Deployment Updates:</w:t>
      </w:r>
    </w:p>
    <w:p w14:paraId="39374980" w14:textId="77777777" w:rsidR="001D09B6" w:rsidRPr="001D09B6" w:rsidRDefault="001D09B6" w:rsidP="001D4055">
      <w:pPr>
        <w:pStyle w:val="BodyText"/>
        <w:numPr>
          <w:ilvl w:val="0"/>
          <w:numId w:val="57"/>
        </w:numPr>
        <w:tabs>
          <w:tab w:val="clear" w:pos="720"/>
          <w:tab w:val="num" w:pos="1440"/>
        </w:tabs>
        <w:ind w:left="1440"/>
      </w:pPr>
      <w:r w:rsidRPr="001D09B6">
        <w:rPr>
          <w:b/>
          <w:bCs/>
        </w:rPr>
        <w:t>Purpose</w:t>
      </w:r>
      <w:r w:rsidRPr="001D09B6">
        <w:t>: Record the project's outcomes and plan for future iterations.</w:t>
      </w:r>
    </w:p>
    <w:p w14:paraId="190B81F4" w14:textId="77777777" w:rsidR="001D09B6" w:rsidRPr="001D09B6" w:rsidRDefault="001D09B6" w:rsidP="001D4055">
      <w:pPr>
        <w:pStyle w:val="BodyText"/>
        <w:numPr>
          <w:ilvl w:val="0"/>
          <w:numId w:val="57"/>
        </w:numPr>
        <w:tabs>
          <w:tab w:val="clear" w:pos="720"/>
          <w:tab w:val="num" w:pos="1440"/>
        </w:tabs>
        <w:ind w:left="1440"/>
      </w:pPr>
      <w:r w:rsidRPr="001D09B6">
        <w:rPr>
          <w:b/>
          <w:bCs/>
        </w:rPr>
        <w:t>Contents</w:t>
      </w:r>
      <w:r w:rsidRPr="001D09B6">
        <w:t>: Lessons learned, final project metrics, suggestions for future versions, and maintenance plans.</w:t>
      </w:r>
    </w:p>
    <w:p w14:paraId="698527EF" w14:textId="77777777" w:rsidR="001D09B6" w:rsidRPr="001D09B6" w:rsidRDefault="001D09B6" w:rsidP="001D4055">
      <w:pPr>
        <w:pStyle w:val="BodyText"/>
        <w:numPr>
          <w:ilvl w:val="0"/>
          <w:numId w:val="57"/>
        </w:numPr>
        <w:tabs>
          <w:tab w:val="clear" w:pos="720"/>
          <w:tab w:val="num" w:pos="1440"/>
        </w:tabs>
        <w:ind w:left="1440"/>
      </w:pPr>
      <w:r w:rsidRPr="001D09B6">
        <w:rPr>
          <w:b/>
          <w:bCs/>
        </w:rPr>
        <w:t>Basis</w:t>
      </w:r>
      <w:r w:rsidRPr="001D09B6">
        <w:t>: User feedback post-deployment, team retrospectives, and performance metrics.</w:t>
      </w:r>
    </w:p>
    <w:p w14:paraId="2F127B6B" w14:textId="77777777" w:rsidR="00832B3B" w:rsidRDefault="00832B3B" w:rsidP="00832B3B">
      <w:pPr>
        <w:pStyle w:val="BodyText"/>
        <w:ind w:left="0"/>
      </w:pPr>
    </w:p>
    <w:p w14:paraId="1E2AB007" w14:textId="0BD2BFBD" w:rsidR="00E918C5" w:rsidRPr="00C26778" w:rsidRDefault="001D09B6" w:rsidP="00832B3B">
      <w:pPr>
        <w:pStyle w:val="BodyText"/>
        <w:ind w:left="0"/>
      </w:pPr>
      <w:r w:rsidRPr="001D09B6">
        <w:t>Throughout the project, the SDP will serve as our guiding document, ensuring alignment between our goals and actions. Regular reviews and updates will ensure its relevance, helping us adapt to challenges and seize new opportunities, ensuring the successful completion of our Arithmetic Expression Evaluator.</w:t>
      </w:r>
    </w:p>
    <w:p w14:paraId="66AFC5BF" w14:textId="77777777" w:rsidR="00E918C5" w:rsidRPr="00C26778" w:rsidRDefault="00E918C5">
      <w:pPr>
        <w:pStyle w:val="Heading1"/>
      </w:pPr>
      <w:bookmarkStart w:id="23" w:name="_Toc524312837"/>
      <w:bookmarkStart w:id="24" w:name="_Toc11132105"/>
      <w:r w:rsidRPr="00C26778">
        <w:t>Project Organization</w:t>
      </w:r>
      <w:bookmarkEnd w:id="23"/>
      <w:bookmarkEnd w:id="24"/>
    </w:p>
    <w:p w14:paraId="00421BFD" w14:textId="77777777" w:rsidR="00E918C5" w:rsidRPr="00C26778" w:rsidRDefault="00E918C5">
      <w:pPr>
        <w:pStyle w:val="Heading2"/>
      </w:pPr>
      <w:bookmarkStart w:id="25" w:name="_Toc524312838"/>
      <w:bookmarkStart w:id="26" w:name="_Toc11132106"/>
      <w:r w:rsidRPr="00C26778">
        <w:t>Organizational Structure</w:t>
      </w:r>
      <w:bookmarkEnd w:id="25"/>
      <w:bookmarkEnd w:id="26"/>
    </w:p>
    <w:p w14:paraId="03386619" w14:textId="77777777" w:rsidR="00E918C5" w:rsidRDefault="00E918C5">
      <w:pPr>
        <w:pStyle w:val="InfoBlue"/>
      </w:pPr>
      <w:r w:rsidRPr="00C26778">
        <w:t>[Describe the organizational structure of the project team, including management and other review authorities.]</w:t>
      </w:r>
    </w:p>
    <w:p w14:paraId="48BF1B0C" w14:textId="77777777" w:rsidR="00486D40" w:rsidRPr="00486D40" w:rsidRDefault="00486D40" w:rsidP="00486D40">
      <w:pPr>
        <w:pStyle w:val="BodyText"/>
      </w:pPr>
      <w:r w:rsidRPr="00486D40">
        <w:t>The organizational structure for the Arithmetic Expression Evaluator project has been carefully designed to ensure efficient communication, clear role delineation, and effective decision-making. Here's a breakdown of our project's organizational hierarchy:</w:t>
      </w:r>
    </w:p>
    <w:p w14:paraId="667D812F" w14:textId="09588F68" w:rsidR="00486D40" w:rsidRPr="00486D40" w:rsidRDefault="00486D40" w:rsidP="00486D40">
      <w:pPr>
        <w:pStyle w:val="BodyText"/>
        <w:ind w:left="0" w:firstLine="720"/>
        <w:rPr>
          <w:b/>
          <w:bCs/>
        </w:rPr>
      </w:pPr>
      <w:r>
        <w:rPr>
          <w:b/>
          <w:bCs/>
        </w:rPr>
        <w:t xml:space="preserve">Project Manager: </w:t>
      </w:r>
    </w:p>
    <w:p w14:paraId="77D1E281" w14:textId="77777777" w:rsidR="00486D40" w:rsidRPr="00486D40" w:rsidRDefault="00486D40" w:rsidP="00486D40">
      <w:pPr>
        <w:pStyle w:val="BodyText"/>
        <w:numPr>
          <w:ilvl w:val="1"/>
          <w:numId w:val="67"/>
        </w:numPr>
      </w:pPr>
      <w:r w:rsidRPr="00486D40">
        <w:rPr>
          <w:b/>
          <w:bCs/>
        </w:rPr>
        <w:t>Responsibilities</w:t>
      </w:r>
      <w:r w:rsidRPr="00486D40">
        <w:t>: Overarching project management, stakeholder communication, and final decision-making.</w:t>
      </w:r>
    </w:p>
    <w:p w14:paraId="49EB676C" w14:textId="58244BDA" w:rsidR="00486D40" w:rsidRPr="00486D40" w:rsidRDefault="00486D40" w:rsidP="00486D40">
      <w:pPr>
        <w:pStyle w:val="BodyText"/>
        <w:numPr>
          <w:ilvl w:val="1"/>
          <w:numId w:val="67"/>
        </w:numPr>
      </w:pPr>
      <w:r w:rsidRPr="00486D40">
        <w:rPr>
          <w:b/>
          <w:bCs/>
        </w:rPr>
        <w:t>Assigned to</w:t>
      </w:r>
      <w:r w:rsidRPr="00486D40">
        <w:t xml:space="preserve">: </w:t>
      </w:r>
      <w:r>
        <w:t>Arnav Jain</w:t>
      </w:r>
    </w:p>
    <w:p w14:paraId="66EB7E1D" w14:textId="77777777" w:rsidR="00486D40" w:rsidRPr="00486D40" w:rsidRDefault="00486D40" w:rsidP="00486D40">
      <w:pPr>
        <w:pStyle w:val="BodyText"/>
        <w:rPr>
          <w:b/>
          <w:bCs/>
        </w:rPr>
      </w:pPr>
      <w:r w:rsidRPr="00486D40">
        <w:rPr>
          <w:b/>
          <w:bCs/>
        </w:rPr>
        <w:lastRenderedPageBreak/>
        <w:t>Development Team:</w:t>
      </w:r>
    </w:p>
    <w:p w14:paraId="7351FD3E" w14:textId="77777777" w:rsidR="00486D40" w:rsidRPr="00486D40" w:rsidRDefault="00486D40" w:rsidP="00486D40">
      <w:pPr>
        <w:pStyle w:val="BodyText"/>
        <w:numPr>
          <w:ilvl w:val="0"/>
          <w:numId w:val="68"/>
        </w:numPr>
      </w:pPr>
      <w:r w:rsidRPr="00486D40">
        <w:rPr>
          <w:b/>
          <w:bCs/>
        </w:rPr>
        <w:t>Requirements Engineer (RE)</w:t>
      </w:r>
      <w:r w:rsidRPr="00486D40">
        <w:t>:</w:t>
      </w:r>
    </w:p>
    <w:p w14:paraId="2B6D2424" w14:textId="77777777" w:rsidR="00486D40" w:rsidRPr="00486D40" w:rsidRDefault="00486D40" w:rsidP="00486D40">
      <w:pPr>
        <w:pStyle w:val="BodyText"/>
        <w:numPr>
          <w:ilvl w:val="1"/>
          <w:numId w:val="68"/>
        </w:numPr>
      </w:pPr>
      <w:r w:rsidRPr="00486D40">
        <w:rPr>
          <w:b/>
          <w:bCs/>
        </w:rPr>
        <w:t>Responsibilities</w:t>
      </w:r>
      <w:r w:rsidRPr="00486D40">
        <w:t>: Gathering, analyzing, and documenting project requirements.</w:t>
      </w:r>
    </w:p>
    <w:p w14:paraId="15105338" w14:textId="037EC743" w:rsidR="00486D40" w:rsidRPr="00486D40" w:rsidRDefault="00486D40" w:rsidP="00486D40">
      <w:pPr>
        <w:pStyle w:val="BodyText"/>
        <w:numPr>
          <w:ilvl w:val="1"/>
          <w:numId w:val="68"/>
        </w:numPr>
      </w:pPr>
      <w:r w:rsidRPr="00486D40">
        <w:rPr>
          <w:b/>
          <w:bCs/>
        </w:rPr>
        <w:t>Assigned to</w:t>
      </w:r>
      <w:r w:rsidRPr="00486D40">
        <w:t xml:space="preserve">: </w:t>
      </w:r>
    </w:p>
    <w:p w14:paraId="2E555287" w14:textId="77777777" w:rsidR="00486D40" w:rsidRPr="00486D40" w:rsidRDefault="00486D40" w:rsidP="00486D40">
      <w:pPr>
        <w:pStyle w:val="BodyText"/>
        <w:numPr>
          <w:ilvl w:val="0"/>
          <w:numId w:val="68"/>
        </w:numPr>
      </w:pPr>
      <w:r w:rsidRPr="00486D40">
        <w:rPr>
          <w:b/>
          <w:bCs/>
        </w:rPr>
        <w:t>Design Architect (DA)</w:t>
      </w:r>
      <w:r w:rsidRPr="00486D40">
        <w:t>:</w:t>
      </w:r>
    </w:p>
    <w:p w14:paraId="1A4BCDF3" w14:textId="77777777" w:rsidR="00486D40" w:rsidRPr="00486D40" w:rsidRDefault="00486D40" w:rsidP="00486D40">
      <w:pPr>
        <w:pStyle w:val="BodyText"/>
        <w:numPr>
          <w:ilvl w:val="1"/>
          <w:numId w:val="68"/>
        </w:numPr>
      </w:pPr>
      <w:r w:rsidRPr="00486D40">
        <w:rPr>
          <w:b/>
          <w:bCs/>
        </w:rPr>
        <w:t>Responsibilities</w:t>
      </w:r>
      <w:r w:rsidRPr="00486D40">
        <w:t>: Creating a detailed software design and ensuring it aligns with project requirements.</w:t>
      </w:r>
    </w:p>
    <w:p w14:paraId="6928B300" w14:textId="31AEF962" w:rsidR="00486D40" w:rsidRPr="00486D40" w:rsidRDefault="00486D40" w:rsidP="00486D40">
      <w:pPr>
        <w:pStyle w:val="BodyText"/>
        <w:numPr>
          <w:ilvl w:val="1"/>
          <w:numId w:val="68"/>
        </w:numPr>
      </w:pPr>
      <w:r w:rsidRPr="00486D40">
        <w:rPr>
          <w:b/>
          <w:bCs/>
        </w:rPr>
        <w:t>Assigned to</w:t>
      </w:r>
      <w:r w:rsidRPr="00486D40">
        <w:t xml:space="preserve">: </w:t>
      </w:r>
    </w:p>
    <w:p w14:paraId="5967EB07" w14:textId="77777777" w:rsidR="00486D40" w:rsidRPr="00486D40" w:rsidRDefault="00486D40" w:rsidP="00486D40">
      <w:pPr>
        <w:pStyle w:val="BodyText"/>
        <w:numPr>
          <w:ilvl w:val="0"/>
          <w:numId w:val="68"/>
        </w:numPr>
      </w:pPr>
      <w:r w:rsidRPr="00486D40">
        <w:rPr>
          <w:b/>
          <w:bCs/>
        </w:rPr>
        <w:t>Implementation Engineers (IEs)</w:t>
      </w:r>
      <w:r w:rsidRPr="00486D40">
        <w:t>:</w:t>
      </w:r>
    </w:p>
    <w:p w14:paraId="02B05831" w14:textId="77777777" w:rsidR="00486D40" w:rsidRPr="00486D40" w:rsidRDefault="00486D40" w:rsidP="00486D40">
      <w:pPr>
        <w:pStyle w:val="BodyText"/>
        <w:numPr>
          <w:ilvl w:val="1"/>
          <w:numId w:val="68"/>
        </w:numPr>
      </w:pPr>
      <w:r w:rsidRPr="00486D40">
        <w:rPr>
          <w:b/>
          <w:bCs/>
        </w:rPr>
        <w:t>Responsibilities</w:t>
      </w:r>
      <w:r w:rsidRPr="00486D40">
        <w:t>: Coding, debugging, and initial unit testing.</w:t>
      </w:r>
    </w:p>
    <w:p w14:paraId="423411D0" w14:textId="20A1E63E" w:rsidR="00486D40" w:rsidRPr="00486D40" w:rsidRDefault="00486D40" w:rsidP="00486D40">
      <w:pPr>
        <w:pStyle w:val="BodyText"/>
        <w:numPr>
          <w:ilvl w:val="1"/>
          <w:numId w:val="68"/>
        </w:numPr>
      </w:pPr>
      <w:r w:rsidRPr="00486D40">
        <w:rPr>
          <w:b/>
          <w:bCs/>
        </w:rPr>
        <w:t>Assigned to</w:t>
      </w:r>
      <w:r w:rsidRPr="00486D40">
        <w:t xml:space="preserve">: </w:t>
      </w:r>
    </w:p>
    <w:p w14:paraId="629C3360" w14:textId="77777777" w:rsidR="00486D40" w:rsidRPr="00486D40" w:rsidRDefault="00486D40" w:rsidP="00486D40">
      <w:pPr>
        <w:pStyle w:val="BodyText"/>
        <w:numPr>
          <w:ilvl w:val="0"/>
          <w:numId w:val="68"/>
        </w:numPr>
      </w:pPr>
      <w:r w:rsidRPr="00486D40">
        <w:rPr>
          <w:b/>
          <w:bCs/>
        </w:rPr>
        <w:t>Test Engineer (TE)</w:t>
      </w:r>
      <w:r w:rsidRPr="00486D40">
        <w:t>:</w:t>
      </w:r>
    </w:p>
    <w:p w14:paraId="1D6BE06A" w14:textId="77777777" w:rsidR="00486D40" w:rsidRPr="00486D40" w:rsidRDefault="00486D40" w:rsidP="00486D40">
      <w:pPr>
        <w:pStyle w:val="BodyText"/>
        <w:numPr>
          <w:ilvl w:val="1"/>
          <w:numId w:val="68"/>
        </w:numPr>
      </w:pPr>
      <w:r w:rsidRPr="00486D40">
        <w:rPr>
          <w:b/>
          <w:bCs/>
        </w:rPr>
        <w:t>Responsibilities</w:t>
      </w:r>
      <w:r w:rsidRPr="00486D40">
        <w:t>: Developing test plans, executing tests, and ensuring the software aligns with requirements.</w:t>
      </w:r>
    </w:p>
    <w:p w14:paraId="4E8D039F" w14:textId="55074B99" w:rsidR="00486D40" w:rsidRPr="00486D40" w:rsidRDefault="00486D40" w:rsidP="00486D40">
      <w:pPr>
        <w:pStyle w:val="BodyText"/>
        <w:numPr>
          <w:ilvl w:val="1"/>
          <w:numId w:val="68"/>
        </w:numPr>
      </w:pPr>
      <w:r w:rsidRPr="00486D40">
        <w:rPr>
          <w:b/>
          <w:bCs/>
        </w:rPr>
        <w:t>Assigned to</w:t>
      </w:r>
      <w:r w:rsidRPr="00486D40">
        <w:t xml:space="preserve">: </w:t>
      </w:r>
    </w:p>
    <w:p w14:paraId="12D0BEAF" w14:textId="77777777" w:rsidR="00486D40" w:rsidRPr="00486D40" w:rsidRDefault="00486D40" w:rsidP="00486D40">
      <w:pPr>
        <w:pStyle w:val="BodyText"/>
        <w:rPr>
          <w:b/>
          <w:bCs/>
        </w:rPr>
      </w:pPr>
      <w:r w:rsidRPr="00486D40">
        <w:rPr>
          <w:b/>
          <w:bCs/>
        </w:rPr>
        <w:t>Support Team:</w:t>
      </w:r>
    </w:p>
    <w:p w14:paraId="6D3003D5" w14:textId="77777777" w:rsidR="00486D40" w:rsidRPr="00486D40" w:rsidRDefault="00486D40" w:rsidP="00486D40">
      <w:pPr>
        <w:pStyle w:val="BodyText"/>
        <w:numPr>
          <w:ilvl w:val="0"/>
          <w:numId w:val="69"/>
        </w:numPr>
      </w:pPr>
      <w:r w:rsidRPr="00486D40">
        <w:rPr>
          <w:b/>
          <w:bCs/>
        </w:rPr>
        <w:t>Deployment Manager (DM)</w:t>
      </w:r>
      <w:r w:rsidRPr="00486D40">
        <w:t>:</w:t>
      </w:r>
    </w:p>
    <w:p w14:paraId="660FEE6C" w14:textId="77777777" w:rsidR="00486D40" w:rsidRPr="00486D40" w:rsidRDefault="00486D40" w:rsidP="00486D40">
      <w:pPr>
        <w:pStyle w:val="BodyText"/>
        <w:numPr>
          <w:ilvl w:val="1"/>
          <w:numId w:val="69"/>
        </w:numPr>
      </w:pPr>
      <w:r w:rsidRPr="00486D40">
        <w:rPr>
          <w:b/>
          <w:bCs/>
        </w:rPr>
        <w:t>Responsibilities</w:t>
      </w:r>
      <w:r w:rsidRPr="00486D40">
        <w:t>: Overseeing software deployment, ensuring accessibility to end-users, and addressing deployment-related issues.</w:t>
      </w:r>
    </w:p>
    <w:p w14:paraId="0C3AA2BE" w14:textId="77777777" w:rsidR="00486D40" w:rsidRPr="00486D40" w:rsidRDefault="00486D40" w:rsidP="00486D40">
      <w:pPr>
        <w:pStyle w:val="BodyText"/>
        <w:numPr>
          <w:ilvl w:val="1"/>
          <w:numId w:val="69"/>
        </w:numPr>
      </w:pPr>
      <w:r w:rsidRPr="00486D40">
        <w:rPr>
          <w:b/>
          <w:bCs/>
        </w:rPr>
        <w:t>Assigned to</w:t>
      </w:r>
      <w:r w:rsidRPr="00486D40">
        <w:t>: Member 7</w:t>
      </w:r>
    </w:p>
    <w:p w14:paraId="40821004" w14:textId="77777777" w:rsidR="00486D40" w:rsidRPr="00486D40" w:rsidRDefault="00486D40" w:rsidP="00486D40">
      <w:pPr>
        <w:pStyle w:val="BodyText"/>
        <w:numPr>
          <w:ilvl w:val="0"/>
          <w:numId w:val="69"/>
        </w:numPr>
      </w:pPr>
      <w:r w:rsidRPr="00486D40">
        <w:rPr>
          <w:b/>
          <w:bCs/>
        </w:rPr>
        <w:t>Quality Assurance (QA) &amp; Documentation Specialist</w:t>
      </w:r>
      <w:r w:rsidRPr="00486D40">
        <w:t>:</w:t>
      </w:r>
    </w:p>
    <w:p w14:paraId="58AD3DBF" w14:textId="77777777" w:rsidR="00486D40" w:rsidRPr="00486D40" w:rsidRDefault="00486D40" w:rsidP="00486D40">
      <w:pPr>
        <w:pStyle w:val="BodyText"/>
        <w:numPr>
          <w:ilvl w:val="1"/>
          <w:numId w:val="69"/>
        </w:numPr>
      </w:pPr>
      <w:r w:rsidRPr="00486D40">
        <w:rPr>
          <w:b/>
          <w:bCs/>
        </w:rPr>
        <w:t>Responsibilities</w:t>
      </w:r>
      <w:r w:rsidRPr="00486D40">
        <w:t>: Conducting quality checks, ensuring code and design standards, and handling documentation.</w:t>
      </w:r>
    </w:p>
    <w:p w14:paraId="0926AF7E" w14:textId="41D0A029" w:rsidR="00486D40" w:rsidRPr="00486D40" w:rsidRDefault="00486D40" w:rsidP="00486D40">
      <w:pPr>
        <w:pStyle w:val="BodyText"/>
        <w:numPr>
          <w:ilvl w:val="1"/>
          <w:numId w:val="69"/>
        </w:numPr>
      </w:pPr>
      <w:r>
        <w:rPr>
          <w:b/>
          <w:bCs/>
        </w:rPr>
        <w:t xml:space="preserve">Assigned to: </w:t>
      </w:r>
    </w:p>
    <w:p w14:paraId="2C2725DA" w14:textId="77777777" w:rsidR="00486D40" w:rsidRPr="00486D40" w:rsidRDefault="00486D40" w:rsidP="00486D40">
      <w:pPr>
        <w:pStyle w:val="BodyText"/>
        <w:rPr>
          <w:b/>
          <w:bCs/>
        </w:rPr>
      </w:pPr>
      <w:r w:rsidRPr="00486D40">
        <w:rPr>
          <w:b/>
          <w:bCs/>
        </w:rPr>
        <w:t>Advisory and Review:</w:t>
      </w:r>
    </w:p>
    <w:p w14:paraId="74E3F50F" w14:textId="06E1822F" w:rsidR="00486D40" w:rsidRPr="00486D40" w:rsidRDefault="00486D40" w:rsidP="00486D40">
      <w:pPr>
        <w:pStyle w:val="BodyText"/>
        <w:numPr>
          <w:ilvl w:val="0"/>
          <w:numId w:val="70"/>
        </w:numPr>
      </w:pPr>
      <w:r w:rsidRPr="00486D40">
        <w:rPr>
          <w:b/>
          <w:bCs/>
        </w:rPr>
        <w:t>Course Instructor &amp; Teaching Assistants</w:t>
      </w:r>
      <w:r w:rsidRPr="00486D40">
        <w:t>:</w:t>
      </w:r>
    </w:p>
    <w:p w14:paraId="683D2A9F" w14:textId="77777777" w:rsidR="00486D40" w:rsidRPr="00486D40" w:rsidRDefault="00486D40" w:rsidP="00486D40">
      <w:pPr>
        <w:pStyle w:val="BodyText"/>
        <w:numPr>
          <w:ilvl w:val="1"/>
          <w:numId w:val="70"/>
        </w:numPr>
      </w:pPr>
      <w:r w:rsidRPr="00486D40">
        <w:rPr>
          <w:b/>
          <w:bCs/>
        </w:rPr>
        <w:t>Responsibilities</w:t>
      </w:r>
      <w:r w:rsidRPr="00486D40">
        <w:t>: Offering guidance, reviewing project milestones, and providing feedback.</w:t>
      </w:r>
    </w:p>
    <w:p w14:paraId="0D98FE71" w14:textId="77777777" w:rsidR="00486D40" w:rsidRPr="00486D40" w:rsidRDefault="00486D40" w:rsidP="00832B3B">
      <w:pPr>
        <w:pStyle w:val="BodyText"/>
        <w:ind w:left="0"/>
        <w:rPr>
          <w:b/>
          <w:bCs/>
        </w:rPr>
      </w:pPr>
      <w:r w:rsidRPr="00486D40">
        <w:rPr>
          <w:b/>
          <w:bCs/>
        </w:rPr>
        <w:t>Organizational Flow:</w:t>
      </w:r>
    </w:p>
    <w:p w14:paraId="4165DF03" w14:textId="77777777" w:rsidR="00486D40" w:rsidRPr="00486D40" w:rsidRDefault="00486D40" w:rsidP="00486D40">
      <w:pPr>
        <w:pStyle w:val="BodyText"/>
        <w:numPr>
          <w:ilvl w:val="0"/>
          <w:numId w:val="71"/>
        </w:numPr>
      </w:pPr>
      <w:r w:rsidRPr="00486D40">
        <w:t xml:space="preserve">The </w:t>
      </w:r>
      <w:r w:rsidRPr="00486D40">
        <w:rPr>
          <w:b/>
          <w:bCs/>
        </w:rPr>
        <w:t>PTL</w:t>
      </w:r>
      <w:r w:rsidRPr="00486D40">
        <w:t xml:space="preserve"> oversees the entire project, ensuring that all teams are </w:t>
      </w:r>
      <w:proofErr w:type="gramStart"/>
      <w:r w:rsidRPr="00486D40">
        <w:t>aligned</w:t>
      </w:r>
      <w:proofErr w:type="gramEnd"/>
      <w:r w:rsidRPr="00486D40">
        <w:t xml:space="preserve"> and milestones are met.</w:t>
      </w:r>
    </w:p>
    <w:p w14:paraId="7C294523" w14:textId="77777777" w:rsidR="00486D40" w:rsidRPr="00486D40" w:rsidRDefault="00486D40" w:rsidP="00486D40">
      <w:pPr>
        <w:pStyle w:val="BodyText"/>
        <w:numPr>
          <w:ilvl w:val="0"/>
          <w:numId w:val="71"/>
        </w:numPr>
      </w:pPr>
      <w:r w:rsidRPr="00486D40">
        <w:t xml:space="preserve">The </w:t>
      </w:r>
      <w:r w:rsidRPr="00486D40">
        <w:rPr>
          <w:b/>
          <w:bCs/>
        </w:rPr>
        <w:t>Development Team</w:t>
      </w:r>
      <w:r w:rsidRPr="00486D40">
        <w:t xml:space="preserve"> handles the core phases of the software lifecycle: requirements, design, and coding.</w:t>
      </w:r>
    </w:p>
    <w:p w14:paraId="564E41C1" w14:textId="77777777" w:rsidR="00486D40" w:rsidRPr="00486D40" w:rsidRDefault="00486D40" w:rsidP="00486D40">
      <w:pPr>
        <w:pStyle w:val="BodyText"/>
        <w:numPr>
          <w:ilvl w:val="0"/>
          <w:numId w:val="71"/>
        </w:numPr>
      </w:pPr>
      <w:r w:rsidRPr="00486D40">
        <w:t xml:space="preserve">The </w:t>
      </w:r>
      <w:r w:rsidRPr="00486D40">
        <w:rPr>
          <w:b/>
          <w:bCs/>
        </w:rPr>
        <w:t>Support Team</w:t>
      </w:r>
      <w:r w:rsidRPr="00486D40">
        <w:t xml:space="preserve"> ensures the software's smooth transition from development to the end-users and maintains its quality.</w:t>
      </w:r>
    </w:p>
    <w:p w14:paraId="133D74A3" w14:textId="77777777" w:rsidR="00486D40" w:rsidRPr="00486D40" w:rsidRDefault="00486D40" w:rsidP="00486D40">
      <w:pPr>
        <w:pStyle w:val="BodyText"/>
        <w:numPr>
          <w:ilvl w:val="0"/>
          <w:numId w:val="71"/>
        </w:numPr>
      </w:pPr>
      <w:r w:rsidRPr="00486D40">
        <w:t xml:space="preserve">The </w:t>
      </w:r>
      <w:r w:rsidRPr="00486D40">
        <w:rPr>
          <w:b/>
          <w:bCs/>
        </w:rPr>
        <w:t>Advisory and Review</w:t>
      </w:r>
      <w:r w:rsidRPr="00486D40">
        <w:t xml:space="preserve"> group, consisting of the course instructor and TAs, offers external guidance, feedback, and assessment.</w:t>
      </w:r>
    </w:p>
    <w:p w14:paraId="2C147722" w14:textId="77777777" w:rsidR="00832B3B" w:rsidRDefault="00832B3B" w:rsidP="00832B3B">
      <w:pPr>
        <w:pStyle w:val="BodyText"/>
        <w:ind w:left="0"/>
      </w:pPr>
    </w:p>
    <w:p w14:paraId="37B05DCB" w14:textId="62853A25" w:rsidR="00486D40" w:rsidRPr="00486D40" w:rsidRDefault="00486D40" w:rsidP="00832B3B">
      <w:pPr>
        <w:pStyle w:val="BodyText"/>
        <w:ind w:left="0"/>
      </w:pPr>
      <w:r w:rsidRPr="00486D40">
        <w:t>This organizational structure facilitates clear communication channels, ensures every team member has a defined role, and allows for efficient project progression.</w:t>
      </w:r>
    </w:p>
    <w:p w14:paraId="3BAC72AB" w14:textId="77777777" w:rsidR="00486D40" w:rsidRPr="00486D40" w:rsidRDefault="00486D40" w:rsidP="00486D40">
      <w:pPr>
        <w:pStyle w:val="BodyText"/>
      </w:pPr>
    </w:p>
    <w:p w14:paraId="25B16E81" w14:textId="77777777" w:rsidR="00E918C5" w:rsidRPr="00C26778" w:rsidRDefault="00E918C5">
      <w:pPr>
        <w:pStyle w:val="Heading2"/>
      </w:pPr>
      <w:bookmarkStart w:id="27" w:name="_Toc524312839"/>
      <w:bookmarkStart w:id="28" w:name="_Toc11132107"/>
      <w:r w:rsidRPr="00C26778">
        <w:t>External Interfaces</w:t>
      </w:r>
      <w:bookmarkEnd w:id="27"/>
      <w:bookmarkEnd w:id="28"/>
    </w:p>
    <w:p w14:paraId="22E90D2A" w14:textId="77777777" w:rsidR="00E918C5"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6E4398D1" w14:textId="77777777" w:rsidR="001D4055" w:rsidRPr="001D4055" w:rsidRDefault="001D4055" w:rsidP="001D4055">
      <w:pPr>
        <w:pStyle w:val="BodyText"/>
        <w:numPr>
          <w:ilvl w:val="0"/>
          <w:numId w:val="61"/>
        </w:numPr>
      </w:pPr>
      <w:r w:rsidRPr="001D4055">
        <w:rPr>
          <w:b/>
          <w:bCs/>
        </w:rPr>
        <w:t>Course Instructors &amp; Teaching Assistants (TAs)</w:t>
      </w:r>
      <w:r w:rsidRPr="001D4055">
        <w:t>:</w:t>
      </w:r>
    </w:p>
    <w:p w14:paraId="324A78BF" w14:textId="77777777" w:rsidR="001D4055" w:rsidRPr="001D4055" w:rsidRDefault="001D4055" w:rsidP="001D4055">
      <w:pPr>
        <w:pStyle w:val="BodyText"/>
        <w:numPr>
          <w:ilvl w:val="1"/>
          <w:numId w:val="61"/>
        </w:numPr>
      </w:pPr>
      <w:r w:rsidRPr="001D4055">
        <w:rPr>
          <w:b/>
          <w:bCs/>
        </w:rPr>
        <w:t>Internal Contact</w:t>
      </w:r>
      <w:r w:rsidRPr="001D4055">
        <w:t>: Project Team Lead</w:t>
      </w:r>
    </w:p>
    <w:p w14:paraId="6E0703BC" w14:textId="77777777" w:rsidR="001D4055" w:rsidRPr="001D4055" w:rsidRDefault="001D4055" w:rsidP="001D4055">
      <w:pPr>
        <w:pStyle w:val="BodyText"/>
        <w:numPr>
          <w:ilvl w:val="1"/>
          <w:numId w:val="61"/>
        </w:numPr>
      </w:pPr>
      <w:r w:rsidRPr="001D4055">
        <w:rPr>
          <w:b/>
          <w:bCs/>
        </w:rPr>
        <w:t>External Contact</w:t>
      </w:r>
      <w:r w:rsidRPr="001D4055">
        <w:t xml:space="preserve">: Professor Hossein </w:t>
      </w:r>
      <w:proofErr w:type="spellStart"/>
      <w:r w:rsidRPr="001D4055">
        <w:t>Saiedian</w:t>
      </w:r>
      <w:proofErr w:type="spellEnd"/>
      <w:r w:rsidRPr="001D4055">
        <w:t xml:space="preserve"> &amp; Assigned TA</w:t>
      </w:r>
    </w:p>
    <w:p w14:paraId="1E274706" w14:textId="77777777" w:rsidR="001D4055" w:rsidRPr="001D4055" w:rsidRDefault="001D4055" w:rsidP="001D4055">
      <w:pPr>
        <w:pStyle w:val="BodyText"/>
        <w:numPr>
          <w:ilvl w:val="1"/>
          <w:numId w:val="61"/>
        </w:numPr>
      </w:pPr>
      <w:r w:rsidRPr="001D4055">
        <w:rPr>
          <w:b/>
          <w:bCs/>
        </w:rPr>
        <w:t>Responsibilities</w:t>
      </w:r>
      <w:r w:rsidRPr="001D4055">
        <w:t>: Reviewing project progress, providing feedback, and final project evaluation. Assisting with deployment guidelines and validating the acceptance criteria for the product.</w:t>
      </w:r>
    </w:p>
    <w:p w14:paraId="63DC713E" w14:textId="77777777" w:rsidR="001D4055" w:rsidRPr="001D4055" w:rsidRDefault="001D4055" w:rsidP="001D4055">
      <w:pPr>
        <w:pStyle w:val="BodyText"/>
        <w:numPr>
          <w:ilvl w:val="0"/>
          <w:numId w:val="61"/>
        </w:numPr>
      </w:pPr>
      <w:r w:rsidRPr="001D4055">
        <w:rPr>
          <w:b/>
          <w:bCs/>
        </w:rPr>
        <w:t>User Groups for Testing</w:t>
      </w:r>
      <w:r w:rsidRPr="001D4055">
        <w:t>:</w:t>
      </w:r>
    </w:p>
    <w:p w14:paraId="1AF13CFB" w14:textId="77777777" w:rsidR="001D4055" w:rsidRPr="001D4055" w:rsidRDefault="001D4055" w:rsidP="001D4055">
      <w:pPr>
        <w:pStyle w:val="BodyText"/>
        <w:numPr>
          <w:ilvl w:val="1"/>
          <w:numId w:val="61"/>
        </w:numPr>
      </w:pPr>
      <w:r w:rsidRPr="001D4055">
        <w:rPr>
          <w:b/>
          <w:bCs/>
        </w:rPr>
        <w:t>Internal Contact</w:t>
      </w:r>
      <w:r w:rsidRPr="001D4055">
        <w:t>: Testing Lead</w:t>
      </w:r>
    </w:p>
    <w:p w14:paraId="33BD1A6A" w14:textId="77777777" w:rsidR="001D4055" w:rsidRPr="001D4055" w:rsidRDefault="001D4055" w:rsidP="001D4055">
      <w:pPr>
        <w:pStyle w:val="BodyText"/>
        <w:numPr>
          <w:ilvl w:val="1"/>
          <w:numId w:val="61"/>
        </w:numPr>
      </w:pPr>
      <w:r w:rsidRPr="001D4055">
        <w:rPr>
          <w:b/>
          <w:bCs/>
        </w:rPr>
        <w:t>External Contact</w:t>
      </w:r>
      <w:r w:rsidRPr="001D4055">
        <w:t>: Selected student groups from EECS348</w:t>
      </w:r>
    </w:p>
    <w:p w14:paraId="78AB14F1" w14:textId="77777777" w:rsidR="001D4055" w:rsidRPr="001D4055" w:rsidRDefault="001D4055" w:rsidP="001D4055">
      <w:pPr>
        <w:pStyle w:val="BodyText"/>
        <w:numPr>
          <w:ilvl w:val="1"/>
          <w:numId w:val="61"/>
        </w:numPr>
      </w:pPr>
      <w:r w:rsidRPr="001D4055">
        <w:rPr>
          <w:b/>
          <w:bCs/>
        </w:rPr>
        <w:t>Responsibilities</w:t>
      </w:r>
      <w:r w:rsidRPr="001D4055">
        <w:t>: Providing real-time feedback during user testing sessions. The internal team will handle deployment for testing and gather feedback for refinements.</w:t>
      </w:r>
    </w:p>
    <w:p w14:paraId="564F69D8" w14:textId="77777777" w:rsidR="001D4055" w:rsidRPr="001D4055" w:rsidRDefault="001D4055" w:rsidP="001D4055">
      <w:pPr>
        <w:pStyle w:val="BodyText"/>
        <w:numPr>
          <w:ilvl w:val="0"/>
          <w:numId w:val="61"/>
        </w:numPr>
      </w:pPr>
      <w:r w:rsidRPr="001D4055">
        <w:rPr>
          <w:b/>
          <w:bCs/>
        </w:rPr>
        <w:t>IT Support</w:t>
      </w:r>
      <w:r w:rsidRPr="001D4055">
        <w:t>:</w:t>
      </w:r>
    </w:p>
    <w:p w14:paraId="3F9C6CE5" w14:textId="77777777" w:rsidR="001D4055" w:rsidRPr="001D4055" w:rsidRDefault="001D4055" w:rsidP="001D4055">
      <w:pPr>
        <w:pStyle w:val="BodyText"/>
        <w:numPr>
          <w:ilvl w:val="1"/>
          <w:numId w:val="61"/>
        </w:numPr>
      </w:pPr>
      <w:r w:rsidRPr="001D4055">
        <w:rPr>
          <w:b/>
          <w:bCs/>
        </w:rPr>
        <w:t>Internal Contact</w:t>
      </w:r>
      <w:r w:rsidRPr="001D4055">
        <w:t>: Deployment Lead</w:t>
      </w:r>
    </w:p>
    <w:p w14:paraId="6F0A5678" w14:textId="77777777" w:rsidR="001D4055" w:rsidRPr="001D4055" w:rsidRDefault="001D4055" w:rsidP="001D4055">
      <w:pPr>
        <w:pStyle w:val="BodyText"/>
        <w:numPr>
          <w:ilvl w:val="1"/>
          <w:numId w:val="61"/>
        </w:numPr>
      </w:pPr>
      <w:r w:rsidRPr="001D4055">
        <w:rPr>
          <w:b/>
          <w:bCs/>
        </w:rPr>
        <w:t>External Contact</w:t>
      </w:r>
      <w:r w:rsidRPr="001D4055">
        <w:t>: University IT Support Team</w:t>
      </w:r>
    </w:p>
    <w:p w14:paraId="7AA42C28" w14:textId="77777777" w:rsidR="001D4055" w:rsidRPr="001D4055" w:rsidRDefault="001D4055" w:rsidP="001D4055">
      <w:pPr>
        <w:pStyle w:val="BodyText"/>
        <w:numPr>
          <w:ilvl w:val="1"/>
          <w:numId w:val="61"/>
        </w:numPr>
      </w:pPr>
      <w:r w:rsidRPr="001D4055">
        <w:rPr>
          <w:b/>
          <w:bCs/>
        </w:rPr>
        <w:t>Responsibilities</w:t>
      </w:r>
      <w:r w:rsidRPr="001D4055">
        <w:t>: Ensuring the software is deployable on university lab computers and resolving any installation issues. Assisting with potential integration with university systems if required.</w:t>
      </w:r>
    </w:p>
    <w:p w14:paraId="073EF066" w14:textId="77777777" w:rsidR="001D4055" w:rsidRPr="001D4055" w:rsidRDefault="001D4055" w:rsidP="001D4055">
      <w:pPr>
        <w:pStyle w:val="BodyText"/>
        <w:numPr>
          <w:ilvl w:val="0"/>
          <w:numId w:val="61"/>
        </w:numPr>
      </w:pPr>
      <w:r w:rsidRPr="001D4055">
        <w:rPr>
          <w:b/>
          <w:bCs/>
        </w:rPr>
        <w:t>Documentation &amp; User Manual Review</w:t>
      </w:r>
      <w:r w:rsidRPr="001D4055">
        <w:t>:</w:t>
      </w:r>
    </w:p>
    <w:p w14:paraId="149921E5" w14:textId="77777777" w:rsidR="001D4055" w:rsidRPr="001D4055" w:rsidRDefault="001D4055" w:rsidP="001D4055">
      <w:pPr>
        <w:pStyle w:val="BodyText"/>
        <w:numPr>
          <w:ilvl w:val="1"/>
          <w:numId w:val="61"/>
        </w:numPr>
      </w:pPr>
      <w:r w:rsidRPr="001D4055">
        <w:rPr>
          <w:b/>
          <w:bCs/>
        </w:rPr>
        <w:t>Internal Contact</w:t>
      </w:r>
      <w:r w:rsidRPr="001D4055">
        <w:t>: Documentation Lead</w:t>
      </w:r>
    </w:p>
    <w:p w14:paraId="51B60171" w14:textId="77777777" w:rsidR="001D4055" w:rsidRPr="001D4055" w:rsidRDefault="001D4055" w:rsidP="001D4055">
      <w:pPr>
        <w:pStyle w:val="BodyText"/>
        <w:numPr>
          <w:ilvl w:val="1"/>
          <w:numId w:val="61"/>
        </w:numPr>
      </w:pPr>
      <w:r w:rsidRPr="001D4055">
        <w:rPr>
          <w:b/>
          <w:bCs/>
        </w:rPr>
        <w:t>External Contact</w:t>
      </w:r>
      <w:r w:rsidRPr="001D4055">
        <w:t>: External Review Group (selected students from another course or section)</w:t>
      </w:r>
    </w:p>
    <w:p w14:paraId="4E622F2E" w14:textId="77777777" w:rsidR="001D4055" w:rsidRPr="001D4055" w:rsidRDefault="001D4055" w:rsidP="001D4055">
      <w:pPr>
        <w:pStyle w:val="BodyText"/>
        <w:numPr>
          <w:ilvl w:val="1"/>
          <w:numId w:val="61"/>
        </w:numPr>
      </w:pPr>
      <w:r w:rsidRPr="001D4055">
        <w:rPr>
          <w:b/>
          <w:bCs/>
        </w:rPr>
        <w:t>Responsibilities</w:t>
      </w:r>
      <w:r w:rsidRPr="001D4055">
        <w:t>: Reviewing the user manual and documentation for clarity, comprehensibility, and completeness. Providing feedback for improvements.</w:t>
      </w:r>
    </w:p>
    <w:p w14:paraId="17385F98" w14:textId="77777777" w:rsidR="001D4055" w:rsidRPr="001D4055" w:rsidRDefault="001D4055" w:rsidP="001D4055">
      <w:pPr>
        <w:pStyle w:val="BodyText"/>
      </w:pPr>
    </w:p>
    <w:p w14:paraId="61AAD4B1" w14:textId="77777777" w:rsidR="00E918C5" w:rsidRPr="00C26778" w:rsidRDefault="00E918C5">
      <w:pPr>
        <w:pStyle w:val="Heading2"/>
      </w:pPr>
      <w:bookmarkStart w:id="29" w:name="_Toc524312840"/>
      <w:bookmarkStart w:id="30" w:name="_Toc11132108"/>
      <w:r w:rsidRPr="00C26778">
        <w:t>Roles and Responsibilities</w:t>
      </w:r>
      <w:bookmarkEnd w:id="29"/>
      <w:bookmarkEnd w:id="30"/>
    </w:p>
    <w:p w14:paraId="71AE76FB"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B19503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D177A43"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18BA3894" w14:textId="77777777" w:rsidR="00E918C5" w:rsidRPr="00C26778" w:rsidRDefault="00E918C5">
            <w:pPr>
              <w:rPr>
                <w:sz w:val="24"/>
                <w:szCs w:val="24"/>
              </w:rPr>
            </w:pPr>
            <w:r w:rsidRPr="00C26778">
              <w:rPr>
                <w:b/>
                <w:bCs/>
              </w:rPr>
              <w:t>Unified Process for EDUcation Role</w:t>
            </w:r>
          </w:p>
        </w:tc>
      </w:tr>
      <w:tr w:rsidR="00E918C5" w:rsidRPr="00C26778" w14:paraId="3D01F810"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528497E" w14:textId="5D6940D8" w:rsidR="00E918C5" w:rsidRPr="00C26778" w:rsidRDefault="001D4055">
            <w:pPr>
              <w:rPr>
                <w:szCs w:val="24"/>
              </w:rPr>
            </w:pPr>
            <w:r>
              <w:rPr>
                <w:szCs w:val="24"/>
              </w:rPr>
              <w:t>Arnav Jain</w:t>
            </w:r>
          </w:p>
        </w:tc>
        <w:tc>
          <w:tcPr>
            <w:tcW w:w="2988" w:type="pct"/>
            <w:tcBorders>
              <w:top w:val="outset" w:sz="6" w:space="0" w:color="auto"/>
              <w:left w:val="outset" w:sz="6" w:space="0" w:color="auto"/>
              <w:bottom w:val="outset" w:sz="6" w:space="0" w:color="auto"/>
              <w:right w:val="outset" w:sz="6" w:space="0" w:color="auto"/>
            </w:tcBorders>
            <w:vAlign w:val="center"/>
          </w:tcPr>
          <w:p w14:paraId="059840FE" w14:textId="76AF9DD7" w:rsidR="00E918C5" w:rsidRPr="00C26778" w:rsidRDefault="001D4055">
            <w:pPr>
              <w:rPr>
                <w:szCs w:val="24"/>
              </w:rPr>
            </w:pPr>
            <w:r>
              <w:rPr>
                <w:szCs w:val="24"/>
              </w:rPr>
              <w:t>Project Manager</w:t>
            </w:r>
          </w:p>
        </w:tc>
      </w:tr>
      <w:tr w:rsidR="00E918C5" w:rsidRPr="00C26778" w14:paraId="2EE46EB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F96429A"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1285B7AF" w14:textId="231D0779" w:rsidR="00E918C5" w:rsidRPr="00C26778" w:rsidRDefault="001D4055">
            <w:pPr>
              <w:rPr>
                <w:szCs w:val="24"/>
              </w:rPr>
            </w:pPr>
            <w:r>
              <w:rPr>
                <w:szCs w:val="24"/>
              </w:rPr>
              <w:t>Requirements Engineer</w:t>
            </w:r>
          </w:p>
        </w:tc>
      </w:tr>
      <w:tr w:rsidR="001D4055" w:rsidRPr="00C26778" w14:paraId="7A80E41B"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EA5094B"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4C628479" w14:textId="2B20EF92" w:rsidR="001D4055" w:rsidRDefault="001D4055">
            <w:pPr>
              <w:rPr>
                <w:szCs w:val="24"/>
              </w:rPr>
            </w:pPr>
            <w:r>
              <w:rPr>
                <w:szCs w:val="24"/>
              </w:rPr>
              <w:t>Design Architect</w:t>
            </w:r>
          </w:p>
        </w:tc>
      </w:tr>
      <w:tr w:rsidR="001D4055" w:rsidRPr="00C26778" w14:paraId="27C39FDE"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8B22AB2"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61CBE76" w14:textId="07E57D38" w:rsidR="001D4055" w:rsidRDefault="001D4055">
            <w:pPr>
              <w:rPr>
                <w:szCs w:val="24"/>
              </w:rPr>
            </w:pPr>
            <w:r>
              <w:rPr>
                <w:szCs w:val="24"/>
              </w:rPr>
              <w:t>Implementation Engineer</w:t>
            </w:r>
          </w:p>
        </w:tc>
      </w:tr>
      <w:tr w:rsidR="001D4055" w:rsidRPr="00C26778" w14:paraId="01B3D826"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2EF2B91"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C674AF7" w14:textId="28BC9029" w:rsidR="001D4055" w:rsidRDefault="001D4055">
            <w:pPr>
              <w:rPr>
                <w:szCs w:val="24"/>
              </w:rPr>
            </w:pPr>
            <w:r>
              <w:rPr>
                <w:szCs w:val="24"/>
              </w:rPr>
              <w:t>Test Engineer</w:t>
            </w:r>
          </w:p>
        </w:tc>
      </w:tr>
      <w:tr w:rsidR="001D4055" w:rsidRPr="00C26778" w14:paraId="3A291CC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376E2F6"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42EDDC4C" w14:textId="09C8B86B" w:rsidR="001D4055" w:rsidRDefault="001D4055">
            <w:pPr>
              <w:rPr>
                <w:szCs w:val="24"/>
              </w:rPr>
            </w:pPr>
            <w:r>
              <w:rPr>
                <w:szCs w:val="24"/>
              </w:rPr>
              <w:t>Deployment Manager</w:t>
            </w:r>
          </w:p>
        </w:tc>
      </w:tr>
      <w:tr w:rsidR="001D4055" w:rsidRPr="00C26778" w14:paraId="038F9D4A"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C4F095" w14:textId="77777777" w:rsidR="001D4055" w:rsidRPr="00C26778" w:rsidRDefault="001D405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7B4E3D39" w14:textId="34DBE091" w:rsidR="001D4055" w:rsidRDefault="001D4055">
            <w:pPr>
              <w:rPr>
                <w:szCs w:val="24"/>
              </w:rPr>
            </w:pPr>
            <w:r>
              <w:rPr>
                <w:szCs w:val="24"/>
              </w:rPr>
              <w:t>Quality Assurance</w:t>
            </w:r>
          </w:p>
        </w:tc>
      </w:tr>
    </w:tbl>
    <w:p w14:paraId="0C7860E3" w14:textId="77777777" w:rsidR="00E918C5" w:rsidRPr="00C26778" w:rsidRDefault="00E918C5">
      <w:pPr>
        <w:pStyle w:val="BodyText"/>
      </w:pPr>
    </w:p>
    <w:p w14:paraId="0129A85B"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362C4DE7" w14:textId="77777777" w:rsidR="00E918C5" w:rsidRPr="00C26778" w:rsidRDefault="00E918C5">
      <w:pPr>
        <w:pStyle w:val="Heading1"/>
      </w:pPr>
      <w:bookmarkStart w:id="31" w:name="_Toc524312841"/>
      <w:bookmarkStart w:id="32" w:name="_Toc11132109"/>
      <w:r w:rsidRPr="00C26778">
        <w:t>Management Process</w:t>
      </w:r>
      <w:bookmarkEnd w:id="31"/>
      <w:bookmarkEnd w:id="32"/>
    </w:p>
    <w:p w14:paraId="5CB55C27" w14:textId="77777777" w:rsidR="00E918C5" w:rsidRPr="00C26778" w:rsidRDefault="00E918C5">
      <w:pPr>
        <w:pStyle w:val="Heading2"/>
      </w:pPr>
      <w:bookmarkStart w:id="33" w:name="_Toc524312842"/>
      <w:bookmarkStart w:id="34" w:name="_Toc11132110"/>
      <w:r w:rsidRPr="00C26778">
        <w:t>Project Estimates</w:t>
      </w:r>
      <w:bookmarkEnd w:id="33"/>
      <w:bookmarkEnd w:id="34"/>
    </w:p>
    <w:p w14:paraId="349D232E" w14:textId="77777777" w:rsidR="00E918C5" w:rsidRDefault="00E918C5">
      <w:pPr>
        <w:pStyle w:val="infoblue0"/>
      </w:pPr>
      <w:r w:rsidRPr="00C26778">
        <w:t>[Provide the estimated cost and schedule for the project, as well as the basis for those estimates, and the points and circumstances in the project when re-estimation will occur.]</w:t>
      </w:r>
    </w:p>
    <w:p w14:paraId="5371B3E8" w14:textId="77777777" w:rsidR="001D09B6" w:rsidRPr="001D09B6" w:rsidRDefault="001D09B6" w:rsidP="001D09B6">
      <w:pPr>
        <w:pStyle w:val="infoblue0"/>
        <w:ind w:left="0" w:firstLine="720"/>
        <w:rPr>
          <w:b/>
          <w:bCs/>
          <w:i w:val="0"/>
          <w:iCs w:val="0"/>
          <w:color w:val="auto"/>
        </w:rPr>
      </w:pPr>
      <w:r w:rsidRPr="001D09B6">
        <w:rPr>
          <w:b/>
          <w:bCs/>
          <w:i w:val="0"/>
          <w:iCs w:val="0"/>
          <w:color w:val="auto"/>
        </w:rPr>
        <w:t>Estimated Cost:</w:t>
      </w:r>
    </w:p>
    <w:p w14:paraId="4C0FA86B" w14:textId="77777777" w:rsidR="001D09B6" w:rsidRPr="001D09B6" w:rsidRDefault="001D09B6" w:rsidP="001D09B6">
      <w:pPr>
        <w:pStyle w:val="infoblue0"/>
        <w:ind w:left="1440"/>
        <w:rPr>
          <w:i w:val="0"/>
          <w:iCs w:val="0"/>
          <w:color w:val="auto"/>
        </w:rPr>
      </w:pPr>
      <w:r w:rsidRPr="001D09B6">
        <w:rPr>
          <w:i w:val="0"/>
          <w:iCs w:val="0"/>
          <w:color w:val="auto"/>
        </w:rPr>
        <w:t>Given that this is an academic project, and we'll be utilizing open-source tools and libraries, the estimated cost for this project is $0.</w:t>
      </w:r>
    </w:p>
    <w:p w14:paraId="0FBCE23F" w14:textId="77777777" w:rsidR="001D09B6" w:rsidRPr="001D09B6" w:rsidRDefault="001D09B6" w:rsidP="001D09B6">
      <w:pPr>
        <w:pStyle w:val="infoblue0"/>
        <w:rPr>
          <w:b/>
          <w:bCs/>
          <w:i w:val="0"/>
          <w:iCs w:val="0"/>
          <w:color w:val="auto"/>
        </w:rPr>
      </w:pPr>
      <w:r w:rsidRPr="001D09B6">
        <w:rPr>
          <w:b/>
          <w:bCs/>
          <w:i w:val="0"/>
          <w:iCs w:val="0"/>
          <w:color w:val="auto"/>
        </w:rPr>
        <w:t>Estimated Schedule:</w:t>
      </w:r>
    </w:p>
    <w:p w14:paraId="5C404867" w14:textId="3D53F33E"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Requirement Analysis</w:t>
      </w:r>
      <w:r w:rsidRPr="001D09B6">
        <w:rPr>
          <w:i w:val="0"/>
          <w:iCs w:val="0"/>
          <w:color w:val="auto"/>
        </w:rPr>
        <w:t xml:space="preserve">: 1 week  </w:t>
      </w:r>
    </w:p>
    <w:p w14:paraId="29267621" w14:textId="4A4B5AE2"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Design Phase</w:t>
      </w:r>
      <w:r w:rsidRPr="001D09B6">
        <w:rPr>
          <w:i w:val="0"/>
          <w:iCs w:val="0"/>
          <w:color w:val="auto"/>
        </w:rPr>
        <w:t xml:space="preserve">: 1 week </w:t>
      </w:r>
    </w:p>
    <w:p w14:paraId="438E9A3E" w14:textId="47EA7BEC"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Implementation Phase</w:t>
      </w:r>
      <w:r w:rsidRPr="001D09B6">
        <w:rPr>
          <w:i w:val="0"/>
          <w:iCs w:val="0"/>
          <w:color w:val="auto"/>
        </w:rPr>
        <w:t xml:space="preserve">: 3 weeks </w:t>
      </w:r>
    </w:p>
    <w:p w14:paraId="50C01696" w14:textId="43A5D973"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Testing Phase</w:t>
      </w:r>
      <w:r w:rsidRPr="001D09B6">
        <w:rPr>
          <w:i w:val="0"/>
          <w:iCs w:val="0"/>
          <w:color w:val="auto"/>
        </w:rPr>
        <w:t xml:space="preserve">: 1.5 weeks </w:t>
      </w:r>
    </w:p>
    <w:p w14:paraId="742F5F11" w14:textId="4C93F328"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Deployment &amp; Documentation</w:t>
      </w:r>
      <w:r w:rsidRPr="001D09B6">
        <w:rPr>
          <w:i w:val="0"/>
          <w:iCs w:val="0"/>
          <w:color w:val="auto"/>
        </w:rPr>
        <w:t xml:space="preserve">: 1.5 weeks </w:t>
      </w:r>
    </w:p>
    <w:p w14:paraId="585F0290" w14:textId="7152F6E4" w:rsidR="001D09B6" w:rsidRPr="001D09B6" w:rsidRDefault="001D09B6" w:rsidP="001D4055">
      <w:pPr>
        <w:pStyle w:val="infoblue0"/>
        <w:ind w:left="1440"/>
        <w:rPr>
          <w:i w:val="0"/>
          <w:iCs w:val="0"/>
          <w:color w:val="auto"/>
        </w:rPr>
      </w:pPr>
      <w:r w:rsidRPr="001D09B6">
        <w:rPr>
          <w:b/>
          <w:bCs/>
          <w:i w:val="0"/>
          <w:iCs w:val="0"/>
          <w:color w:val="auto"/>
        </w:rPr>
        <w:t>Total Duration</w:t>
      </w:r>
      <w:r w:rsidRPr="001D09B6">
        <w:rPr>
          <w:i w:val="0"/>
          <w:iCs w:val="0"/>
          <w:color w:val="auto"/>
        </w:rPr>
        <w:t xml:space="preserve">: </w:t>
      </w:r>
      <w:r>
        <w:rPr>
          <w:i w:val="0"/>
          <w:iCs w:val="0"/>
          <w:color w:val="auto"/>
        </w:rPr>
        <w:t>8 weeks</w:t>
      </w:r>
    </w:p>
    <w:p w14:paraId="4FF24406" w14:textId="77777777" w:rsidR="001D09B6" w:rsidRPr="001D09B6" w:rsidRDefault="001D09B6" w:rsidP="001D4055">
      <w:pPr>
        <w:pStyle w:val="infoblue0"/>
        <w:rPr>
          <w:b/>
          <w:bCs/>
          <w:i w:val="0"/>
          <w:iCs w:val="0"/>
          <w:color w:val="auto"/>
        </w:rPr>
      </w:pPr>
      <w:r w:rsidRPr="001D09B6">
        <w:rPr>
          <w:b/>
          <w:bCs/>
          <w:i w:val="0"/>
          <w:iCs w:val="0"/>
          <w:color w:val="auto"/>
        </w:rPr>
        <w:t>Basis for Estimates:</w:t>
      </w:r>
    </w:p>
    <w:p w14:paraId="1C2881BC" w14:textId="77777777" w:rsidR="001D09B6" w:rsidRPr="001D09B6" w:rsidRDefault="001D09B6" w:rsidP="001D09B6">
      <w:pPr>
        <w:pStyle w:val="infoblue0"/>
        <w:numPr>
          <w:ilvl w:val="0"/>
          <w:numId w:val="59"/>
        </w:numPr>
        <w:rPr>
          <w:i w:val="0"/>
          <w:iCs w:val="0"/>
          <w:color w:val="auto"/>
        </w:rPr>
      </w:pPr>
      <w:r w:rsidRPr="001D09B6">
        <w:rPr>
          <w:b/>
          <w:bCs/>
          <w:i w:val="0"/>
          <w:iCs w:val="0"/>
          <w:color w:val="auto"/>
        </w:rPr>
        <w:t>Course Guidelines</w:t>
      </w:r>
      <w:r w:rsidRPr="001D09B6">
        <w:rPr>
          <w:i w:val="0"/>
          <w:iCs w:val="0"/>
          <w:color w:val="auto"/>
        </w:rPr>
        <w:t>: The time frame provided by the course and the project description.</w:t>
      </w:r>
    </w:p>
    <w:p w14:paraId="5905BDD2" w14:textId="77777777" w:rsidR="001D09B6" w:rsidRPr="001D09B6" w:rsidRDefault="001D09B6" w:rsidP="001D09B6">
      <w:pPr>
        <w:pStyle w:val="infoblue0"/>
        <w:numPr>
          <w:ilvl w:val="0"/>
          <w:numId w:val="59"/>
        </w:numPr>
        <w:rPr>
          <w:i w:val="0"/>
          <w:iCs w:val="0"/>
          <w:color w:val="auto"/>
        </w:rPr>
      </w:pPr>
      <w:r w:rsidRPr="001D09B6">
        <w:rPr>
          <w:b/>
          <w:bCs/>
          <w:i w:val="0"/>
          <w:iCs w:val="0"/>
          <w:color w:val="auto"/>
        </w:rPr>
        <w:t>Team Availability</w:t>
      </w:r>
      <w:r w:rsidRPr="001D09B6">
        <w:rPr>
          <w:i w:val="0"/>
          <w:iCs w:val="0"/>
          <w:color w:val="auto"/>
        </w:rPr>
        <w:t>: Considering the team's academic commitments and the end-of-semester timeline.</w:t>
      </w:r>
    </w:p>
    <w:p w14:paraId="4C5007CA" w14:textId="77777777" w:rsidR="001D09B6" w:rsidRPr="001D09B6" w:rsidRDefault="001D09B6" w:rsidP="001D4055">
      <w:pPr>
        <w:pStyle w:val="infoblue0"/>
        <w:rPr>
          <w:b/>
          <w:bCs/>
          <w:i w:val="0"/>
          <w:iCs w:val="0"/>
          <w:color w:val="auto"/>
        </w:rPr>
      </w:pPr>
      <w:r w:rsidRPr="001D09B6">
        <w:rPr>
          <w:b/>
          <w:bCs/>
          <w:i w:val="0"/>
          <w:iCs w:val="0"/>
          <w:color w:val="auto"/>
        </w:rPr>
        <w:t>Re-estimation Points:</w:t>
      </w:r>
    </w:p>
    <w:p w14:paraId="3547BCCE"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Post-Requirement Analysis</w:t>
      </w:r>
      <w:r w:rsidRPr="001D09B6">
        <w:rPr>
          <w:i w:val="0"/>
          <w:iCs w:val="0"/>
          <w:color w:val="auto"/>
        </w:rPr>
        <w:t>: To adjust for any scope changes or clarifications.</w:t>
      </w:r>
    </w:p>
    <w:p w14:paraId="1C22FE4F"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Mid-Implementation</w:t>
      </w:r>
      <w:r w:rsidRPr="001D09B6">
        <w:rPr>
          <w:i w:val="0"/>
          <w:iCs w:val="0"/>
          <w:color w:val="auto"/>
        </w:rPr>
        <w:t>: Evaluating the development progress and determining if any adjustments to the timeline are necessary.</w:t>
      </w:r>
    </w:p>
    <w:p w14:paraId="0582DD84"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After Initial Testing</w:t>
      </w:r>
      <w:r w:rsidRPr="001D09B6">
        <w:rPr>
          <w:i w:val="0"/>
          <w:iCs w:val="0"/>
          <w:color w:val="auto"/>
        </w:rPr>
        <w:t>: To account for potential bug-fixing or refinements before the final submission on December 6th.</w:t>
      </w:r>
    </w:p>
    <w:p w14:paraId="3802086F" w14:textId="77777777" w:rsidR="001D09B6" w:rsidRPr="001D09B6" w:rsidRDefault="001D09B6">
      <w:pPr>
        <w:pStyle w:val="infoblue0"/>
        <w:rPr>
          <w:i w:val="0"/>
          <w:iCs w:val="0"/>
        </w:rPr>
      </w:pPr>
    </w:p>
    <w:p w14:paraId="0B5B5B7A" w14:textId="77777777" w:rsidR="00E918C5" w:rsidRPr="00C26778" w:rsidRDefault="00E918C5">
      <w:pPr>
        <w:pStyle w:val="Heading2"/>
      </w:pPr>
      <w:bookmarkStart w:id="35" w:name="_Toc524312843"/>
      <w:bookmarkStart w:id="36" w:name="_Toc11132111"/>
      <w:r w:rsidRPr="00C26778">
        <w:t>Project Plan</w:t>
      </w:r>
      <w:bookmarkEnd w:id="35"/>
      <w:bookmarkEnd w:id="36"/>
    </w:p>
    <w:p w14:paraId="4AD120E6" w14:textId="77777777" w:rsidR="00E918C5" w:rsidRPr="00C26778" w:rsidRDefault="00E918C5">
      <w:pPr>
        <w:pStyle w:val="infoblue0"/>
      </w:pPr>
      <w:r w:rsidRPr="00C26778">
        <w:t>[This section contains the schedule and resources for the project.]</w:t>
      </w:r>
    </w:p>
    <w:p w14:paraId="53E7FFA1" w14:textId="77777777" w:rsidR="00E918C5" w:rsidRPr="00C26778" w:rsidRDefault="00E918C5">
      <w:pPr>
        <w:pStyle w:val="Heading3"/>
      </w:pPr>
      <w:bookmarkStart w:id="37" w:name="_Toc524312844"/>
      <w:r w:rsidRPr="00C26778">
        <w:t xml:space="preserve">Phase Plan </w:t>
      </w:r>
      <w:bookmarkEnd w:id="37"/>
    </w:p>
    <w:p w14:paraId="1439CB2E" w14:textId="08345731" w:rsidR="002E4661" w:rsidRPr="00C26778" w:rsidRDefault="00E918C5" w:rsidP="002E4661">
      <w:pPr>
        <w:pStyle w:val="infoblue0"/>
      </w:pPr>
      <w:r w:rsidRPr="00C26778">
        <w:t>[Include the following:</w:t>
      </w:r>
    </w:p>
    <w:p w14:paraId="5FC63D66"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a Gantt chart showing the allocation of time to the project phases (Not </w:t>
      </w:r>
      <w:r w:rsidR="00C26778" w:rsidRPr="00C26778">
        <w:t>necessarily</w:t>
      </w:r>
      <w:r w:rsidRPr="00C26778">
        <w:t xml:space="preserve"> detailed to the activity level; this type of Gantt Chart is providing along with the Iteration Plans themselves; Provide an Overview of the project Timeline with the major miles stones]</w:t>
      </w:r>
    </w:p>
    <w:p w14:paraId="532E6119"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identify </w:t>
      </w:r>
      <w:r w:rsidRPr="00C26778">
        <w:rPr>
          <w:b/>
          <w:bCs/>
        </w:rPr>
        <w:t>major milestones</w:t>
      </w:r>
      <w:r w:rsidRPr="00C26778">
        <w:t xml:space="preserve"> with their achievement </w:t>
      </w:r>
      <w:proofErr w:type="gramStart"/>
      <w:r w:rsidRPr="00C26778">
        <w:t>criteria</w:t>
      </w:r>
      <w:proofErr w:type="gramEnd"/>
    </w:p>
    <w:p w14:paraId="354FDD44" w14:textId="77777777" w:rsidR="00E918C5" w:rsidRPr="00C26778" w:rsidRDefault="00E918C5">
      <w:pPr>
        <w:pStyle w:val="infoblue0"/>
      </w:pPr>
      <w:r w:rsidRPr="00C26778">
        <w:t>Define any important release points and demos.]</w:t>
      </w:r>
    </w:p>
    <w:p w14:paraId="53E843BB" w14:textId="77777777" w:rsidR="00E918C5" w:rsidRDefault="00E918C5">
      <w:pPr>
        <w:pStyle w:val="infoblue0"/>
      </w:pPr>
      <w:r w:rsidRPr="00C26778">
        <w:lastRenderedPageBreak/>
        <w:t xml:space="preserve">[If available, </w:t>
      </w:r>
      <w:r w:rsidR="00C26778" w:rsidRPr="00C26778">
        <w:t>refer</w:t>
      </w:r>
      <w:r w:rsidRPr="00C26778">
        <w:t xml:space="preserve"> to the related </w:t>
      </w:r>
      <w:r w:rsidRPr="00C26778">
        <w:rPr>
          <w:b/>
          <w:bCs/>
        </w:rPr>
        <w:t>Iteration Plan Documents</w:t>
      </w:r>
      <w:r w:rsidRPr="00C26778">
        <w:t xml:space="preserve"> for more details]</w:t>
      </w:r>
    </w:p>
    <w:p w14:paraId="681B718F" w14:textId="6023CCE2" w:rsidR="002E4661" w:rsidRDefault="002E4661">
      <w:pPr>
        <w:pStyle w:val="infoblue0"/>
      </w:pPr>
      <w:r>
        <w:rPr>
          <w:noProof/>
        </w:rPr>
        <w:drawing>
          <wp:inline distT="0" distB="0" distL="0" distR="0" wp14:anchorId="5877EC84" wp14:editId="06CC208C">
            <wp:extent cx="5943600" cy="3141980"/>
            <wp:effectExtent l="0" t="0" r="0" b="0"/>
            <wp:docPr id="109983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36878" name="Picture 10998368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45FFA47C" w14:textId="1A0726EB" w:rsidR="00685000" w:rsidRDefault="00685000">
      <w:pPr>
        <w:pStyle w:val="infoblue0"/>
        <w:rPr>
          <w:i w:val="0"/>
          <w:iCs w:val="0"/>
          <w:color w:val="auto"/>
        </w:rPr>
      </w:pPr>
      <w:r w:rsidRPr="00685000">
        <w:rPr>
          <w:i w:val="0"/>
          <w:iCs w:val="0"/>
          <w:color w:val="auto"/>
        </w:rPr>
        <w:t xml:space="preserve">The </w:t>
      </w:r>
      <w:r>
        <w:rPr>
          <w:i w:val="0"/>
          <w:iCs w:val="0"/>
          <w:color w:val="auto"/>
        </w:rPr>
        <w:t>C++ Calculator</w:t>
      </w:r>
      <w:r w:rsidRPr="00685000">
        <w:rPr>
          <w:i w:val="0"/>
          <w:iCs w:val="0"/>
          <w:color w:val="auto"/>
        </w:rPr>
        <w:t xml:space="preserve"> project is strategically divided into multiple phases to ensure systematic progression. Here's an overview of the project's timeline, major milestones, and significant release points.</w:t>
      </w:r>
    </w:p>
    <w:p w14:paraId="2E9D9808" w14:textId="77777777" w:rsidR="00685000" w:rsidRPr="00685000" w:rsidRDefault="00685000" w:rsidP="00685000">
      <w:pPr>
        <w:pStyle w:val="infoblue0"/>
        <w:rPr>
          <w:b/>
          <w:bCs/>
          <w:i w:val="0"/>
          <w:iCs w:val="0"/>
          <w:color w:val="auto"/>
        </w:rPr>
      </w:pPr>
      <w:r w:rsidRPr="00685000">
        <w:rPr>
          <w:b/>
          <w:bCs/>
          <w:i w:val="0"/>
          <w:iCs w:val="0"/>
          <w:color w:val="auto"/>
        </w:rPr>
        <w:t>Major Milestones with Achievement Criteria:</w:t>
      </w:r>
    </w:p>
    <w:p w14:paraId="6EDE4677"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Requirement Document Completion</w:t>
      </w:r>
      <w:r w:rsidRPr="00685000">
        <w:rPr>
          <w:i w:val="0"/>
          <w:iCs w:val="0"/>
          <w:color w:val="auto"/>
        </w:rPr>
        <w:t>:</w:t>
      </w:r>
    </w:p>
    <w:p w14:paraId="60424215"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xml:space="preserve">: All project requirements, including functional and non-functional, are </w:t>
      </w:r>
      <w:proofErr w:type="gramStart"/>
      <w:r w:rsidRPr="00685000">
        <w:rPr>
          <w:i w:val="0"/>
          <w:iCs w:val="0"/>
          <w:color w:val="auto"/>
        </w:rPr>
        <w:t>detailed</w:t>
      </w:r>
      <w:proofErr w:type="gramEnd"/>
      <w:r w:rsidRPr="00685000">
        <w:rPr>
          <w:i w:val="0"/>
          <w:iCs w:val="0"/>
          <w:color w:val="auto"/>
        </w:rPr>
        <w:t xml:space="preserve"> and documented. Feedback from the team and initial stakeholders has been incorporated.</w:t>
      </w:r>
    </w:p>
    <w:p w14:paraId="68EE0D66"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Design Document Completion</w:t>
      </w:r>
      <w:r w:rsidRPr="00685000">
        <w:rPr>
          <w:i w:val="0"/>
          <w:iCs w:val="0"/>
          <w:color w:val="auto"/>
        </w:rPr>
        <w:t>:</w:t>
      </w:r>
    </w:p>
    <w:p w14:paraId="0F84DFDE"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software's architectural design, data structures, and main algorithms are outlined. The team agrees upon the design principles and methodologies to be used.</w:t>
      </w:r>
    </w:p>
    <w:p w14:paraId="778D0B02"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Alpha Version Release</w:t>
      </w:r>
      <w:r w:rsidRPr="00685000">
        <w:rPr>
          <w:i w:val="0"/>
          <w:iCs w:val="0"/>
          <w:color w:val="auto"/>
        </w:rPr>
        <w:t>:</w:t>
      </w:r>
    </w:p>
    <w:p w14:paraId="78EC30E0"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first working version of the software is released. It encompasses the core functionalities and is ready for internal testing.</w:t>
      </w:r>
    </w:p>
    <w:p w14:paraId="181C09F9"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Alpha Testing and Bug Reporting</w:t>
      </w:r>
      <w:r w:rsidRPr="00685000">
        <w:rPr>
          <w:i w:val="0"/>
          <w:iCs w:val="0"/>
          <w:color w:val="auto"/>
        </w:rPr>
        <w:t>:</w:t>
      </w:r>
    </w:p>
    <w:p w14:paraId="06B74E08"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alpha version undergoes rigorous testing. Bugs are reported, and feedback is documented for refinement.</w:t>
      </w:r>
    </w:p>
    <w:p w14:paraId="413941B4"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Beta Version Release</w:t>
      </w:r>
      <w:r w:rsidRPr="00685000">
        <w:rPr>
          <w:i w:val="0"/>
          <w:iCs w:val="0"/>
          <w:color w:val="auto"/>
        </w:rPr>
        <w:t>:</w:t>
      </w:r>
    </w:p>
    <w:p w14:paraId="4C9A6417"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Post alpha testing, the refined version of the software is released. It is more stable and includes fixes for the issues identified during alpha testing.</w:t>
      </w:r>
    </w:p>
    <w:p w14:paraId="59FEAE0E"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User Acceptance Testing</w:t>
      </w:r>
      <w:r w:rsidRPr="00685000">
        <w:rPr>
          <w:i w:val="0"/>
          <w:iCs w:val="0"/>
          <w:color w:val="auto"/>
        </w:rPr>
        <w:t>:</w:t>
      </w:r>
    </w:p>
    <w:p w14:paraId="1A6837EA"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End-users test the beta version. Their feedback is gathered to ensure the software meets user expectations and requirements.</w:t>
      </w:r>
    </w:p>
    <w:p w14:paraId="2B35C3E8"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Final Product Deployment and Documentation Release</w:t>
      </w:r>
      <w:r w:rsidRPr="00685000">
        <w:rPr>
          <w:i w:val="0"/>
          <w:iCs w:val="0"/>
          <w:color w:val="auto"/>
        </w:rPr>
        <w:t>:</w:t>
      </w:r>
    </w:p>
    <w:p w14:paraId="4432D879" w14:textId="6D4CD526" w:rsidR="00685000" w:rsidRPr="00685000" w:rsidRDefault="00685000" w:rsidP="00685000">
      <w:pPr>
        <w:pStyle w:val="infoblue0"/>
        <w:numPr>
          <w:ilvl w:val="1"/>
          <w:numId w:val="72"/>
        </w:numPr>
        <w:rPr>
          <w:i w:val="0"/>
          <w:iCs w:val="0"/>
          <w:color w:val="auto"/>
        </w:rPr>
      </w:pPr>
      <w:r w:rsidRPr="00685000">
        <w:rPr>
          <w:b/>
          <w:bCs/>
          <w:i w:val="0"/>
          <w:iCs w:val="0"/>
          <w:color w:val="auto"/>
        </w:rPr>
        <w:lastRenderedPageBreak/>
        <w:t>Criteria</w:t>
      </w:r>
      <w:r w:rsidRPr="00685000">
        <w:rPr>
          <w:i w:val="0"/>
          <w:iCs w:val="0"/>
          <w:color w:val="auto"/>
        </w:rPr>
        <w:t>: The final and stable version of the software is deployed, and all documentation (including user manuals and technical documents) is made available.</w:t>
      </w:r>
    </w:p>
    <w:p w14:paraId="107B4875" w14:textId="77777777" w:rsidR="00E918C5" w:rsidRPr="00C26778" w:rsidRDefault="00E918C5">
      <w:pPr>
        <w:pStyle w:val="Heading3"/>
      </w:pPr>
      <w:bookmarkStart w:id="38" w:name="_Toc524312845"/>
      <w:r w:rsidRPr="00C26778">
        <w:t>Iteration Objectives</w:t>
      </w:r>
      <w:bookmarkEnd w:id="38"/>
    </w:p>
    <w:p w14:paraId="64977D14" w14:textId="77777777" w:rsidR="00E918C5"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134B19BC" w14:textId="77777777" w:rsidR="00685000" w:rsidRPr="00685000" w:rsidRDefault="00685000" w:rsidP="00685000">
      <w:pPr>
        <w:pStyle w:val="infoblue0"/>
        <w:rPr>
          <w:i w:val="0"/>
          <w:iCs w:val="0"/>
          <w:color w:val="auto"/>
        </w:rPr>
      </w:pPr>
      <w:r w:rsidRPr="00685000">
        <w:rPr>
          <w:i w:val="0"/>
          <w:iCs w:val="0"/>
          <w:color w:val="auto"/>
        </w:rPr>
        <w:t>Iterations in UPEDU are time-boxed cycles during which specific objectives are targeted. These objectives align with the broader project goals and are used to progressively build the software, ensuring regular feedback and adaptability. Here are the objectives for each iteration of the Arithmetic Expression Evaluator project:</w:t>
      </w:r>
    </w:p>
    <w:p w14:paraId="4326EA3F"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1: Requirement Analysis</w:t>
      </w:r>
    </w:p>
    <w:p w14:paraId="46F543C6"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Establish a clear understanding of the project's scope and requirements.</w:t>
      </w:r>
    </w:p>
    <w:p w14:paraId="4A35CCA9" w14:textId="77777777" w:rsidR="00685000" w:rsidRPr="00685000" w:rsidRDefault="00685000" w:rsidP="00685000">
      <w:pPr>
        <w:pStyle w:val="infoblue0"/>
        <w:numPr>
          <w:ilvl w:val="1"/>
          <w:numId w:val="73"/>
        </w:numPr>
        <w:rPr>
          <w:i w:val="0"/>
          <w:iCs w:val="0"/>
          <w:color w:val="auto"/>
        </w:rPr>
      </w:pPr>
      <w:r w:rsidRPr="00685000">
        <w:rPr>
          <w:i w:val="0"/>
          <w:iCs w:val="0"/>
          <w:color w:val="auto"/>
        </w:rPr>
        <w:t>Gather detailed functional and non-functional requirements.</w:t>
      </w:r>
    </w:p>
    <w:p w14:paraId="0CF93F0C" w14:textId="77777777" w:rsidR="00685000" w:rsidRPr="00685000" w:rsidRDefault="00685000" w:rsidP="00685000">
      <w:pPr>
        <w:pStyle w:val="infoblue0"/>
        <w:numPr>
          <w:ilvl w:val="1"/>
          <w:numId w:val="73"/>
        </w:numPr>
        <w:rPr>
          <w:i w:val="0"/>
          <w:iCs w:val="0"/>
          <w:color w:val="auto"/>
        </w:rPr>
      </w:pPr>
      <w:r w:rsidRPr="00685000">
        <w:rPr>
          <w:i w:val="0"/>
          <w:iCs w:val="0"/>
          <w:color w:val="auto"/>
        </w:rPr>
        <w:t>Prioritize requirements based on importance and dependencies.</w:t>
      </w:r>
    </w:p>
    <w:p w14:paraId="50F4660E" w14:textId="77777777" w:rsidR="00685000" w:rsidRPr="00685000" w:rsidRDefault="00685000" w:rsidP="00685000">
      <w:pPr>
        <w:pStyle w:val="infoblue0"/>
        <w:numPr>
          <w:ilvl w:val="1"/>
          <w:numId w:val="73"/>
        </w:numPr>
        <w:rPr>
          <w:i w:val="0"/>
          <w:iCs w:val="0"/>
          <w:color w:val="auto"/>
        </w:rPr>
      </w:pPr>
      <w:r w:rsidRPr="00685000">
        <w:rPr>
          <w:i w:val="0"/>
          <w:iCs w:val="0"/>
          <w:color w:val="auto"/>
        </w:rPr>
        <w:t>Document the requirements and get initial stakeholder feedback.</w:t>
      </w:r>
    </w:p>
    <w:p w14:paraId="4AFC17DA"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2: Design</w:t>
      </w:r>
    </w:p>
    <w:p w14:paraId="442BEE32"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Create the foundational design for the software.</w:t>
      </w:r>
    </w:p>
    <w:p w14:paraId="645DD27F" w14:textId="77777777" w:rsidR="00685000" w:rsidRPr="00685000" w:rsidRDefault="00685000" w:rsidP="00406D1C">
      <w:pPr>
        <w:pStyle w:val="infoblue0"/>
        <w:numPr>
          <w:ilvl w:val="0"/>
          <w:numId w:val="81"/>
        </w:numPr>
        <w:rPr>
          <w:i w:val="0"/>
          <w:iCs w:val="0"/>
          <w:color w:val="auto"/>
        </w:rPr>
      </w:pPr>
      <w:r w:rsidRPr="00685000">
        <w:rPr>
          <w:i w:val="0"/>
          <w:iCs w:val="0"/>
          <w:color w:val="auto"/>
        </w:rPr>
        <w:t>Outline the software's architecture.</w:t>
      </w:r>
    </w:p>
    <w:p w14:paraId="7E614646" w14:textId="77777777" w:rsidR="00685000" w:rsidRPr="00685000" w:rsidRDefault="00685000" w:rsidP="00406D1C">
      <w:pPr>
        <w:pStyle w:val="infoblue0"/>
        <w:numPr>
          <w:ilvl w:val="0"/>
          <w:numId w:val="81"/>
        </w:numPr>
        <w:rPr>
          <w:i w:val="0"/>
          <w:iCs w:val="0"/>
          <w:color w:val="auto"/>
        </w:rPr>
      </w:pPr>
      <w:r w:rsidRPr="00685000">
        <w:rPr>
          <w:i w:val="0"/>
          <w:iCs w:val="0"/>
          <w:color w:val="auto"/>
        </w:rPr>
        <w:t>Design the primary data structures and algorithms.</w:t>
      </w:r>
    </w:p>
    <w:p w14:paraId="74D1DA19" w14:textId="77777777" w:rsidR="00685000" w:rsidRPr="00685000" w:rsidRDefault="00685000" w:rsidP="00406D1C">
      <w:pPr>
        <w:pStyle w:val="infoblue0"/>
        <w:numPr>
          <w:ilvl w:val="0"/>
          <w:numId w:val="81"/>
        </w:numPr>
        <w:rPr>
          <w:i w:val="0"/>
          <w:iCs w:val="0"/>
          <w:color w:val="auto"/>
        </w:rPr>
      </w:pPr>
      <w:r w:rsidRPr="00685000">
        <w:rPr>
          <w:i w:val="0"/>
          <w:iCs w:val="0"/>
          <w:color w:val="auto"/>
        </w:rPr>
        <w:t>Document the design decisions and get team consensus.</w:t>
      </w:r>
    </w:p>
    <w:p w14:paraId="31A8D5DD"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3: Initial Implementation (Alpha Development)</w:t>
      </w:r>
    </w:p>
    <w:p w14:paraId="35213E9A"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Develop the core functionalities of the software.</w:t>
      </w:r>
    </w:p>
    <w:p w14:paraId="576B6014" w14:textId="77777777" w:rsidR="00685000" w:rsidRPr="00685000" w:rsidRDefault="00685000" w:rsidP="00406D1C">
      <w:pPr>
        <w:pStyle w:val="infoblue0"/>
        <w:numPr>
          <w:ilvl w:val="0"/>
          <w:numId w:val="80"/>
        </w:numPr>
        <w:rPr>
          <w:i w:val="0"/>
          <w:iCs w:val="0"/>
          <w:color w:val="auto"/>
        </w:rPr>
      </w:pPr>
      <w:r w:rsidRPr="00685000">
        <w:rPr>
          <w:i w:val="0"/>
          <w:iCs w:val="0"/>
          <w:color w:val="auto"/>
        </w:rPr>
        <w:t>Implement expression parsing and tokenization.</w:t>
      </w:r>
    </w:p>
    <w:p w14:paraId="4D51B9B4" w14:textId="77777777" w:rsidR="00685000" w:rsidRPr="00685000" w:rsidRDefault="00685000" w:rsidP="00406D1C">
      <w:pPr>
        <w:pStyle w:val="infoblue0"/>
        <w:numPr>
          <w:ilvl w:val="0"/>
          <w:numId w:val="80"/>
        </w:numPr>
        <w:rPr>
          <w:i w:val="0"/>
          <w:iCs w:val="0"/>
          <w:color w:val="auto"/>
        </w:rPr>
      </w:pPr>
      <w:r w:rsidRPr="00685000">
        <w:rPr>
          <w:i w:val="0"/>
          <w:iCs w:val="0"/>
          <w:color w:val="auto"/>
        </w:rPr>
        <w:t>Add support for arithmetic operators.</w:t>
      </w:r>
    </w:p>
    <w:p w14:paraId="534E1172" w14:textId="77777777" w:rsidR="00685000" w:rsidRPr="00685000" w:rsidRDefault="00685000" w:rsidP="00406D1C">
      <w:pPr>
        <w:pStyle w:val="infoblue0"/>
        <w:numPr>
          <w:ilvl w:val="0"/>
          <w:numId w:val="80"/>
        </w:numPr>
        <w:rPr>
          <w:i w:val="0"/>
          <w:iCs w:val="0"/>
          <w:color w:val="auto"/>
        </w:rPr>
      </w:pPr>
      <w:r w:rsidRPr="00685000">
        <w:rPr>
          <w:i w:val="0"/>
          <w:iCs w:val="0"/>
          <w:color w:val="auto"/>
        </w:rPr>
        <w:t>Develop the basic command-line interface.</w:t>
      </w:r>
    </w:p>
    <w:p w14:paraId="75002132"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4: Testing &amp; Feedback (Alpha Testing)</w:t>
      </w:r>
    </w:p>
    <w:p w14:paraId="210672C0"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Test the alpha version of the software to identify bugs and areas of improvement.</w:t>
      </w:r>
    </w:p>
    <w:p w14:paraId="0F6D05B2" w14:textId="77777777" w:rsidR="00685000" w:rsidRPr="00685000" w:rsidRDefault="00685000" w:rsidP="00406D1C">
      <w:pPr>
        <w:pStyle w:val="infoblue0"/>
        <w:numPr>
          <w:ilvl w:val="0"/>
          <w:numId w:val="82"/>
        </w:numPr>
        <w:rPr>
          <w:i w:val="0"/>
          <w:iCs w:val="0"/>
          <w:color w:val="auto"/>
        </w:rPr>
      </w:pPr>
      <w:r w:rsidRPr="00685000">
        <w:rPr>
          <w:i w:val="0"/>
          <w:iCs w:val="0"/>
          <w:color w:val="auto"/>
        </w:rPr>
        <w:t>Conduct unit testing for individual functionalities.</w:t>
      </w:r>
    </w:p>
    <w:p w14:paraId="64803E40" w14:textId="77777777" w:rsidR="00685000" w:rsidRPr="00685000" w:rsidRDefault="00685000" w:rsidP="00406D1C">
      <w:pPr>
        <w:pStyle w:val="infoblue0"/>
        <w:numPr>
          <w:ilvl w:val="0"/>
          <w:numId w:val="82"/>
        </w:numPr>
        <w:rPr>
          <w:i w:val="0"/>
          <w:iCs w:val="0"/>
          <w:color w:val="auto"/>
        </w:rPr>
      </w:pPr>
      <w:r w:rsidRPr="00685000">
        <w:rPr>
          <w:i w:val="0"/>
          <w:iCs w:val="0"/>
          <w:color w:val="auto"/>
        </w:rPr>
        <w:t>Perform integration testing to ensure components work seamlessly.</w:t>
      </w:r>
    </w:p>
    <w:p w14:paraId="26E10D1F" w14:textId="77777777" w:rsidR="00685000" w:rsidRPr="00685000" w:rsidRDefault="00685000" w:rsidP="00406D1C">
      <w:pPr>
        <w:pStyle w:val="infoblue0"/>
        <w:numPr>
          <w:ilvl w:val="0"/>
          <w:numId w:val="82"/>
        </w:numPr>
        <w:rPr>
          <w:i w:val="0"/>
          <w:iCs w:val="0"/>
          <w:color w:val="auto"/>
        </w:rPr>
      </w:pPr>
      <w:r w:rsidRPr="00685000">
        <w:rPr>
          <w:i w:val="0"/>
          <w:iCs w:val="0"/>
          <w:color w:val="auto"/>
        </w:rPr>
        <w:t>Gather feedback from team members on user experience and performance.</w:t>
      </w:r>
    </w:p>
    <w:p w14:paraId="22C11902"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5: Refinement (Beta Development)</w:t>
      </w:r>
    </w:p>
    <w:p w14:paraId="64E924C9"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Refine the software based on feedback and testing outcomes.</w:t>
      </w:r>
    </w:p>
    <w:p w14:paraId="5F3522A9" w14:textId="77777777" w:rsidR="00685000" w:rsidRPr="00685000" w:rsidRDefault="00685000" w:rsidP="00406D1C">
      <w:pPr>
        <w:pStyle w:val="infoblue0"/>
        <w:numPr>
          <w:ilvl w:val="0"/>
          <w:numId w:val="83"/>
        </w:numPr>
        <w:rPr>
          <w:i w:val="0"/>
          <w:iCs w:val="0"/>
          <w:color w:val="auto"/>
        </w:rPr>
      </w:pPr>
      <w:r w:rsidRPr="00685000">
        <w:rPr>
          <w:i w:val="0"/>
          <w:iCs w:val="0"/>
          <w:color w:val="auto"/>
        </w:rPr>
        <w:t>Address bugs and issues identified during alpha testing.</w:t>
      </w:r>
    </w:p>
    <w:p w14:paraId="147F9FF6" w14:textId="77777777" w:rsidR="00685000" w:rsidRPr="00685000" w:rsidRDefault="00685000" w:rsidP="00406D1C">
      <w:pPr>
        <w:pStyle w:val="infoblue0"/>
        <w:numPr>
          <w:ilvl w:val="0"/>
          <w:numId w:val="83"/>
        </w:numPr>
        <w:rPr>
          <w:i w:val="0"/>
          <w:iCs w:val="0"/>
          <w:color w:val="auto"/>
        </w:rPr>
      </w:pPr>
      <w:r w:rsidRPr="00685000">
        <w:rPr>
          <w:i w:val="0"/>
          <w:iCs w:val="0"/>
          <w:color w:val="auto"/>
        </w:rPr>
        <w:t>Optimize performance and enhance the user interface.</w:t>
      </w:r>
    </w:p>
    <w:p w14:paraId="7F286FCA" w14:textId="77777777" w:rsidR="00685000" w:rsidRPr="00685000" w:rsidRDefault="00685000" w:rsidP="00406D1C">
      <w:pPr>
        <w:pStyle w:val="infoblue0"/>
        <w:numPr>
          <w:ilvl w:val="0"/>
          <w:numId w:val="83"/>
        </w:numPr>
        <w:rPr>
          <w:i w:val="0"/>
          <w:iCs w:val="0"/>
          <w:color w:val="auto"/>
        </w:rPr>
      </w:pPr>
      <w:r w:rsidRPr="00685000">
        <w:rPr>
          <w:i w:val="0"/>
          <w:iCs w:val="0"/>
          <w:color w:val="auto"/>
        </w:rPr>
        <w:t>Implement robust error handling.</w:t>
      </w:r>
    </w:p>
    <w:p w14:paraId="4D5586E7"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6: Final Testing &amp; Deployment Preparation</w:t>
      </w:r>
    </w:p>
    <w:p w14:paraId="652522C2"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Ensure the software is stable, efficient, and ready for deployment.</w:t>
      </w:r>
    </w:p>
    <w:p w14:paraId="5CB35A52" w14:textId="77777777" w:rsidR="00685000" w:rsidRPr="00685000" w:rsidRDefault="00685000" w:rsidP="00406D1C">
      <w:pPr>
        <w:pStyle w:val="infoblue0"/>
        <w:numPr>
          <w:ilvl w:val="0"/>
          <w:numId w:val="84"/>
        </w:numPr>
        <w:rPr>
          <w:i w:val="0"/>
          <w:iCs w:val="0"/>
          <w:color w:val="auto"/>
        </w:rPr>
      </w:pPr>
      <w:r w:rsidRPr="00685000">
        <w:rPr>
          <w:i w:val="0"/>
          <w:iCs w:val="0"/>
          <w:color w:val="auto"/>
        </w:rPr>
        <w:lastRenderedPageBreak/>
        <w:t>Conduct user acceptance testing (UAT) to ensure the software meets user expectations.</w:t>
      </w:r>
    </w:p>
    <w:p w14:paraId="679CE091" w14:textId="77777777" w:rsidR="00685000" w:rsidRPr="00685000" w:rsidRDefault="00685000" w:rsidP="00406D1C">
      <w:pPr>
        <w:pStyle w:val="infoblue0"/>
        <w:numPr>
          <w:ilvl w:val="0"/>
          <w:numId w:val="84"/>
        </w:numPr>
        <w:rPr>
          <w:i w:val="0"/>
          <w:iCs w:val="0"/>
          <w:color w:val="auto"/>
        </w:rPr>
      </w:pPr>
      <w:r w:rsidRPr="00685000">
        <w:rPr>
          <w:i w:val="0"/>
          <w:iCs w:val="0"/>
          <w:color w:val="auto"/>
        </w:rPr>
        <w:t>Optimize the software for deployment, ensuring it's compatible with the target environment.</w:t>
      </w:r>
    </w:p>
    <w:p w14:paraId="08600048" w14:textId="77777777" w:rsidR="00685000" w:rsidRPr="00685000" w:rsidRDefault="00685000" w:rsidP="00406D1C">
      <w:pPr>
        <w:pStyle w:val="infoblue0"/>
        <w:numPr>
          <w:ilvl w:val="0"/>
          <w:numId w:val="84"/>
        </w:numPr>
        <w:rPr>
          <w:i w:val="0"/>
          <w:iCs w:val="0"/>
          <w:color w:val="auto"/>
        </w:rPr>
      </w:pPr>
      <w:r w:rsidRPr="00685000">
        <w:rPr>
          <w:i w:val="0"/>
          <w:iCs w:val="0"/>
          <w:color w:val="auto"/>
        </w:rPr>
        <w:t>Prepare deployment scripts and documentation.</w:t>
      </w:r>
    </w:p>
    <w:p w14:paraId="65F78952"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7: Deployment &amp; Documentation</w:t>
      </w:r>
    </w:p>
    <w:p w14:paraId="645BED59"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Release the final product and ensure users have the necessary resources to use it effectively.</w:t>
      </w:r>
    </w:p>
    <w:p w14:paraId="35AD5203" w14:textId="77777777" w:rsidR="00685000" w:rsidRPr="00685000" w:rsidRDefault="00685000" w:rsidP="00406D1C">
      <w:pPr>
        <w:pStyle w:val="infoblue0"/>
        <w:numPr>
          <w:ilvl w:val="0"/>
          <w:numId w:val="85"/>
        </w:numPr>
        <w:rPr>
          <w:i w:val="0"/>
          <w:iCs w:val="0"/>
          <w:color w:val="auto"/>
        </w:rPr>
      </w:pPr>
      <w:r w:rsidRPr="00685000">
        <w:rPr>
          <w:i w:val="0"/>
          <w:iCs w:val="0"/>
          <w:color w:val="auto"/>
        </w:rPr>
        <w:t>Deploy the software for end-users.</w:t>
      </w:r>
    </w:p>
    <w:p w14:paraId="55301F65" w14:textId="77777777" w:rsidR="00685000" w:rsidRPr="00685000" w:rsidRDefault="00685000" w:rsidP="00406D1C">
      <w:pPr>
        <w:pStyle w:val="infoblue0"/>
        <w:numPr>
          <w:ilvl w:val="0"/>
          <w:numId w:val="85"/>
        </w:numPr>
        <w:rPr>
          <w:i w:val="0"/>
          <w:iCs w:val="0"/>
          <w:color w:val="auto"/>
        </w:rPr>
      </w:pPr>
      <w:r w:rsidRPr="00685000">
        <w:rPr>
          <w:i w:val="0"/>
          <w:iCs w:val="0"/>
          <w:color w:val="auto"/>
        </w:rPr>
        <w:t>Release comprehensive documentation, including a user manual and technical documentation.</w:t>
      </w:r>
    </w:p>
    <w:p w14:paraId="32314B85" w14:textId="77777777" w:rsidR="00685000" w:rsidRPr="00685000" w:rsidRDefault="00685000" w:rsidP="00406D1C">
      <w:pPr>
        <w:pStyle w:val="infoblue0"/>
        <w:numPr>
          <w:ilvl w:val="0"/>
          <w:numId w:val="85"/>
        </w:numPr>
        <w:rPr>
          <w:i w:val="0"/>
          <w:iCs w:val="0"/>
          <w:color w:val="auto"/>
        </w:rPr>
      </w:pPr>
      <w:r w:rsidRPr="00685000">
        <w:rPr>
          <w:i w:val="0"/>
          <w:iCs w:val="0"/>
          <w:color w:val="auto"/>
        </w:rPr>
        <w:t>Gather feedback post-deployment for potential future iterations.</w:t>
      </w:r>
    </w:p>
    <w:p w14:paraId="282B0163" w14:textId="77777777" w:rsidR="00685000" w:rsidRPr="00685000" w:rsidRDefault="00685000" w:rsidP="00097CFA">
      <w:pPr>
        <w:pStyle w:val="infoblue0"/>
        <w:ind w:left="0"/>
        <w:rPr>
          <w:i w:val="0"/>
          <w:iCs w:val="0"/>
          <w:color w:val="auto"/>
        </w:rPr>
      </w:pPr>
      <w:r w:rsidRPr="00685000">
        <w:rPr>
          <w:i w:val="0"/>
          <w:iCs w:val="0"/>
          <w:color w:val="auto"/>
        </w:rPr>
        <w:t>Each iteration aims to add value to the project, build on the previous iteration's work, and ensure that the software is steadily progressing towards the final product. Regular reviews at the end of each iteration ensure alignment with objectives and provide opportunities for course correction if necessary.</w:t>
      </w:r>
    </w:p>
    <w:p w14:paraId="711056F7" w14:textId="77777777" w:rsidR="00685000" w:rsidRPr="00685000" w:rsidRDefault="00685000">
      <w:pPr>
        <w:pStyle w:val="infoblue0"/>
        <w:rPr>
          <w:i w:val="0"/>
          <w:iCs w:val="0"/>
          <w:color w:val="auto"/>
        </w:rPr>
      </w:pPr>
    </w:p>
    <w:p w14:paraId="22A65A89" w14:textId="77777777" w:rsidR="00E918C5" w:rsidRPr="00C26778" w:rsidRDefault="00E918C5">
      <w:pPr>
        <w:pStyle w:val="Heading3"/>
      </w:pPr>
      <w:bookmarkStart w:id="39" w:name="_Toc524312846"/>
      <w:r w:rsidRPr="00C26778">
        <w:t>Releases</w:t>
      </w:r>
      <w:bookmarkEnd w:id="39"/>
    </w:p>
    <w:p w14:paraId="62EBED52" w14:textId="77777777" w:rsidR="00E918C5" w:rsidRDefault="00E918C5">
      <w:pPr>
        <w:pStyle w:val="infoblue0"/>
      </w:pPr>
      <w:r w:rsidRPr="00C26778">
        <w:t>[A brief description of each software release and whether it’s demo, beta, and so on.]</w:t>
      </w:r>
    </w:p>
    <w:p w14:paraId="404544FD" w14:textId="552056C7" w:rsidR="00406D1C" w:rsidRPr="00406D1C" w:rsidRDefault="00406D1C" w:rsidP="00406D1C">
      <w:pPr>
        <w:pStyle w:val="infoblue0"/>
        <w:numPr>
          <w:ilvl w:val="0"/>
          <w:numId w:val="86"/>
        </w:numPr>
        <w:rPr>
          <w:i w:val="0"/>
          <w:iCs w:val="0"/>
          <w:color w:val="auto"/>
        </w:rPr>
      </w:pPr>
      <w:r w:rsidRPr="00406D1C">
        <w:rPr>
          <w:b/>
          <w:bCs/>
          <w:i w:val="0"/>
          <w:iCs w:val="0"/>
          <w:color w:val="auto"/>
        </w:rPr>
        <w:t>Alpha Release</w:t>
      </w:r>
      <w:r w:rsidRPr="00406D1C">
        <w:rPr>
          <w:i w:val="0"/>
          <w:iCs w:val="0"/>
          <w:color w:val="auto"/>
        </w:rPr>
        <w:t>:</w:t>
      </w:r>
    </w:p>
    <w:p w14:paraId="3C74865C"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Demo</w:t>
      </w:r>
    </w:p>
    <w:p w14:paraId="5D535934"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Initial working version of the software, showcasing core functionalities and design. Suitable for internal testing and feedback.</w:t>
      </w:r>
    </w:p>
    <w:p w14:paraId="6191FB4D" w14:textId="77777777" w:rsidR="00406D1C" w:rsidRPr="00406D1C" w:rsidRDefault="00406D1C" w:rsidP="00406D1C">
      <w:pPr>
        <w:pStyle w:val="infoblue0"/>
        <w:numPr>
          <w:ilvl w:val="0"/>
          <w:numId w:val="86"/>
        </w:numPr>
        <w:rPr>
          <w:i w:val="0"/>
          <w:iCs w:val="0"/>
          <w:color w:val="auto"/>
        </w:rPr>
      </w:pPr>
      <w:r w:rsidRPr="00406D1C">
        <w:rPr>
          <w:b/>
          <w:bCs/>
          <w:i w:val="0"/>
          <w:iCs w:val="0"/>
          <w:color w:val="auto"/>
        </w:rPr>
        <w:t>Beta Release</w:t>
      </w:r>
      <w:r w:rsidRPr="00406D1C">
        <w:rPr>
          <w:i w:val="0"/>
          <w:iCs w:val="0"/>
          <w:color w:val="auto"/>
        </w:rPr>
        <w:t>:</w:t>
      </w:r>
    </w:p>
    <w:p w14:paraId="3862A9E4"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Beta</w:t>
      </w:r>
    </w:p>
    <w:p w14:paraId="3C1C5F67"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Refined version post alpha feedback, more stable with additional features. Ready for a wider audience testing, including potential end-users.</w:t>
      </w:r>
    </w:p>
    <w:p w14:paraId="2784C883" w14:textId="77777777" w:rsidR="00406D1C" w:rsidRPr="00406D1C" w:rsidRDefault="00406D1C" w:rsidP="00406D1C">
      <w:pPr>
        <w:pStyle w:val="infoblue0"/>
        <w:numPr>
          <w:ilvl w:val="0"/>
          <w:numId w:val="86"/>
        </w:numPr>
        <w:rPr>
          <w:i w:val="0"/>
          <w:iCs w:val="0"/>
          <w:color w:val="auto"/>
        </w:rPr>
      </w:pPr>
      <w:r w:rsidRPr="00406D1C">
        <w:rPr>
          <w:b/>
          <w:bCs/>
          <w:i w:val="0"/>
          <w:iCs w:val="0"/>
          <w:color w:val="auto"/>
        </w:rPr>
        <w:t>Final Product Release</w:t>
      </w:r>
      <w:r w:rsidRPr="00406D1C">
        <w:rPr>
          <w:i w:val="0"/>
          <w:iCs w:val="0"/>
          <w:color w:val="auto"/>
        </w:rPr>
        <w:t>:</w:t>
      </w:r>
    </w:p>
    <w:p w14:paraId="2C0D181E"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Production</w:t>
      </w:r>
    </w:p>
    <w:p w14:paraId="0D62F82A"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Stable and polished version of the software, incorporating feedback from all testing phases. Ready for deployment and general use.</w:t>
      </w:r>
    </w:p>
    <w:p w14:paraId="599F875B" w14:textId="28D71EC1" w:rsidR="00406D1C" w:rsidRPr="00406D1C" w:rsidRDefault="00406D1C" w:rsidP="00406D1C">
      <w:pPr>
        <w:pStyle w:val="infoblue0"/>
        <w:ind w:left="0"/>
        <w:rPr>
          <w:i w:val="0"/>
          <w:iCs w:val="0"/>
          <w:color w:val="auto"/>
        </w:rPr>
      </w:pPr>
    </w:p>
    <w:p w14:paraId="0FFC3B6F" w14:textId="77777777" w:rsidR="00E918C5" w:rsidRPr="00C26778" w:rsidRDefault="00E918C5">
      <w:pPr>
        <w:pStyle w:val="Heading3"/>
      </w:pPr>
      <w:bookmarkStart w:id="40" w:name="_Toc524312847"/>
      <w:r w:rsidRPr="00C26778">
        <w:t>Project Schedule</w:t>
      </w:r>
      <w:bookmarkEnd w:id="40"/>
    </w:p>
    <w:p w14:paraId="5A80C03A" w14:textId="77777777" w:rsidR="00E918C5" w:rsidRPr="00C26778" w:rsidRDefault="00E918C5">
      <w:pPr>
        <w:pStyle w:val="infoblue0"/>
      </w:pPr>
      <w:r w:rsidRPr="00C26778">
        <w:t>[Diagrams or tables showing target dates for completion of iterations and phases, release points, demos, and other milestones.]</w:t>
      </w:r>
    </w:p>
    <w:p w14:paraId="185B6609" w14:textId="77777777" w:rsidR="00E918C5" w:rsidRPr="00C26778" w:rsidRDefault="00E918C5">
      <w:pPr>
        <w:pStyle w:val="Heading3"/>
      </w:pPr>
      <w:bookmarkStart w:id="41" w:name="_Toc524312848"/>
      <w:r w:rsidRPr="00C26778">
        <w:t>Project Resourcing</w:t>
      </w:r>
      <w:bookmarkEnd w:id="41"/>
    </w:p>
    <w:p w14:paraId="05662F81" w14:textId="77777777" w:rsidR="00E918C5" w:rsidRPr="00C26778" w:rsidRDefault="00E918C5">
      <w:pPr>
        <w:pStyle w:val="infoblue0"/>
      </w:pPr>
      <w:r w:rsidRPr="00C26778">
        <w:t> [Identify the numbers and type of staff required here, including any special skills or experience, scheduled by project phase or iteration.</w:t>
      </w:r>
    </w:p>
    <w:p w14:paraId="3C391F3C" w14:textId="77777777" w:rsidR="00E918C5" w:rsidRDefault="00E918C5">
      <w:pPr>
        <w:pStyle w:val="infoblue0"/>
      </w:pPr>
      <w:r w:rsidRPr="00C26778">
        <w:t>List any special training project team members will require, with target dates for when this training should be completed.]</w:t>
      </w:r>
    </w:p>
    <w:p w14:paraId="07739797" w14:textId="77777777" w:rsidR="00406D1C" w:rsidRPr="00406D1C" w:rsidRDefault="00406D1C" w:rsidP="00406D1C">
      <w:pPr>
        <w:pStyle w:val="infoblue0"/>
      </w:pPr>
      <w:r w:rsidRPr="00406D1C">
        <w:t>For the Arithmetic Expression Evaluator project, the resourcing has been meticulously planned to ensure that the team has the required skills and experience to successfully complete the project within the stipulated timeline.</w:t>
      </w:r>
    </w:p>
    <w:p w14:paraId="788B3553" w14:textId="77777777" w:rsidR="00406D1C" w:rsidRPr="00406D1C" w:rsidRDefault="00406D1C" w:rsidP="00406D1C">
      <w:pPr>
        <w:pStyle w:val="infoblue0"/>
        <w:ind w:left="0" w:firstLine="360"/>
        <w:rPr>
          <w:b/>
          <w:bCs/>
          <w:i w:val="0"/>
          <w:iCs w:val="0"/>
          <w:color w:val="auto"/>
        </w:rPr>
      </w:pPr>
      <w:r w:rsidRPr="00406D1C">
        <w:rPr>
          <w:b/>
          <w:bCs/>
          <w:i w:val="0"/>
          <w:iCs w:val="0"/>
          <w:color w:val="auto"/>
        </w:rPr>
        <w:lastRenderedPageBreak/>
        <w:t>Requirement Analysis:</w:t>
      </w:r>
    </w:p>
    <w:p w14:paraId="0F899735" w14:textId="77777777" w:rsidR="00406D1C" w:rsidRPr="00406D1C" w:rsidRDefault="00406D1C" w:rsidP="00406D1C">
      <w:pPr>
        <w:pStyle w:val="infoblue0"/>
        <w:numPr>
          <w:ilvl w:val="0"/>
          <w:numId w:val="87"/>
        </w:numPr>
        <w:rPr>
          <w:i w:val="0"/>
          <w:iCs w:val="0"/>
          <w:color w:val="auto"/>
        </w:rPr>
      </w:pPr>
      <w:r w:rsidRPr="00406D1C">
        <w:rPr>
          <w:b/>
          <w:bCs/>
          <w:i w:val="0"/>
          <w:iCs w:val="0"/>
          <w:color w:val="auto"/>
        </w:rPr>
        <w:t>Staff Required</w:t>
      </w:r>
      <w:r w:rsidRPr="00406D1C">
        <w:rPr>
          <w:i w:val="0"/>
          <w:iCs w:val="0"/>
          <w:color w:val="auto"/>
        </w:rPr>
        <w:t>: 2</w:t>
      </w:r>
    </w:p>
    <w:p w14:paraId="2C7A8F04" w14:textId="77777777" w:rsidR="00406D1C" w:rsidRPr="00406D1C" w:rsidRDefault="00406D1C" w:rsidP="00406D1C">
      <w:pPr>
        <w:pStyle w:val="infoblue0"/>
        <w:numPr>
          <w:ilvl w:val="1"/>
          <w:numId w:val="87"/>
        </w:numPr>
        <w:rPr>
          <w:i w:val="0"/>
          <w:iCs w:val="0"/>
          <w:color w:val="auto"/>
        </w:rPr>
      </w:pPr>
      <w:r w:rsidRPr="00406D1C">
        <w:rPr>
          <w:b/>
          <w:bCs/>
          <w:i w:val="0"/>
          <w:iCs w:val="0"/>
          <w:color w:val="auto"/>
        </w:rPr>
        <w:t>Roles</w:t>
      </w:r>
      <w:r w:rsidRPr="00406D1C">
        <w:rPr>
          <w:i w:val="0"/>
          <w:iCs w:val="0"/>
          <w:color w:val="auto"/>
        </w:rPr>
        <w:t>: Project Team Lead, Requirements Engineer</w:t>
      </w:r>
    </w:p>
    <w:p w14:paraId="74CD6038" w14:textId="77777777" w:rsidR="00406D1C" w:rsidRPr="00406D1C" w:rsidRDefault="00406D1C" w:rsidP="00406D1C">
      <w:pPr>
        <w:pStyle w:val="infoblue0"/>
        <w:numPr>
          <w:ilvl w:val="1"/>
          <w:numId w:val="87"/>
        </w:numPr>
        <w:rPr>
          <w:i w:val="0"/>
          <w:iCs w:val="0"/>
          <w:color w:val="auto"/>
        </w:rPr>
      </w:pPr>
      <w:r w:rsidRPr="00406D1C">
        <w:rPr>
          <w:b/>
          <w:bCs/>
          <w:i w:val="0"/>
          <w:iCs w:val="0"/>
          <w:color w:val="auto"/>
        </w:rPr>
        <w:t>Skills</w:t>
      </w:r>
      <w:r w:rsidRPr="00406D1C">
        <w:rPr>
          <w:i w:val="0"/>
          <w:iCs w:val="0"/>
          <w:color w:val="auto"/>
        </w:rPr>
        <w:t>: Stakeholder communication, requirements elicitation, and documentation</w:t>
      </w:r>
    </w:p>
    <w:p w14:paraId="05F14766" w14:textId="77777777" w:rsidR="00406D1C" w:rsidRPr="00406D1C" w:rsidRDefault="00406D1C" w:rsidP="00406D1C">
      <w:pPr>
        <w:pStyle w:val="infoblue0"/>
        <w:ind w:left="0" w:firstLine="360"/>
        <w:rPr>
          <w:b/>
          <w:bCs/>
          <w:i w:val="0"/>
          <w:iCs w:val="0"/>
          <w:color w:val="auto"/>
        </w:rPr>
      </w:pPr>
      <w:r w:rsidRPr="00406D1C">
        <w:rPr>
          <w:b/>
          <w:bCs/>
          <w:i w:val="0"/>
          <w:iCs w:val="0"/>
          <w:color w:val="auto"/>
        </w:rPr>
        <w:t>Design:</w:t>
      </w:r>
    </w:p>
    <w:p w14:paraId="144CBBB2" w14:textId="77777777" w:rsidR="00406D1C" w:rsidRPr="00406D1C" w:rsidRDefault="00406D1C" w:rsidP="00406D1C">
      <w:pPr>
        <w:pStyle w:val="infoblue0"/>
        <w:numPr>
          <w:ilvl w:val="0"/>
          <w:numId w:val="88"/>
        </w:numPr>
        <w:rPr>
          <w:i w:val="0"/>
          <w:iCs w:val="0"/>
          <w:color w:val="auto"/>
        </w:rPr>
      </w:pPr>
      <w:r w:rsidRPr="00406D1C">
        <w:rPr>
          <w:b/>
          <w:bCs/>
          <w:i w:val="0"/>
          <w:iCs w:val="0"/>
          <w:color w:val="auto"/>
        </w:rPr>
        <w:t>Staff Required</w:t>
      </w:r>
      <w:r w:rsidRPr="00406D1C">
        <w:rPr>
          <w:i w:val="0"/>
          <w:iCs w:val="0"/>
          <w:color w:val="auto"/>
        </w:rPr>
        <w:t>: 2</w:t>
      </w:r>
    </w:p>
    <w:p w14:paraId="5EC95283" w14:textId="77777777" w:rsidR="00406D1C" w:rsidRPr="00406D1C" w:rsidRDefault="00406D1C" w:rsidP="00406D1C">
      <w:pPr>
        <w:pStyle w:val="infoblue0"/>
        <w:numPr>
          <w:ilvl w:val="1"/>
          <w:numId w:val="88"/>
        </w:numPr>
        <w:rPr>
          <w:i w:val="0"/>
          <w:iCs w:val="0"/>
          <w:color w:val="auto"/>
        </w:rPr>
      </w:pPr>
      <w:r w:rsidRPr="00406D1C">
        <w:rPr>
          <w:b/>
          <w:bCs/>
          <w:i w:val="0"/>
          <w:iCs w:val="0"/>
          <w:color w:val="auto"/>
        </w:rPr>
        <w:t>Roles</w:t>
      </w:r>
      <w:r w:rsidRPr="00406D1C">
        <w:rPr>
          <w:i w:val="0"/>
          <w:iCs w:val="0"/>
          <w:color w:val="auto"/>
        </w:rPr>
        <w:t>: Design Architect, Requirements Engineer (for design validation)</w:t>
      </w:r>
    </w:p>
    <w:p w14:paraId="6C6F43EE" w14:textId="77777777" w:rsidR="00406D1C" w:rsidRPr="00406D1C" w:rsidRDefault="00406D1C" w:rsidP="00406D1C">
      <w:pPr>
        <w:pStyle w:val="infoblue0"/>
        <w:numPr>
          <w:ilvl w:val="1"/>
          <w:numId w:val="88"/>
        </w:numPr>
        <w:rPr>
          <w:i w:val="0"/>
          <w:iCs w:val="0"/>
          <w:color w:val="auto"/>
        </w:rPr>
      </w:pPr>
      <w:r w:rsidRPr="00406D1C">
        <w:rPr>
          <w:b/>
          <w:bCs/>
          <w:i w:val="0"/>
          <w:iCs w:val="0"/>
          <w:color w:val="auto"/>
        </w:rPr>
        <w:t>Skills</w:t>
      </w:r>
      <w:r w:rsidRPr="00406D1C">
        <w:rPr>
          <w:i w:val="0"/>
          <w:iCs w:val="0"/>
          <w:color w:val="auto"/>
        </w:rPr>
        <w:t>: System design, data structure and algorithm design, UML modeling</w:t>
      </w:r>
    </w:p>
    <w:p w14:paraId="038DE139" w14:textId="77777777" w:rsidR="00406D1C" w:rsidRPr="00406D1C" w:rsidRDefault="00406D1C" w:rsidP="00406D1C">
      <w:pPr>
        <w:pStyle w:val="infoblue0"/>
        <w:ind w:left="0" w:firstLine="360"/>
        <w:rPr>
          <w:b/>
          <w:bCs/>
          <w:i w:val="0"/>
          <w:iCs w:val="0"/>
          <w:color w:val="auto"/>
        </w:rPr>
      </w:pPr>
      <w:r w:rsidRPr="00406D1C">
        <w:rPr>
          <w:b/>
          <w:bCs/>
          <w:i w:val="0"/>
          <w:iCs w:val="0"/>
          <w:color w:val="auto"/>
        </w:rPr>
        <w:t>Initial Implementation (Alpha Development):</w:t>
      </w:r>
    </w:p>
    <w:p w14:paraId="75060093" w14:textId="77777777" w:rsidR="00406D1C" w:rsidRPr="00406D1C" w:rsidRDefault="00406D1C" w:rsidP="00406D1C">
      <w:pPr>
        <w:pStyle w:val="infoblue0"/>
        <w:numPr>
          <w:ilvl w:val="0"/>
          <w:numId w:val="89"/>
        </w:numPr>
        <w:rPr>
          <w:i w:val="0"/>
          <w:iCs w:val="0"/>
          <w:color w:val="auto"/>
        </w:rPr>
      </w:pPr>
      <w:r w:rsidRPr="00406D1C">
        <w:rPr>
          <w:b/>
          <w:bCs/>
          <w:i w:val="0"/>
          <w:iCs w:val="0"/>
          <w:color w:val="auto"/>
        </w:rPr>
        <w:t>Staff Required</w:t>
      </w:r>
      <w:r w:rsidRPr="00406D1C">
        <w:rPr>
          <w:i w:val="0"/>
          <w:iCs w:val="0"/>
          <w:color w:val="auto"/>
        </w:rPr>
        <w:t>: 3</w:t>
      </w:r>
    </w:p>
    <w:p w14:paraId="02510270" w14:textId="77777777" w:rsidR="00406D1C" w:rsidRPr="00406D1C" w:rsidRDefault="00406D1C" w:rsidP="00406D1C">
      <w:pPr>
        <w:pStyle w:val="infoblue0"/>
        <w:numPr>
          <w:ilvl w:val="1"/>
          <w:numId w:val="89"/>
        </w:numPr>
        <w:rPr>
          <w:i w:val="0"/>
          <w:iCs w:val="0"/>
          <w:color w:val="auto"/>
        </w:rPr>
      </w:pPr>
      <w:r w:rsidRPr="00406D1C">
        <w:rPr>
          <w:b/>
          <w:bCs/>
          <w:i w:val="0"/>
          <w:iCs w:val="0"/>
          <w:color w:val="auto"/>
        </w:rPr>
        <w:t>Roles</w:t>
      </w:r>
      <w:r w:rsidRPr="00406D1C">
        <w:rPr>
          <w:i w:val="0"/>
          <w:iCs w:val="0"/>
          <w:color w:val="auto"/>
        </w:rPr>
        <w:t>: Implementation Engineers (2), Design Architect (for code validation)</w:t>
      </w:r>
    </w:p>
    <w:p w14:paraId="78D7400D" w14:textId="77777777" w:rsidR="00406D1C" w:rsidRPr="00406D1C" w:rsidRDefault="00406D1C" w:rsidP="00406D1C">
      <w:pPr>
        <w:pStyle w:val="infoblue0"/>
        <w:numPr>
          <w:ilvl w:val="1"/>
          <w:numId w:val="89"/>
        </w:numPr>
        <w:rPr>
          <w:i w:val="0"/>
          <w:iCs w:val="0"/>
          <w:color w:val="auto"/>
        </w:rPr>
      </w:pPr>
      <w:r w:rsidRPr="00406D1C">
        <w:rPr>
          <w:b/>
          <w:bCs/>
          <w:i w:val="0"/>
          <w:iCs w:val="0"/>
          <w:color w:val="auto"/>
        </w:rPr>
        <w:t>Skills</w:t>
      </w:r>
      <w:r w:rsidRPr="00406D1C">
        <w:rPr>
          <w:i w:val="0"/>
          <w:iCs w:val="0"/>
          <w:color w:val="auto"/>
        </w:rPr>
        <w:t>: C++ programming, debugging, basic CLI design</w:t>
      </w:r>
    </w:p>
    <w:p w14:paraId="74C129DC" w14:textId="77777777" w:rsidR="00406D1C" w:rsidRPr="00406D1C" w:rsidRDefault="00406D1C" w:rsidP="00406D1C">
      <w:pPr>
        <w:pStyle w:val="infoblue0"/>
        <w:ind w:left="0" w:firstLine="360"/>
        <w:rPr>
          <w:b/>
          <w:bCs/>
          <w:i w:val="0"/>
          <w:iCs w:val="0"/>
          <w:color w:val="auto"/>
        </w:rPr>
      </w:pPr>
      <w:r w:rsidRPr="00406D1C">
        <w:rPr>
          <w:b/>
          <w:bCs/>
          <w:i w:val="0"/>
          <w:iCs w:val="0"/>
          <w:color w:val="auto"/>
        </w:rPr>
        <w:t>Testing &amp; Feedback (Alpha Testing):</w:t>
      </w:r>
    </w:p>
    <w:p w14:paraId="316FC67F" w14:textId="77777777" w:rsidR="00406D1C" w:rsidRPr="00406D1C" w:rsidRDefault="00406D1C" w:rsidP="00406D1C">
      <w:pPr>
        <w:pStyle w:val="infoblue0"/>
        <w:numPr>
          <w:ilvl w:val="0"/>
          <w:numId w:val="90"/>
        </w:numPr>
        <w:rPr>
          <w:i w:val="0"/>
          <w:iCs w:val="0"/>
          <w:color w:val="auto"/>
        </w:rPr>
      </w:pPr>
      <w:r w:rsidRPr="00406D1C">
        <w:rPr>
          <w:b/>
          <w:bCs/>
          <w:i w:val="0"/>
          <w:iCs w:val="0"/>
          <w:color w:val="auto"/>
        </w:rPr>
        <w:t>Staff Required</w:t>
      </w:r>
      <w:r w:rsidRPr="00406D1C">
        <w:rPr>
          <w:i w:val="0"/>
          <w:iCs w:val="0"/>
          <w:color w:val="auto"/>
        </w:rPr>
        <w:t>: 2</w:t>
      </w:r>
    </w:p>
    <w:p w14:paraId="281ECD6E" w14:textId="77777777" w:rsidR="00406D1C" w:rsidRPr="00406D1C" w:rsidRDefault="00406D1C" w:rsidP="00406D1C">
      <w:pPr>
        <w:pStyle w:val="infoblue0"/>
        <w:numPr>
          <w:ilvl w:val="1"/>
          <w:numId w:val="90"/>
        </w:numPr>
        <w:rPr>
          <w:i w:val="0"/>
          <w:iCs w:val="0"/>
          <w:color w:val="auto"/>
        </w:rPr>
      </w:pPr>
      <w:r w:rsidRPr="00406D1C">
        <w:rPr>
          <w:b/>
          <w:bCs/>
          <w:i w:val="0"/>
          <w:iCs w:val="0"/>
          <w:color w:val="auto"/>
        </w:rPr>
        <w:t>Roles</w:t>
      </w:r>
      <w:r w:rsidRPr="00406D1C">
        <w:rPr>
          <w:i w:val="0"/>
          <w:iCs w:val="0"/>
          <w:color w:val="auto"/>
        </w:rPr>
        <w:t>: Test Engineer, Implementation Engineer (for addressing immediate bugs)</w:t>
      </w:r>
    </w:p>
    <w:p w14:paraId="40BBBFE4" w14:textId="77777777" w:rsidR="00406D1C" w:rsidRPr="00406D1C" w:rsidRDefault="00406D1C" w:rsidP="00406D1C">
      <w:pPr>
        <w:pStyle w:val="infoblue0"/>
        <w:numPr>
          <w:ilvl w:val="1"/>
          <w:numId w:val="90"/>
        </w:numPr>
        <w:rPr>
          <w:i w:val="0"/>
          <w:iCs w:val="0"/>
          <w:color w:val="auto"/>
        </w:rPr>
      </w:pPr>
      <w:r w:rsidRPr="00406D1C">
        <w:rPr>
          <w:b/>
          <w:bCs/>
          <w:i w:val="0"/>
          <w:iCs w:val="0"/>
          <w:color w:val="auto"/>
        </w:rPr>
        <w:t>Skills</w:t>
      </w:r>
      <w:r w:rsidRPr="00406D1C">
        <w:rPr>
          <w:i w:val="0"/>
          <w:iCs w:val="0"/>
          <w:color w:val="auto"/>
        </w:rPr>
        <w:t>: Test case design, unit testing, integration testing</w:t>
      </w:r>
    </w:p>
    <w:p w14:paraId="7DBD59E0" w14:textId="77777777" w:rsidR="00406D1C" w:rsidRPr="00406D1C" w:rsidRDefault="00406D1C" w:rsidP="00406D1C">
      <w:pPr>
        <w:pStyle w:val="infoblue0"/>
        <w:ind w:left="0" w:firstLine="360"/>
        <w:rPr>
          <w:b/>
          <w:bCs/>
          <w:i w:val="0"/>
          <w:iCs w:val="0"/>
          <w:color w:val="auto"/>
        </w:rPr>
      </w:pPr>
      <w:r w:rsidRPr="00406D1C">
        <w:rPr>
          <w:b/>
          <w:bCs/>
          <w:i w:val="0"/>
          <w:iCs w:val="0"/>
          <w:color w:val="auto"/>
        </w:rPr>
        <w:t>Refinement (Beta Development):</w:t>
      </w:r>
    </w:p>
    <w:p w14:paraId="642DF496" w14:textId="77777777" w:rsidR="00406D1C" w:rsidRPr="00406D1C" w:rsidRDefault="00406D1C" w:rsidP="00406D1C">
      <w:pPr>
        <w:pStyle w:val="infoblue0"/>
        <w:numPr>
          <w:ilvl w:val="0"/>
          <w:numId w:val="91"/>
        </w:numPr>
        <w:rPr>
          <w:i w:val="0"/>
          <w:iCs w:val="0"/>
          <w:color w:val="auto"/>
        </w:rPr>
      </w:pPr>
      <w:r w:rsidRPr="00406D1C">
        <w:rPr>
          <w:b/>
          <w:bCs/>
          <w:i w:val="0"/>
          <w:iCs w:val="0"/>
          <w:color w:val="auto"/>
        </w:rPr>
        <w:t>Staff Required</w:t>
      </w:r>
      <w:r w:rsidRPr="00406D1C">
        <w:rPr>
          <w:i w:val="0"/>
          <w:iCs w:val="0"/>
          <w:color w:val="auto"/>
        </w:rPr>
        <w:t>: 3</w:t>
      </w:r>
    </w:p>
    <w:p w14:paraId="520D1567" w14:textId="77777777" w:rsidR="00406D1C" w:rsidRPr="00406D1C" w:rsidRDefault="00406D1C" w:rsidP="00406D1C">
      <w:pPr>
        <w:pStyle w:val="infoblue0"/>
        <w:numPr>
          <w:ilvl w:val="1"/>
          <w:numId w:val="91"/>
        </w:numPr>
        <w:rPr>
          <w:i w:val="0"/>
          <w:iCs w:val="0"/>
          <w:color w:val="auto"/>
        </w:rPr>
      </w:pPr>
      <w:r w:rsidRPr="00406D1C">
        <w:rPr>
          <w:b/>
          <w:bCs/>
          <w:i w:val="0"/>
          <w:iCs w:val="0"/>
          <w:color w:val="auto"/>
        </w:rPr>
        <w:t>Roles</w:t>
      </w:r>
      <w:r w:rsidRPr="00406D1C">
        <w:rPr>
          <w:i w:val="0"/>
          <w:iCs w:val="0"/>
          <w:color w:val="auto"/>
        </w:rPr>
        <w:t>: Implementation Engineers (2), Test Engineer (for validation)</w:t>
      </w:r>
    </w:p>
    <w:p w14:paraId="5AFAF45F" w14:textId="77777777" w:rsidR="00406D1C" w:rsidRPr="00406D1C" w:rsidRDefault="00406D1C" w:rsidP="00406D1C">
      <w:pPr>
        <w:pStyle w:val="infoblue0"/>
        <w:numPr>
          <w:ilvl w:val="1"/>
          <w:numId w:val="91"/>
        </w:numPr>
        <w:rPr>
          <w:i w:val="0"/>
          <w:iCs w:val="0"/>
          <w:color w:val="auto"/>
        </w:rPr>
      </w:pPr>
      <w:r w:rsidRPr="00406D1C">
        <w:rPr>
          <w:b/>
          <w:bCs/>
          <w:i w:val="0"/>
          <w:iCs w:val="0"/>
          <w:color w:val="auto"/>
        </w:rPr>
        <w:t>Skills</w:t>
      </w:r>
      <w:r w:rsidRPr="00406D1C">
        <w:rPr>
          <w:i w:val="0"/>
          <w:iCs w:val="0"/>
          <w:color w:val="auto"/>
        </w:rPr>
        <w:t>: C++ programming, debugging, optimization</w:t>
      </w:r>
    </w:p>
    <w:p w14:paraId="687DC630" w14:textId="77777777" w:rsidR="00406D1C" w:rsidRPr="00406D1C" w:rsidRDefault="00406D1C" w:rsidP="00406D1C">
      <w:pPr>
        <w:pStyle w:val="infoblue0"/>
        <w:ind w:left="0" w:firstLine="360"/>
        <w:rPr>
          <w:b/>
          <w:bCs/>
          <w:i w:val="0"/>
          <w:iCs w:val="0"/>
          <w:color w:val="auto"/>
        </w:rPr>
      </w:pPr>
      <w:r w:rsidRPr="00406D1C">
        <w:rPr>
          <w:b/>
          <w:bCs/>
          <w:i w:val="0"/>
          <w:iCs w:val="0"/>
          <w:color w:val="auto"/>
        </w:rPr>
        <w:t>Final Testing &amp; Deployment Preparation:</w:t>
      </w:r>
    </w:p>
    <w:p w14:paraId="3C290BEF" w14:textId="77777777" w:rsidR="00406D1C" w:rsidRPr="00406D1C" w:rsidRDefault="00406D1C" w:rsidP="00406D1C">
      <w:pPr>
        <w:pStyle w:val="infoblue0"/>
        <w:numPr>
          <w:ilvl w:val="0"/>
          <w:numId w:val="92"/>
        </w:numPr>
        <w:rPr>
          <w:i w:val="0"/>
          <w:iCs w:val="0"/>
          <w:color w:val="auto"/>
        </w:rPr>
      </w:pPr>
      <w:r w:rsidRPr="00406D1C">
        <w:rPr>
          <w:b/>
          <w:bCs/>
          <w:i w:val="0"/>
          <w:iCs w:val="0"/>
          <w:color w:val="auto"/>
        </w:rPr>
        <w:t>Staff Required</w:t>
      </w:r>
      <w:r w:rsidRPr="00406D1C">
        <w:rPr>
          <w:i w:val="0"/>
          <w:iCs w:val="0"/>
          <w:color w:val="auto"/>
        </w:rPr>
        <w:t>: 3</w:t>
      </w:r>
    </w:p>
    <w:p w14:paraId="0DBBAA44" w14:textId="77777777" w:rsidR="00406D1C" w:rsidRPr="00406D1C" w:rsidRDefault="00406D1C" w:rsidP="00406D1C">
      <w:pPr>
        <w:pStyle w:val="infoblue0"/>
        <w:numPr>
          <w:ilvl w:val="1"/>
          <w:numId w:val="92"/>
        </w:numPr>
        <w:rPr>
          <w:i w:val="0"/>
          <w:iCs w:val="0"/>
          <w:color w:val="auto"/>
        </w:rPr>
      </w:pPr>
      <w:r w:rsidRPr="00406D1C">
        <w:rPr>
          <w:b/>
          <w:bCs/>
          <w:i w:val="0"/>
          <w:iCs w:val="0"/>
          <w:color w:val="auto"/>
        </w:rPr>
        <w:t>Roles</w:t>
      </w:r>
      <w:r w:rsidRPr="00406D1C">
        <w:rPr>
          <w:i w:val="0"/>
          <w:iCs w:val="0"/>
          <w:color w:val="auto"/>
        </w:rPr>
        <w:t>: Test Engineer, Deployment Manager, QA &amp; Documentation Specialist</w:t>
      </w:r>
    </w:p>
    <w:p w14:paraId="737FAF64" w14:textId="77777777" w:rsidR="00406D1C" w:rsidRPr="00406D1C" w:rsidRDefault="00406D1C" w:rsidP="00406D1C">
      <w:pPr>
        <w:pStyle w:val="infoblue0"/>
        <w:numPr>
          <w:ilvl w:val="1"/>
          <w:numId w:val="92"/>
        </w:numPr>
        <w:rPr>
          <w:i w:val="0"/>
          <w:iCs w:val="0"/>
          <w:color w:val="auto"/>
        </w:rPr>
      </w:pPr>
      <w:r w:rsidRPr="00406D1C">
        <w:rPr>
          <w:b/>
          <w:bCs/>
          <w:i w:val="0"/>
          <w:iCs w:val="0"/>
          <w:color w:val="auto"/>
        </w:rPr>
        <w:t>Skills</w:t>
      </w:r>
      <w:r w:rsidRPr="00406D1C">
        <w:rPr>
          <w:i w:val="0"/>
          <w:iCs w:val="0"/>
          <w:color w:val="auto"/>
        </w:rPr>
        <w:t>: User acceptance testing, deployment planning, documentation</w:t>
      </w:r>
    </w:p>
    <w:p w14:paraId="0478947B" w14:textId="77777777" w:rsidR="00406D1C" w:rsidRPr="00406D1C" w:rsidRDefault="00406D1C" w:rsidP="00406D1C">
      <w:pPr>
        <w:pStyle w:val="infoblue0"/>
        <w:ind w:left="0" w:firstLine="360"/>
        <w:rPr>
          <w:b/>
          <w:bCs/>
          <w:i w:val="0"/>
          <w:iCs w:val="0"/>
          <w:color w:val="auto"/>
        </w:rPr>
      </w:pPr>
      <w:r w:rsidRPr="00406D1C">
        <w:rPr>
          <w:b/>
          <w:bCs/>
          <w:i w:val="0"/>
          <w:iCs w:val="0"/>
          <w:color w:val="auto"/>
        </w:rPr>
        <w:t>Deployment &amp; Documentation:</w:t>
      </w:r>
    </w:p>
    <w:p w14:paraId="20E4DD9F" w14:textId="77777777" w:rsidR="00406D1C" w:rsidRPr="00406D1C" w:rsidRDefault="00406D1C" w:rsidP="00406D1C">
      <w:pPr>
        <w:pStyle w:val="infoblue0"/>
        <w:numPr>
          <w:ilvl w:val="0"/>
          <w:numId w:val="93"/>
        </w:numPr>
        <w:rPr>
          <w:i w:val="0"/>
          <w:iCs w:val="0"/>
          <w:color w:val="auto"/>
        </w:rPr>
      </w:pPr>
      <w:r w:rsidRPr="00406D1C">
        <w:rPr>
          <w:b/>
          <w:bCs/>
          <w:i w:val="0"/>
          <w:iCs w:val="0"/>
          <w:color w:val="auto"/>
        </w:rPr>
        <w:t>Staff Required</w:t>
      </w:r>
      <w:r w:rsidRPr="00406D1C">
        <w:rPr>
          <w:i w:val="0"/>
          <w:iCs w:val="0"/>
          <w:color w:val="auto"/>
        </w:rPr>
        <w:t>: 2</w:t>
      </w:r>
    </w:p>
    <w:p w14:paraId="0716D350" w14:textId="77777777" w:rsidR="00406D1C" w:rsidRPr="00406D1C" w:rsidRDefault="00406D1C" w:rsidP="00406D1C">
      <w:pPr>
        <w:pStyle w:val="infoblue0"/>
        <w:numPr>
          <w:ilvl w:val="1"/>
          <w:numId w:val="93"/>
        </w:numPr>
        <w:rPr>
          <w:i w:val="0"/>
          <w:iCs w:val="0"/>
          <w:color w:val="auto"/>
        </w:rPr>
      </w:pPr>
      <w:r w:rsidRPr="00406D1C">
        <w:rPr>
          <w:b/>
          <w:bCs/>
          <w:i w:val="0"/>
          <w:iCs w:val="0"/>
          <w:color w:val="auto"/>
        </w:rPr>
        <w:t>Roles</w:t>
      </w:r>
      <w:r w:rsidRPr="00406D1C">
        <w:rPr>
          <w:i w:val="0"/>
          <w:iCs w:val="0"/>
          <w:color w:val="auto"/>
        </w:rPr>
        <w:t>: Deployment Manager, QA &amp; Documentation Specialist</w:t>
      </w:r>
    </w:p>
    <w:p w14:paraId="11B56088" w14:textId="77777777" w:rsidR="00406D1C" w:rsidRPr="00406D1C" w:rsidRDefault="00406D1C" w:rsidP="00406D1C">
      <w:pPr>
        <w:pStyle w:val="infoblue0"/>
        <w:numPr>
          <w:ilvl w:val="1"/>
          <w:numId w:val="93"/>
        </w:numPr>
        <w:rPr>
          <w:i w:val="0"/>
          <w:iCs w:val="0"/>
          <w:color w:val="auto"/>
        </w:rPr>
      </w:pPr>
      <w:r w:rsidRPr="00406D1C">
        <w:rPr>
          <w:b/>
          <w:bCs/>
          <w:i w:val="0"/>
          <w:iCs w:val="0"/>
          <w:color w:val="auto"/>
        </w:rPr>
        <w:t>Skills</w:t>
      </w:r>
      <w:r w:rsidRPr="00406D1C">
        <w:rPr>
          <w:i w:val="0"/>
          <w:iCs w:val="0"/>
          <w:color w:val="auto"/>
        </w:rPr>
        <w:t>: Software deployment, user manual creation, technical documentation</w:t>
      </w:r>
    </w:p>
    <w:p w14:paraId="76450B48" w14:textId="0D6E3578" w:rsidR="00406D1C" w:rsidRPr="00406D1C" w:rsidRDefault="00406D1C" w:rsidP="00097CFA">
      <w:pPr>
        <w:pStyle w:val="infoblue0"/>
        <w:ind w:left="0"/>
        <w:rPr>
          <w:i w:val="0"/>
          <w:iCs w:val="0"/>
          <w:color w:val="auto"/>
        </w:rPr>
      </w:pPr>
      <w:r w:rsidRPr="00406D1C">
        <w:rPr>
          <w:i w:val="0"/>
          <w:iCs w:val="0"/>
          <w:color w:val="auto"/>
        </w:rPr>
        <w:t xml:space="preserve">Throughout the project, the </w:t>
      </w:r>
      <w:r w:rsidRPr="00406D1C">
        <w:rPr>
          <w:b/>
          <w:bCs/>
          <w:i w:val="0"/>
          <w:iCs w:val="0"/>
          <w:color w:val="auto"/>
        </w:rPr>
        <w:t>Project Team Lead</w:t>
      </w:r>
      <w:r w:rsidRPr="00406D1C">
        <w:rPr>
          <w:i w:val="0"/>
          <w:iCs w:val="0"/>
          <w:color w:val="auto"/>
        </w:rPr>
        <w:t xml:space="preserve"> will be overseeing the entire process, ensuring milestones are met and coordinating with the team and external stakeholders.</w:t>
      </w:r>
    </w:p>
    <w:p w14:paraId="51CECD1B" w14:textId="77777777" w:rsidR="00406D1C" w:rsidRPr="00406D1C" w:rsidRDefault="00406D1C" w:rsidP="00097CFA">
      <w:pPr>
        <w:pStyle w:val="infoblue0"/>
        <w:ind w:left="0"/>
        <w:rPr>
          <w:i w:val="0"/>
          <w:iCs w:val="0"/>
          <w:color w:val="auto"/>
        </w:rPr>
      </w:pPr>
      <w:r w:rsidRPr="00406D1C">
        <w:rPr>
          <w:i w:val="0"/>
          <w:iCs w:val="0"/>
          <w:color w:val="auto"/>
        </w:rPr>
        <w:t>Note: Given the nature of academic projects, flexibility is essential. Team members might occasionally wear multiple hats or collaborate closely on tasks, ensuring that the project progresses smoothly.</w:t>
      </w:r>
    </w:p>
    <w:p w14:paraId="5F2824FF" w14:textId="112CC945" w:rsidR="00406D1C" w:rsidRPr="00406D1C" w:rsidRDefault="00406D1C">
      <w:pPr>
        <w:pStyle w:val="infoblue0"/>
        <w:rPr>
          <w:i w:val="0"/>
          <w:iCs w:val="0"/>
          <w:color w:val="auto"/>
        </w:rPr>
      </w:pPr>
    </w:p>
    <w:p w14:paraId="7670238D" w14:textId="77777777" w:rsidR="00E918C5" w:rsidRDefault="00E918C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1132112"/>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End w:id="63"/>
      <w:bookmarkEnd w:id="64"/>
    </w:p>
    <w:p w14:paraId="431E9CEE" w14:textId="3CAC8476" w:rsidR="00B05749" w:rsidRPr="00B05749" w:rsidRDefault="00B05749" w:rsidP="00B05749">
      <w:pPr>
        <w:ind w:left="720"/>
      </w:pPr>
      <w:r w:rsidRPr="00B05749">
        <w:t xml:space="preserve">To ensure the </w:t>
      </w:r>
      <w:r>
        <w:t>C++ Cal</w:t>
      </w:r>
      <w:r w:rsidR="00634482">
        <w:t xml:space="preserve"> </w:t>
      </w:r>
      <w:r w:rsidRPr="00B05749">
        <w:t>project progresses efficiently and meets the specified requirements, we've established the following monitoring and control mechanisms:</w:t>
      </w:r>
    </w:p>
    <w:p w14:paraId="087722F7" w14:textId="77777777" w:rsidR="00B05749" w:rsidRPr="002601B0" w:rsidRDefault="00B05749" w:rsidP="00B05749">
      <w:pPr>
        <w:ind w:left="720"/>
        <w:rPr>
          <w:b/>
          <w:bCs/>
          <w:sz w:val="28"/>
          <w:szCs w:val="28"/>
        </w:rPr>
      </w:pPr>
      <w:r w:rsidRPr="002601B0">
        <w:rPr>
          <w:b/>
          <w:bCs/>
          <w:sz w:val="28"/>
          <w:szCs w:val="28"/>
        </w:rPr>
        <w:lastRenderedPageBreak/>
        <w:t>Requirements Management:</w:t>
      </w:r>
    </w:p>
    <w:p w14:paraId="5D8522AA" w14:textId="77777777" w:rsidR="00B05749" w:rsidRPr="00B05749" w:rsidRDefault="00B05749" w:rsidP="00B05749">
      <w:pPr>
        <w:numPr>
          <w:ilvl w:val="0"/>
          <w:numId w:val="94"/>
        </w:numPr>
        <w:tabs>
          <w:tab w:val="num" w:pos="720"/>
        </w:tabs>
      </w:pPr>
      <w:r w:rsidRPr="00B05749">
        <w:rPr>
          <w:b/>
          <w:bCs/>
        </w:rPr>
        <w:t>Information Collection</w:t>
      </w:r>
      <w:r w:rsidRPr="00B05749">
        <w:t>: Regular meetings will be held to discuss the progression against requirements. Any changes or deviations will be documented.</w:t>
      </w:r>
    </w:p>
    <w:p w14:paraId="578FB1CB" w14:textId="1DAD8045" w:rsidR="00B05749" w:rsidRPr="00B05749" w:rsidRDefault="00B05749" w:rsidP="00B05749">
      <w:pPr>
        <w:numPr>
          <w:ilvl w:val="0"/>
          <w:numId w:val="94"/>
        </w:numPr>
        <w:tabs>
          <w:tab w:val="num" w:pos="720"/>
        </w:tabs>
      </w:pPr>
      <w:r w:rsidRPr="00B05749">
        <w:rPr>
          <w:b/>
          <w:bCs/>
        </w:rPr>
        <w:t>Control Mechanisms</w:t>
      </w:r>
      <w:r w:rsidRPr="00B05749">
        <w:t>: A version-controlled requirement document will be maintained. Any changes to the requirements will go through a review process</w:t>
      </w:r>
      <w:r>
        <w:t>.</w:t>
      </w:r>
    </w:p>
    <w:p w14:paraId="3EA49103" w14:textId="77777777" w:rsidR="00B05749" w:rsidRPr="00B05749" w:rsidRDefault="00B05749" w:rsidP="00B05749">
      <w:pPr>
        <w:ind w:left="720"/>
        <w:rPr>
          <w:b/>
          <w:bCs/>
        </w:rPr>
      </w:pPr>
      <w:r w:rsidRPr="002601B0">
        <w:rPr>
          <w:b/>
          <w:bCs/>
          <w:sz w:val="28"/>
          <w:szCs w:val="28"/>
        </w:rPr>
        <w:t>Quality Control</w:t>
      </w:r>
      <w:r w:rsidRPr="00B05749">
        <w:rPr>
          <w:b/>
          <w:bCs/>
        </w:rPr>
        <w:t>:</w:t>
      </w:r>
    </w:p>
    <w:p w14:paraId="4A5BF8E1" w14:textId="77777777" w:rsidR="00B05749" w:rsidRPr="00B05749" w:rsidRDefault="00B05749" w:rsidP="00B05749">
      <w:pPr>
        <w:numPr>
          <w:ilvl w:val="0"/>
          <w:numId w:val="95"/>
        </w:numPr>
        <w:tabs>
          <w:tab w:val="clear" w:pos="720"/>
          <w:tab w:val="num" w:pos="1440"/>
        </w:tabs>
        <w:ind w:left="1440"/>
      </w:pPr>
      <w:r w:rsidRPr="00B05749">
        <w:rPr>
          <w:b/>
          <w:bCs/>
        </w:rPr>
        <w:t>Timing &amp; Methods</w:t>
      </w:r>
      <w:r w:rsidRPr="00B05749">
        <w:t>: Quality checks will be done at the end of each phase. This includes code reviews, design evaluations, and requirement validation.</w:t>
      </w:r>
    </w:p>
    <w:p w14:paraId="4567B2F1" w14:textId="77777777" w:rsidR="00B05749" w:rsidRPr="00B05749" w:rsidRDefault="00B05749" w:rsidP="00B05749">
      <w:pPr>
        <w:numPr>
          <w:ilvl w:val="0"/>
          <w:numId w:val="95"/>
        </w:numPr>
        <w:tabs>
          <w:tab w:val="clear" w:pos="720"/>
          <w:tab w:val="num" w:pos="1440"/>
        </w:tabs>
        <w:ind w:left="1440"/>
      </w:pPr>
      <w:r w:rsidRPr="00B05749">
        <w:rPr>
          <w:b/>
          <w:bCs/>
        </w:rPr>
        <w:t>Evaluation Techniques</w:t>
      </w:r>
      <w:r w:rsidRPr="00B05749">
        <w:t>:</w:t>
      </w:r>
    </w:p>
    <w:p w14:paraId="3648B446" w14:textId="77777777" w:rsidR="00B05749" w:rsidRPr="00B05749" w:rsidRDefault="00B05749" w:rsidP="00B05749">
      <w:pPr>
        <w:numPr>
          <w:ilvl w:val="1"/>
          <w:numId w:val="95"/>
        </w:numPr>
        <w:tabs>
          <w:tab w:val="clear" w:pos="1440"/>
          <w:tab w:val="num" w:pos="2160"/>
        </w:tabs>
        <w:ind w:left="2160"/>
      </w:pPr>
      <w:r w:rsidRPr="00B05749">
        <w:rPr>
          <w:b/>
          <w:bCs/>
        </w:rPr>
        <w:t>Walkthroughs</w:t>
      </w:r>
      <w:r w:rsidRPr="00B05749">
        <w:t>: Team members will present their work to peers for feedback.</w:t>
      </w:r>
    </w:p>
    <w:p w14:paraId="1E38AA6A" w14:textId="77777777" w:rsidR="00B05749" w:rsidRPr="00B05749" w:rsidRDefault="00B05749" w:rsidP="00B05749">
      <w:pPr>
        <w:numPr>
          <w:ilvl w:val="1"/>
          <w:numId w:val="95"/>
        </w:numPr>
        <w:tabs>
          <w:tab w:val="clear" w:pos="1440"/>
          <w:tab w:val="num" w:pos="2160"/>
        </w:tabs>
        <w:ind w:left="2160"/>
      </w:pPr>
      <w:r w:rsidRPr="00B05749">
        <w:rPr>
          <w:b/>
          <w:bCs/>
        </w:rPr>
        <w:t>Inspections</w:t>
      </w:r>
      <w:r w:rsidRPr="00B05749">
        <w:t>: Detailed examinations of project artifacts, such as code or design documents, will be conducted.</w:t>
      </w:r>
    </w:p>
    <w:p w14:paraId="7EEE54D5" w14:textId="77777777" w:rsidR="00B05749" w:rsidRPr="00B05749" w:rsidRDefault="00B05749" w:rsidP="00B05749">
      <w:pPr>
        <w:numPr>
          <w:ilvl w:val="1"/>
          <w:numId w:val="95"/>
        </w:numPr>
        <w:tabs>
          <w:tab w:val="clear" w:pos="1440"/>
          <w:tab w:val="num" w:pos="2160"/>
        </w:tabs>
        <w:ind w:left="2160"/>
      </w:pPr>
      <w:r w:rsidRPr="00B05749">
        <w:rPr>
          <w:b/>
          <w:bCs/>
        </w:rPr>
        <w:t>Reviews</w:t>
      </w:r>
      <w:r w:rsidRPr="00B05749">
        <w:t>: Regular reviews with stakeholders, including the course instructor and TAs, will be held to ensure the project aligns with expectations.</w:t>
      </w:r>
    </w:p>
    <w:p w14:paraId="151D84BD" w14:textId="77777777" w:rsidR="00B05749" w:rsidRPr="002601B0" w:rsidRDefault="00B05749" w:rsidP="00B05749">
      <w:pPr>
        <w:ind w:firstLine="720"/>
        <w:rPr>
          <w:b/>
          <w:bCs/>
          <w:sz w:val="28"/>
          <w:szCs w:val="28"/>
        </w:rPr>
      </w:pPr>
      <w:r w:rsidRPr="002601B0">
        <w:rPr>
          <w:b/>
          <w:bCs/>
          <w:sz w:val="28"/>
          <w:szCs w:val="28"/>
        </w:rPr>
        <w:t>Reporting and Measurement:</w:t>
      </w:r>
    </w:p>
    <w:p w14:paraId="20C1A969" w14:textId="77777777" w:rsidR="00B05749" w:rsidRPr="002601B0" w:rsidRDefault="00B05749" w:rsidP="002601B0">
      <w:pPr>
        <w:ind w:left="1440"/>
        <w:rPr>
          <w:b/>
          <w:bCs/>
        </w:rPr>
      </w:pPr>
      <w:r w:rsidRPr="00B05749">
        <w:rPr>
          <w:b/>
          <w:bCs/>
        </w:rPr>
        <w:t>Reports</w:t>
      </w:r>
      <w:r w:rsidRPr="00B05749">
        <w:t>:</w:t>
      </w:r>
    </w:p>
    <w:p w14:paraId="14295DDC" w14:textId="77777777" w:rsidR="002601B0" w:rsidRDefault="002601B0" w:rsidP="002601B0">
      <w:pPr>
        <w:rPr>
          <w:b/>
          <w:bCs/>
        </w:rPr>
      </w:pPr>
    </w:p>
    <w:p w14:paraId="4FC0AB01" w14:textId="48CAA250" w:rsidR="00B05749" w:rsidRPr="00B05749" w:rsidRDefault="00B05749" w:rsidP="00B05749">
      <w:pPr>
        <w:numPr>
          <w:ilvl w:val="0"/>
          <w:numId w:val="99"/>
        </w:numPr>
        <w:ind w:left="1800"/>
        <w:rPr>
          <w:b/>
          <w:bCs/>
        </w:rPr>
      </w:pPr>
      <w:r w:rsidRPr="00B05749">
        <w:rPr>
          <w:b/>
          <w:bCs/>
        </w:rPr>
        <w:t>Weekly Progress Report</w:t>
      </w:r>
      <w:r w:rsidRPr="00B05749">
        <w:t>: Details the work done during the week, any challenges faced, and plans for the upcoming week.</w:t>
      </w:r>
    </w:p>
    <w:p w14:paraId="40742F16" w14:textId="15A8D7CE" w:rsidR="002601B0" w:rsidRPr="00B05749" w:rsidRDefault="00B05749" w:rsidP="002601B0">
      <w:pPr>
        <w:numPr>
          <w:ilvl w:val="0"/>
          <w:numId w:val="99"/>
        </w:numPr>
        <w:ind w:left="1800"/>
      </w:pPr>
      <w:r w:rsidRPr="00B05749">
        <w:rPr>
          <w:b/>
          <w:bCs/>
        </w:rPr>
        <w:t>Milestone Completion Report</w:t>
      </w:r>
      <w:r w:rsidRPr="00B05749">
        <w:t xml:space="preserve">: Generated upon the completion of each major project milestone, detailing </w:t>
      </w:r>
      <w:proofErr w:type="gramStart"/>
      <w:r w:rsidR="00097CFA" w:rsidRPr="00B05749">
        <w:t>achievements</w:t>
      </w:r>
      <w:proofErr w:type="gramEnd"/>
      <w:r w:rsidR="00097CFA">
        <w:t xml:space="preserve"> </w:t>
      </w:r>
      <w:r w:rsidRPr="00B05749">
        <w:t>and any deviations from the plan.</w:t>
      </w:r>
    </w:p>
    <w:p w14:paraId="51273EF9" w14:textId="77777777" w:rsidR="00B05749" w:rsidRPr="00B05749" w:rsidRDefault="00B05749" w:rsidP="002601B0">
      <w:pPr>
        <w:ind w:left="720" w:firstLine="360"/>
      </w:pPr>
      <w:r w:rsidRPr="00B05749">
        <w:rPr>
          <w:b/>
          <w:bCs/>
        </w:rPr>
        <w:t>Metrics</w:t>
      </w:r>
      <w:r w:rsidRPr="00B05749">
        <w:t>:</w:t>
      </w:r>
    </w:p>
    <w:p w14:paraId="69A7AD26" w14:textId="77777777" w:rsidR="00B05749" w:rsidRPr="00B05749" w:rsidRDefault="00B05749" w:rsidP="00B05749">
      <w:pPr>
        <w:numPr>
          <w:ilvl w:val="1"/>
          <w:numId w:val="96"/>
        </w:numPr>
      </w:pPr>
      <w:r w:rsidRPr="00B05749">
        <w:rPr>
          <w:b/>
          <w:bCs/>
        </w:rPr>
        <w:t>Bug Tracking</w:t>
      </w:r>
      <w:r w:rsidRPr="00B05749">
        <w:t>: Number of bugs reported and resolved.</w:t>
      </w:r>
    </w:p>
    <w:p w14:paraId="60AA6AB6" w14:textId="77777777" w:rsidR="00B05749" w:rsidRPr="00B05749" w:rsidRDefault="00B05749" w:rsidP="00B05749">
      <w:pPr>
        <w:numPr>
          <w:ilvl w:val="1"/>
          <w:numId w:val="96"/>
        </w:numPr>
      </w:pPr>
      <w:r w:rsidRPr="00B05749">
        <w:rPr>
          <w:b/>
          <w:bCs/>
        </w:rPr>
        <w:t>Code Churn</w:t>
      </w:r>
      <w:r w:rsidRPr="00B05749">
        <w:t>: Measures how much code is being changed over time.</w:t>
      </w:r>
    </w:p>
    <w:p w14:paraId="3123D375" w14:textId="46B35A61" w:rsidR="002601B0" w:rsidRPr="00B05749" w:rsidRDefault="00B05749" w:rsidP="002601B0">
      <w:pPr>
        <w:numPr>
          <w:ilvl w:val="1"/>
          <w:numId w:val="96"/>
        </w:numPr>
      </w:pPr>
      <w:r w:rsidRPr="00B05749">
        <w:rPr>
          <w:b/>
          <w:bCs/>
        </w:rPr>
        <w:t>Completion Percentage</w:t>
      </w:r>
      <w:r w:rsidRPr="00B05749">
        <w:t>: Tracks the percentage of tasks completed versus planned tasks.</w:t>
      </w:r>
    </w:p>
    <w:p w14:paraId="409A8DC8" w14:textId="77777777" w:rsidR="002601B0" w:rsidRPr="002601B0" w:rsidRDefault="00B05749" w:rsidP="002601B0">
      <w:pPr>
        <w:ind w:firstLine="720"/>
        <w:rPr>
          <w:b/>
          <w:bCs/>
          <w:sz w:val="28"/>
          <w:szCs w:val="28"/>
        </w:rPr>
      </w:pPr>
      <w:r w:rsidRPr="002601B0">
        <w:rPr>
          <w:b/>
          <w:bCs/>
          <w:sz w:val="28"/>
          <w:szCs w:val="28"/>
        </w:rPr>
        <w:t>Risk Management:</w:t>
      </w:r>
    </w:p>
    <w:p w14:paraId="11F3014C" w14:textId="77777777" w:rsidR="00B05749" w:rsidRPr="00B05749" w:rsidRDefault="00B05749" w:rsidP="00B05749">
      <w:pPr>
        <w:numPr>
          <w:ilvl w:val="1"/>
          <w:numId w:val="97"/>
        </w:numPr>
      </w:pPr>
      <w:r w:rsidRPr="00B05749">
        <w:rPr>
          <w:b/>
          <w:bCs/>
        </w:rPr>
        <w:t>Identification</w:t>
      </w:r>
      <w:r w:rsidRPr="00B05749">
        <w:t>: Potential risks, both technical and non-technical, will be identified at the beginning of the project.</w:t>
      </w:r>
    </w:p>
    <w:p w14:paraId="3285792E" w14:textId="77777777" w:rsidR="00B05749" w:rsidRPr="00B05749" w:rsidRDefault="00B05749" w:rsidP="00B05749">
      <w:pPr>
        <w:numPr>
          <w:ilvl w:val="1"/>
          <w:numId w:val="97"/>
        </w:numPr>
      </w:pPr>
      <w:r w:rsidRPr="00B05749">
        <w:rPr>
          <w:b/>
          <w:bCs/>
        </w:rPr>
        <w:t>Analysis</w:t>
      </w:r>
      <w:r w:rsidRPr="00B05749">
        <w:t>: Each risk will be analyzed for its potential impact and likelihood of occurrence.</w:t>
      </w:r>
    </w:p>
    <w:p w14:paraId="4586B8DF" w14:textId="77777777" w:rsidR="00B05749" w:rsidRPr="00B05749" w:rsidRDefault="00B05749" w:rsidP="00B05749">
      <w:pPr>
        <w:numPr>
          <w:ilvl w:val="1"/>
          <w:numId w:val="97"/>
        </w:numPr>
      </w:pPr>
      <w:r w:rsidRPr="00B05749">
        <w:rPr>
          <w:b/>
          <w:bCs/>
        </w:rPr>
        <w:t>Prioritization</w:t>
      </w:r>
      <w:r w:rsidRPr="00B05749">
        <w:t>: Risks will be ranked based on their potential impact and likelihood.</w:t>
      </w:r>
    </w:p>
    <w:p w14:paraId="5C6F10B6" w14:textId="77777777" w:rsidR="00B05749" w:rsidRPr="00B05749" w:rsidRDefault="00B05749" w:rsidP="00B05749">
      <w:pPr>
        <w:numPr>
          <w:ilvl w:val="1"/>
          <w:numId w:val="97"/>
        </w:numPr>
      </w:pPr>
      <w:r w:rsidRPr="00B05749">
        <w:rPr>
          <w:b/>
          <w:bCs/>
        </w:rPr>
        <w:t>Monitoring</w:t>
      </w:r>
      <w:r w:rsidRPr="00B05749">
        <w:t>: Regular check-ins will be conducted to monitor identified risks and any new risks that arise.</w:t>
      </w:r>
    </w:p>
    <w:p w14:paraId="2BE0FDD2" w14:textId="77777777" w:rsidR="00B05749" w:rsidRPr="002601B0" w:rsidRDefault="00B05749" w:rsidP="00B05749">
      <w:pPr>
        <w:numPr>
          <w:ilvl w:val="1"/>
          <w:numId w:val="97"/>
        </w:numPr>
        <w:rPr>
          <w:sz w:val="28"/>
          <w:szCs w:val="28"/>
        </w:rPr>
      </w:pPr>
      <w:r w:rsidRPr="00B05749">
        <w:rPr>
          <w:b/>
          <w:bCs/>
        </w:rPr>
        <w:t>Mitigation</w:t>
      </w:r>
      <w:r w:rsidRPr="00B05749">
        <w:t xml:space="preserve">: For each risk, a mitigation strategy will be developed and implemented if the risk </w:t>
      </w:r>
      <w:r w:rsidRPr="002601B0">
        <w:rPr>
          <w:sz w:val="28"/>
          <w:szCs w:val="28"/>
        </w:rPr>
        <w:t>materializes.</w:t>
      </w:r>
    </w:p>
    <w:p w14:paraId="717623BF" w14:textId="77777777" w:rsidR="00B05749" w:rsidRPr="002601B0" w:rsidRDefault="00B05749" w:rsidP="002601B0">
      <w:pPr>
        <w:ind w:firstLine="720"/>
        <w:rPr>
          <w:b/>
          <w:bCs/>
          <w:sz w:val="28"/>
          <w:szCs w:val="28"/>
        </w:rPr>
      </w:pPr>
      <w:r w:rsidRPr="002601B0">
        <w:rPr>
          <w:b/>
          <w:bCs/>
          <w:sz w:val="28"/>
          <w:szCs w:val="28"/>
        </w:rPr>
        <w:t>Configuration Management:</w:t>
      </w:r>
    </w:p>
    <w:p w14:paraId="5C465B02" w14:textId="77777777" w:rsidR="00B05749" w:rsidRPr="00B05749" w:rsidRDefault="00B05749" w:rsidP="002601B0">
      <w:pPr>
        <w:numPr>
          <w:ilvl w:val="0"/>
          <w:numId w:val="98"/>
        </w:numPr>
        <w:tabs>
          <w:tab w:val="clear" w:pos="720"/>
          <w:tab w:val="num" w:pos="1800"/>
        </w:tabs>
        <w:ind w:left="1800"/>
      </w:pPr>
      <w:r w:rsidRPr="00B05749">
        <w:rPr>
          <w:b/>
          <w:bCs/>
        </w:rPr>
        <w:t>Problem &amp; Change Submission</w:t>
      </w:r>
      <w:r w:rsidRPr="00B05749">
        <w:t>: A shared platform, like a version control system or project management tool, will be used to track issues and changes.</w:t>
      </w:r>
    </w:p>
    <w:p w14:paraId="121E490D" w14:textId="77777777" w:rsidR="00B05749" w:rsidRPr="00B05749" w:rsidRDefault="00B05749" w:rsidP="002601B0">
      <w:pPr>
        <w:numPr>
          <w:ilvl w:val="0"/>
          <w:numId w:val="98"/>
        </w:numPr>
        <w:tabs>
          <w:tab w:val="clear" w:pos="720"/>
          <w:tab w:val="num" w:pos="1800"/>
        </w:tabs>
        <w:ind w:left="1800"/>
      </w:pPr>
      <w:r w:rsidRPr="00B05749">
        <w:rPr>
          <w:b/>
          <w:bCs/>
        </w:rPr>
        <w:t>Artifact Naming &amp; Numbering</w:t>
      </w:r>
      <w:r w:rsidRPr="00B05749">
        <w:t>: A standard naming convention will be established for all project artifacts, ensuring consistency and clarity.</w:t>
      </w:r>
    </w:p>
    <w:p w14:paraId="2EE52BB9" w14:textId="77777777" w:rsidR="00B05749" w:rsidRPr="00B05749" w:rsidRDefault="00B05749" w:rsidP="002601B0">
      <w:pPr>
        <w:numPr>
          <w:ilvl w:val="0"/>
          <w:numId w:val="98"/>
        </w:numPr>
        <w:tabs>
          <w:tab w:val="clear" w:pos="720"/>
          <w:tab w:val="num" w:pos="1800"/>
        </w:tabs>
        <w:ind w:left="1800"/>
      </w:pPr>
      <w:r w:rsidRPr="00B05749">
        <w:rPr>
          <w:b/>
          <w:bCs/>
        </w:rPr>
        <w:t>Retention &amp; Backup</w:t>
      </w:r>
      <w:r w:rsidRPr="00B05749">
        <w:t>: All project artifacts will be stored in a version-controlled repository, ensuring that changes can be tracked and reverted if necessary. Regular backups will be taken, and a disaster recovery plan will be in place.</w:t>
      </w:r>
    </w:p>
    <w:p w14:paraId="28CB344C" w14:textId="77777777" w:rsidR="00B05749" w:rsidRPr="00B05749" w:rsidRDefault="00B05749" w:rsidP="002601B0">
      <w:pPr>
        <w:ind w:left="1800"/>
      </w:pPr>
      <w:r w:rsidRPr="00B05749">
        <w:t>For more detailed information on specific metrics, risks, and configuration management procedures, please refer to the respective detailed documents, such as the Project Measurements and Configuration Management Plan documents.</w:t>
      </w:r>
    </w:p>
    <w:p w14:paraId="7FEEBDC0" w14:textId="77777777" w:rsidR="00B05749" w:rsidRPr="00B05749" w:rsidRDefault="00B05749" w:rsidP="00B05749">
      <w:pPr>
        <w:ind w:left="720"/>
      </w:pPr>
    </w:p>
    <w:p w14:paraId="4710C17F" w14:textId="77777777" w:rsidR="00E918C5" w:rsidRPr="00C26778" w:rsidRDefault="00E918C5">
      <w:pPr>
        <w:pStyle w:val="infoblue0"/>
      </w:pPr>
      <w:bookmarkStart w:id="65" w:name="_Toc447095909"/>
      <w:r w:rsidRPr="00C26778">
        <w:t> [The following is a checklist of items to consider:</w:t>
      </w:r>
    </w:p>
    <w:p w14:paraId="68DC06EA"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5C0240C8" w14:textId="77777777" w:rsidR="00E918C5" w:rsidRPr="00C26778" w:rsidRDefault="00E918C5">
      <w:pPr>
        <w:pStyle w:val="infoblue0"/>
        <w:numPr>
          <w:ilvl w:val="0"/>
          <w:numId w:val="42"/>
        </w:numPr>
      </w:pPr>
      <w:r w:rsidRPr="00C26778">
        <w:rPr>
          <w:u w:val="single"/>
        </w:rPr>
        <w:lastRenderedPageBreak/>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5D7C2992" w14:textId="77777777" w:rsidR="00E918C5" w:rsidRPr="00C26778" w:rsidRDefault="00E918C5">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proofErr w:type="gramStart"/>
      <w:r w:rsidRPr="00C26778">
        <w:t>document</w:t>
      </w:r>
      <w:proofErr w:type="gramEnd"/>
    </w:p>
    <w:p w14:paraId="7F53BBF9"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4A5F3BEA"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428A4E9C" w14:textId="77777777" w:rsidR="00E918C5" w:rsidRPr="00C26778" w:rsidRDefault="00E918C5">
      <w:pPr>
        <w:pStyle w:val="infoblue0"/>
      </w:pPr>
      <w:r w:rsidRPr="00C26778">
        <w:t>The text that follows is provided as an example.]</w:t>
      </w:r>
    </w:p>
    <w:p w14:paraId="4EF67EE7" w14:textId="77777777" w:rsidR="00E918C5" w:rsidRPr="00C26778" w:rsidRDefault="00E918C5" w:rsidP="00443638">
      <w:pPr>
        <w:pStyle w:val="Heading2"/>
        <w:rPr>
          <w:rStyle w:val="Strong"/>
        </w:rPr>
      </w:pPr>
      <w:bookmarkStart w:id="66" w:name="_Toc11132113"/>
      <w:r w:rsidRPr="00C26778">
        <w:rPr>
          <w:rStyle w:val="Strong"/>
        </w:rPr>
        <w:t>Requirements Management</w:t>
      </w:r>
      <w:bookmarkEnd w:id="65"/>
      <w:bookmarkEnd w:id="66"/>
    </w:p>
    <w:p w14:paraId="616F41A7" w14:textId="77777777" w:rsidR="00E918C5" w:rsidRDefault="00E918C5">
      <w:pPr>
        <w:pStyle w:val="BodyText"/>
      </w:pPr>
      <w:bookmarkStart w:id="67" w:name="_Toc447095910"/>
      <w:r w:rsidRPr="007F5E4C">
        <w:rPr>
          <w:highlight w:val="yellow"/>
        </w:rPr>
        <w:t xml:space="preserve">The requirements for this system are captured in the Vision document. Requested changes to requirements are captured in Change </w:t>
      </w:r>
      <w:proofErr w:type="gramStart"/>
      <w:r w:rsidRPr="007F5E4C">
        <w:rPr>
          <w:highlight w:val="yellow"/>
        </w:rPr>
        <w:t>Requests, and</w:t>
      </w:r>
      <w:proofErr w:type="gramEnd"/>
      <w:r w:rsidRPr="007F5E4C">
        <w:rPr>
          <w:highlight w:val="yellow"/>
        </w:rPr>
        <w:t xml:space="preserve"> are approved as part of the Configuration Management process.</w:t>
      </w:r>
      <w:r w:rsidRPr="00C26778">
        <w:t xml:space="preserve"> </w:t>
      </w:r>
    </w:p>
    <w:p w14:paraId="5195173E" w14:textId="0FEB0F08" w:rsidR="007F5E4C" w:rsidRDefault="007F5E4C">
      <w:pPr>
        <w:pStyle w:val="BodyText"/>
      </w:pPr>
      <w:r>
        <w:t>We will hold regular meetings in order to discuss and collect information regarding the requirements and  will document any changes a version-controlled document. Any changes will go through a rigorous review process.</w:t>
      </w:r>
    </w:p>
    <w:p w14:paraId="74395820" w14:textId="77777777" w:rsidR="007F5E4C" w:rsidRPr="00C26778" w:rsidRDefault="007F5E4C">
      <w:pPr>
        <w:pStyle w:val="BodyText"/>
      </w:pPr>
    </w:p>
    <w:p w14:paraId="0436866D" w14:textId="77777777" w:rsidR="00E918C5" w:rsidRPr="00C26778" w:rsidRDefault="00E918C5">
      <w:pPr>
        <w:pStyle w:val="BodyText"/>
        <w:rPr>
          <w:rStyle w:val="Strong"/>
        </w:rPr>
      </w:pPr>
      <w:bookmarkStart w:id="68" w:name="_Toc447095912"/>
      <w:bookmarkEnd w:id="67"/>
    </w:p>
    <w:p w14:paraId="3ACFC682" w14:textId="77777777" w:rsidR="00E918C5" w:rsidRPr="00C26778" w:rsidRDefault="00E918C5" w:rsidP="00443638">
      <w:pPr>
        <w:pStyle w:val="Heading2"/>
        <w:rPr>
          <w:rStyle w:val="Strong"/>
        </w:rPr>
      </w:pPr>
      <w:bookmarkStart w:id="69" w:name="_Toc11132114"/>
      <w:r w:rsidRPr="00C26778">
        <w:rPr>
          <w:rStyle w:val="Strong"/>
        </w:rPr>
        <w:t>Quality Control</w:t>
      </w:r>
      <w:bookmarkEnd w:id="68"/>
      <w:bookmarkEnd w:id="69"/>
    </w:p>
    <w:p w14:paraId="4FFF4AEF" w14:textId="77777777" w:rsidR="00E918C5" w:rsidRPr="007F5E4C" w:rsidRDefault="00E918C5">
      <w:pPr>
        <w:pStyle w:val="BodyText"/>
        <w:rPr>
          <w:highlight w:val="yellow"/>
        </w:rPr>
      </w:pPr>
      <w:bookmarkStart w:id="70" w:name="_Toc447095913"/>
      <w:r w:rsidRPr="007F5E4C">
        <w:rPr>
          <w:highlight w:val="yellow"/>
        </w:rPr>
        <w:t>Defects will be recorded and tracked as Change Requests, and defect metrics will be gathered (see Reporting and Measurement below).</w:t>
      </w:r>
    </w:p>
    <w:p w14:paraId="0FEA8746" w14:textId="77777777" w:rsidR="00E918C5" w:rsidRPr="007F5E4C" w:rsidRDefault="00E918C5">
      <w:pPr>
        <w:pStyle w:val="BodyText"/>
        <w:rPr>
          <w:highlight w:val="yellow"/>
        </w:rPr>
      </w:pPr>
      <w:r w:rsidRPr="007F5E4C">
        <w:rPr>
          <w:highlight w:val="yellow"/>
        </w:rPr>
        <w:t>All deliverables are required to go through the appropriate review process, as described in the Development Case. The review is required to ensure that each deliverable is of acceptable quality, using guidelines and checklists.</w:t>
      </w:r>
    </w:p>
    <w:p w14:paraId="335430BE" w14:textId="77777777" w:rsidR="00E918C5" w:rsidRDefault="00E918C5">
      <w:pPr>
        <w:pStyle w:val="BodyText"/>
      </w:pPr>
      <w:r w:rsidRPr="007F5E4C">
        <w:rPr>
          <w:highlight w:val="yellow"/>
        </w:rPr>
        <w:t>Any defects found during review which are not corrected prior to releasing for integration must be captured as Change Requests so that they are not forgotten</w:t>
      </w:r>
      <w:r w:rsidRPr="00C26778">
        <w:t>.</w:t>
      </w:r>
    </w:p>
    <w:p w14:paraId="3907E09F" w14:textId="77777777" w:rsidR="007F5E4C" w:rsidRDefault="007F5E4C">
      <w:pPr>
        <w:pStyle w:val="BodyText"/>
      </w:pPr>
    </w:p>
    <w:p w14:paraId="1E4C7A4C" w14:textId="6DE9BF87" w:rsidR="007F5E4C" w:rsidRPr="00C26778" w:rsidRDefault="007F5E4C">
      <w:pPr>
        <w:pStyle w:val="BodyText"/>
      </w:pPr>
      <w:r>
        <w:t>The quality checks will be done at the end of each phase. We will have walkthroughs, inspections, and reviews in order to ensure the quality. At walkthroughs, team members will present their work to the rest of the team and gather feedback. At inspections, detailed examinations of the artifacts will occur. Finally, reviews will be held with the stakeholders (teacher and TAs) to ensure project quality.</w:t>
      </w:r>
    </w:p>
    <w:p w14:paraId="3FDEB839" w14:textId="77777777" w:rsidR="00E918C5" w:rsidRPr="00C26778" w:rsidRDefault="00E918C5">
      <w:pPr>
        <w:pStyle w:val="BodyText"/>
        <w:rPr>
          <w:rStyle w:val="Strong"/>
        </w:rPr>
      </w:pPr>
    </w:p>
    <w:p w14:paraId="5E4E3C52" w14:textId="77777777" w:rsidR="00E918C5" w:rsidRPr="00C26778" w:rsidRDefault="00E918C5" w:rsidP="00443638">
      <w:pPr>
        <w:pStyle w:val="Heading2"/>
        <w:rPr>
          <w:rStyle w:val="Strong"/>
        </w:rPr>
      </w:pPr>
      <w:bookmarkStart w:id="71" w:name="_Toc11132115"/>
      <w:r w:rsidRPr="00C26778">
        <w:rPr>
          <w:rStyle w:val="Strong"/>
        </w:rPr>
        <w:t xml:space="preserve">Reporting </w:t>
      </w:r>
      <w:bookmarkEnd w:id="70"/>
      <w:r w:rsidRPr="00C26778">
        <w:rPr>
          <w:rStyle w:val="Strong"/>
        </w:rPr>
        <w:t>and Measurement</w:t>
      </w:r>
      <w:bookmarkEnd w:id="71"/>
    </w:p>
    <w:p w14:paraId="7A6CF8EA" w14:textId="77777777" w:rsidR="00E918C5" w:rsidRPr="007F5E4C" w:rsidRDefault="00E918C5">
      <w:pPr>
        <w:pStyle w:val="BodyText"/>
        <w:rPr>
          <w:highlight w:val="yellow"/>
        </w:rPr>
      </w:pPr>
      <w:bookmarkStart w:id="72" w:name="_Toc447095914"/>
      <w:r w:rsidRPr="007F5E4C">
        <w:rPr>
          <w:highlight w:val="yellow"/>
        </w:rPr>
        <w:t>Updated schedule estimates, and metrics summary reports, will be generated at the end of each iteration.</w:t>
      </w:r>
    </w:p>
    <w:bookmarkEnd w:id="72"/>
    <w:p w14:paraId="41963520" w14:textId="77777777" w:rsidR="00E918C5" w:rsidRPr="007F5E4C" w:rsidRDefault="00E918C5">
      <w:pPr>
        <w:pStyle w:val="BodyText"/>
        <w:rPr>
          <w:highlight w:val="yellow"/>
        </w:rPr>
      </w:pPr>
      <w:r w:rsidRPr="007F5E4C">
        <w:rPr>
          <w:highlight w:val="yellow"/>
        </w:rPr>
        <w:t xml:space="preserve">The Minimal Set of Metrics, as described in the RUP Guidelines: </w:t>
      </w:r>
      <w:r w:rsidR="00C26778" w:rsidRPr="007F5E4C">
        <w:rPr>
          <w:highlight w:val="yellow"/>
        </w:rPr>
        <w:t>Metrics</w:t>
      </w:r>
      <w:r w:rsidRPr="007F5E4C">
        <w:rPr>
          <w:highlight w:val="yellow"/>
        </w:rPr>
        <w:t xml:space="preserve"> will be gathered on a weekly basis.  These include:</w:t>
      </w:r>
    </w:p>
    <w:p w14:paraId="3A80D9E0" w14:textId="77777777" w:rsidR="00E918C5" w:rsidRPr="007F5E4C" w:rsidRDefault="00E918C5">
      <w:pPr>
        <w:pStyle w:val="BodyText"/>
        <w:rPr>
          <w:highlight w:val="yellow"/>
        </w:rPr>
      </w:pPr>
      <w:r w:rsidRPr="007F5E4C">
        <w:rPr>
          <w:highlight w:val="yellow"/>
        </w:rPr>
        <w:lastRenderedPageBreak/>
        <w:t xml:space="preserve">Earned value for completed tasks. This is used to re-estimate the schedule and budget for the remainder of the project, and/or to identify need for scope changes. </w:t>
      </w:r>
    </w:p>
    <w:p w14:paraId="7C334AA0" w14:textId="77777777" w:rsidR="00E918C5" w:rsidRPr="007F5E4C" w:rsidRDefault="00E918C5">
      <w:pPr>
        <w:pStyle w:val="BodyText"/>
        <w:rPr>
          <w:highlight w:val="yellow"/>
        </w:rPr>
      </w:pPr>
      <w:r w:rsidRPr="007F5E4C">
        <w:rPr>
          <w:highlight w:val="yellow"/>
        </w:rPr>
        <w:t xml:space="preserve">Total defects open and </w:t>
      </w:r>
      <w:proofErr w:type="gramStart"/>
      <w:r w:rsidRPr="007F5E4C">
        <w:rPr>
          <w:highlight w:val="yellow"/>
        </w:rPr>
        <w:t>closed</w:t>
      </w:r>
      <w:proofErr w:type="gramEnd"/>
      <w:r w:rsidRPr="007F5E4C">
        <w:rPr>
          <w:highlight w:val="yellow"/>
        </w:rPr>
        <w:t xml:space="preserve"> – shown as a trend graph. This is used to help estimate the effort remaining to correct defects. </w:t>
      </w:r>
    </w:p>
    <w:p w14:paraId="59B5587E" w14:textId="1D10CA18" w:rsidR="007F5E4C" w:rsidRDefault="00E918C5" w:rsidP="007F5E4C">
      <w:pPr>
        <w:pStyle w:val="BodyText"/>
      </w:pPr>
      <w:r w:rsidRPr="007F5E4C">
        <w:rPr>
          <w:highlight w:val="yellow"/>
        </w:rPr>
        <w:t>Acceptance test cases passing – shown as a trend graph. This is used to demonstrate progress to stakeholders.</w:t>
      </w:r>
      <w:r w:rsidRPr="00C26778">
        <w:t xml:space="preserve"> </w:t>
      </w:r>
    </w:p>
    <w:p w14:paraId="432CF760" w14:textId="77777777" w:rsidR="007F5E4C" w:rsidRDefault="007F5E4C">
      <w:pPr>
        <w:pStyle w:val="BodyText"/>
      </w:pPr>
    </w:p>
    <w:p w14:paraId="3B023D9B" w14:textId="77777777" w:rsidR="007F5E4C" w:rsidRDefault="007F5E4C">
      <w:pPr>
        <w:pStyle w:val="BodyText"/>
      </w:pPr>
    </w:p>
    <w:p w14:paraId="518EC55D" w14:textId="77777777" w:rsidR="007F5E4C" w:rsidRPr="00C26778" w:rsidRDefault="007F5E4C">
      <w:pPr>
        <w:pStyle w:val="BodyText"/>
      </w:pPr>
    </w:p>
    <w:p w14:paraId="0CBF11F0" w14:textId="77777777" w:rsidR="00E918C5" w:rsidRPr="00C26778" w:rsidRDefault="00E918C5">
      <w:pPr>
        <w:pStyle w:val="BodyText"/>
      </w:pPr>
    </w:p>
    <w:p w14:paraId="191FE0BB" w14:textId="77777777" w:rsidR="00E918C5" w:rsidRDefault="00E918C5">
      <w:pPr>
        <w:pStyle w:val="BodyText"/>
        <w:rPr>
          <w:i/>
          <w:iCs/>
        </w:rPr>
      </w:pPr>
      <w:r w:rsidRPr="00C26778">
        <w:t xml:space="preserve"> </w:t>
      </w:r>
      <w:r w:rsidRPr="007F5E4C">
        <w:rPr>
          <w:i/>
          <w:iCs/>
          <w:highlight w:val="yellow"/>
        </w:rPr>
        <w:t>Refer to the Project Measurements Document (AAA-BBB-X.Y.doc) for detailed information</w:t>
      </w:r>
      <w:r w:rsidRPr="00C26778">
        <w:rPr>
          <w:i/>
          <w:iCs/>
        </w:rPr>
        <w:t>.</w:t>
      </w:r>
    </w:p>
    <w:p w14:paraId="4A339358" w14:textId="77777777" w:rsidR="007F5E4C" w:rsidRDefault="007F5E4C">
      <w:pPr>
        <w:pStyle w:val="BodyText"/>
      </w:pPr>
    </w:p>
    <w:p w14:paraId="287FC2F3" w14:textId="77777777" w:rsidR="007F5E4C" w:rsidRDefault="007F5E4C">
      <w:pPr>
        <w:pStyle w:val="BodyText"/>
      </w:pPr>
    </w:p>
    <w:p w14:paraId="3AC98D0B" w14:textId="495DD718" w:rsidR="007F5E4C" w:rsidRDefault="007F5E4C">
      <w:pPr>
        <w:pStyle w:val="BodyText"/>
      </w:pPr>
      <w:r>
        <w:t>We will hold weekly progress reports between the team where we will detail all the work done for the given week and outline the plan for the next week. Outside of this, we will also hold major progress reports at the end of each milestone completion where we will discuss the milestone, the achievements, and any deviations from the plan.</w:t>
      </w:r>
    </w:p>
    <w:p w14:paraId="2CDDB3B5" w14:textId="7990A490" w:rsidR="007F5E4C" w:rsidRDefault="007F5E4C">
      <w:pPr>
        <w:pStyle w:val="BodyText"/>
      </w:pPr>
      <w:r>
        <w:t xml:space="preserve">The metrics used for the project are bug tracking, code churn, </w:t>
      </w:r>
      <w:r w:rsidR="002601B0">
        <w:t>and completion percentage. Bug tracking accounts for the number of bugs reported and resolved. Code churn measures how much of the code is being changed. Finally, completion percentage measures how far along the project we are at.</w:t>
      </w:r>
      <w:r>
        <w:t xml:space="preserve"> </w:t>
      </w:r>
    </w:p>
    <w:p w14:paraId="51D77F92" w14:textId="77777777" w:rsidR="007F5E4C" w:rsidRDefault="007F5E4C">
      <w:pPr>
        <w:pStyle w:val="BodyText"/>
      </w:pPr>
    </w:p>
    <w:p w14:paraId="4E8A7D83" w14:textId="77777777" w:rsidR="007F5E4C" w:rsidRPr="007F5E4C" w:rsidRDefault="007F5E4C">
      <w:pPr>
        <w:pStyle w:val="BodyText"/>
      </w:pPr>
    </w:p>
    <w:p w14:paraId="76FD36C7" w14:textId="77777777" w:rsidR="00E918C5" w:rsidRPr="00C26778" w:rsidRDefault="00E918C5">
      <w:pPr>
        <w:pStyle w:val="BodyText"/>
        <w:rPr>
          <w:rStyle w:val="Strong"/>
        </w:rPr>
      </w:pPr>
      <w:bookmarkStart w:id="73" w:name="_Toc447095915"/>
    </w:p>
    <w:p w14:paraId="6B2B701E" w14:textId="77777777" w:rsidR="00E918C5" w:rsidRPr="00C26778" w:rsidRDefault="00E918C5" w:rsidP="00443638">
      <w:pPr>
        <w:pStyle w:val="Heading2"/>
        <w:rPr>
          <w:rStyle w:val="Strong"/>
        </w:rPr>
      </w:pPr>
      <w:bookmarkStart w:id="74" w:name="_Toc11132116"/>
      <w:r w:rsidRPr="00C26778">
        <w:rPr>
          <w:rStyle w:val="Strong"/>
        </w:rPr>
        <w:t>Risk Management</w:t>
      </w:r>
      <w:bookmarkEnd w:id="74"/>
      <w:r w:rsidRPr="00C26778">
        <w:rPr>
          <w:rStyle w:val="Strong"/>
        </w:rPr>
        <w:t xml:space="preserve"> </w:t>
      </w:r>
      <w:bookmarkEnd w:id="73"/>
    </w:p>
    <w:p w14:paraId="7C792A9A" w14:textId="77777777" w:rsidR="00E918C5" w:rsidRPr="007F5E4C" w:rsidRDefault="00E918C5">
      <w:pPr>
        <w:pStyle w:val="BodyText"/>
        <w:rPr>
          <w:highlight w:val="yellow"/>
        </w:rPr>
      </w:pPr>
      <w:bookmarkStart w:id="75" w:name="_Toc447095916"/>
      <w:r w:rsidRPr="007F5E4C">
        <w:rPr>
          <w:highlight w:val="yellow"/>
        </w:rPr>
        <w:t xml:space="preserve">Risks will be identified in Inception Phase using the steps identified in the RUP for Small Projects activity “Identify and Assess Risks”. Project risk is evaluated at least once per iteration and documented in this table. </w:t>
      </w:r>
    </w:p>
    <w:p w14:paraId="4F6451F3" w14:textId="77777777" w:rsidR="00E918C5" w:rsidRPr="007F5E4C" w:rsidRDefault="00E918C5">
      <w:pPr>
        <w:pStyle w:val="BodyText"/>
        <w:rPr>
          <w:highlight w:val="yellow"/>
        </w:rPr>
      </w:pPr>
    </w:p>
    <w:p w14:paraId="56A8C8CB" w14:textId="77777777" w:rsidR="00E918C5" w:rsidRDefault="00E918C5">
      <w:pPr>
        <w:pStyle w:val="BodyText"/>
        <w:rPr>
          <w:i/>
          <w:iCs/>
        </w:rPr>
      </w:pPr>
      <w:r w:rsidRPr="007F5E4C">
        <w:rPr>
          <w:i/>
          <w:iCs/>
          <w:highlight w:val="yellow"/>
        </w:rPr>
        <w:t>Refer to the Risk List Document (CCC-DDD-X.Y.doc) for detailed information.</w:t>
      </w:r>
    </w:p>
    <w:p w14:paraId="03AE8A42" w14:textId="77777777" w:rsidR="002601B0" w:rsidRDefault="002601B0">
      <w:pPr>
        <w:pStyle w:val="BodyText"/>
        <w:rPr>
          <w:i/>
          <w:iCs/>
        </w:rPr>
      </w:pPr>
    </w:p>
    <w:p w14:paraId="2B88E7D5" w14:textId="732F6C71" w:rsidR="002601B0" w:rsidRPr="002601B0" w:rsidRDefault="002601B0" w:rsidP="002601B0">
      <w:pPr>
        <w:pStyle w:val="BodyText"/>
      </w:pPr>
      <w:r>
        <w:t>We will begin with identifying potential risks at the beginning of the project. Each potential risk will then be analyzed for its likelihood of occurring and cost of occurrence.</w:t>
      </w:r>
      <w:r w:rsidR="00832B3B">
        <w:t xml:space="preserve"> We will then create a ranking of the risks based on the analysis and prioritize risks that have a higher chance of happening with higher potential harm. We will do perform regular check-ins at meetings to monitor the risks and analyze if any new potential risks have </w:t>
      </w:r>
      <w:proofErr w:type="spellStart"/>
      <w:r w:rsidR="00832B3B">
        <w:t>arised</w:t>
      </w:r>
      <w:proofErr w:type="spellEnd"/>
      <w:r w:rsidR="00832B3B">
        <w:t>. For each risk, we will implement a mitigation strategy to eliminate or minimize the risk.</w:t>
      </w:r>
    </w:p>
    <w:p w14:paraId="242BF4B5" w14:textId="77777777" w:rsidR="00E918C5" w:rsidRPr="00C26778" w:rsidRDefault="00E918C5">
      <w:pPr>
        <w:pStyle w:val="BodyText"/>
        <w:spacing w:after="0"/>
        <w:rPr>
          <w:rStyle w:val="Strong"/>
        </w:rPr>
      </w:pPr>
    </w:p>
    <w:p w14:paraId="455778E1" w14:textId="77777777" w:rsidR="00E918C5" w:rsidRPr="00C26778" w:rsidRDefault="00E918C5" w:rsidP="00443638">
      <w:pPr>
        <w:pStyle w:val="Heading2"/>
        <w:rPr>
          <w:rStyle w:val="Strong"/>
        </w:rPr>
      </w:pPr>
      <w:bookmarkStart w:id="76" w:name="_Toc11132117"/>
      <w:r w:rsidRPr="00C26778">
        <w:rPr>
          <w:rStyle w:val="Strong"/>
        </w:rPr>
        <w:t>Configuration Management</w:t>
      </w:r>
      <w:bookmarkEnd w:id="76"/>
    </w:p>
    <w:p w14:paraId="47C52143" w14:textId="77777777" w:rsidR="00E918C5" w:rsidRPr="007F5E4C" w:rsidRDefault="00E918C5">
      <w:pPr>
        <w:pStyle w:val="BodyText"/>
        <w:rPr>
          <w:szCs w:val="24"/>
          <w:highlight w:val="yellow"/>
        </w:rPr>
      </w:pPr>
      <w:r w:rsidRPr="007F5E4C">
        <w:rPr>
          <w:highlight w:val="yellow"/>
        </w:rPr>
        <w:t xml:space="preserve">Appropriate tools will be selected which provide a database of Change Requests and a controlled versioned repository of project artifacts. </w:t>
      </w:r>
    </w:p>
    <w:p w14:paraId="7099D2CA" w14:textId="77777777" w:rsidR="00E918C5" w:rsidRPr="007F5E4C" w:rsidRDefault="00E918C5">
      <w:pPr>
        <w:pStyle w:val="BodyText"/>
        <w:rPr>
          <w:szCs w:val="24"/>
          <w:highlight w:val="yellow"/>
        </w:rPr>
      </w:pPr>
      <w:r w:rsidRPr="007F5E4C">
        <w:rPr>
          <w:szCs w:val="24"/>
          <w:highlight w:val="yellow"/>
        </w:rPr>
        <w:lastRenderedPageBreak/>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58388C36" w14:textId="77777777" w:rsidR="00E918C5" w:rsidRPr="007F5E4C" w:rsidRDefault="00E918C5">
      <w:pPr>
        <w:pStyle w:val="BodyText"/>
        <w:rPr>
          <w:szCs w:val="24"/>
          <w:highlight w:val="yellow"/>
        </w:rPr>
      </w:pPr>
      <w:r w:rsidRPr="007F5E4C">
        <w:rPr>
          <w:szCs w:val="24"/>
          <w:highlight w:val="yellow"/>
        </w:rPr>
        <w:t xml:space="preserve">The Change Requests are reviewed and approved by one member of the project, the Change Control Manager role.  </w:t>
      </w:r>
    </w:p>
    <w:p w14:paraId="0C67E523" w14:textId="77777777" w:rsidR="00E918C5" w:rsidRPr="007F5E4C" w:rsidRDefault="00E918C5">
      <w:pPr>
        <w:pStyle w:val="BodyText"/>
        <w:rPr>
          <w:szCs w:val="24"/>
          <w:highlight w:val="yellow"/>
        </w:rPr>
      </w:pPr>
    </w:p>
    <w:p w14:paraId="08CE2A50" w14:textId="77777777" w:rsidR="00E918C5" w:rsidRDefault="00E918C5">
      <w:pPr>
        <w:pStyle w:val="BodyText"/>
        <w:rPr>
          <w:i/>
          <w:iCs/>
          <w:szCs w:val="24"/>
        </w:rPr>
      </w:pPr>
      <w:r w:rsidRPr="007F5E4C">
        <w:rPr>
          <w:i/>
          <w:iCs/>
          <w:szCs w:val="24"/>
          <w:highlight w:val="yellow"/>
        </w:rPr>
        <w:t>Refer to the Configuration Management Plan (EEE-FFF-X.Y.doc) for detailed information.</w:t>
      </w:r>
    </w:p>
    <w:p w14:paraId="6E3CE4CA" w14:textId="77777777" w:rsidR="00832B3B" w:rsidRDefault="00832B3B">
      <w:pPr>
        <w:pStyle w:val="BodyText"/>
        <w:rPr>
          <w:i/>
          <w:iCs/>
          <w:szCs w:val="24"/>
        </w:rPr>
      </w:pPr>
    </w:p>
    <w:p w14:paraId="5C18A4B8" w14:textId="1C0AAEDE" w:rsidR="00832B3B" w:rsidRPr="00832B3B" w:rsidRDefault="00832B3B">
      <w:pPr>
        <w:pStyle w:val="BodyText"/>
        <w:rPr>
          <w:szCs w:val="24"/>
        </w:rPr>
      </w:pPr>
      <w:r>
        <w:rPr>
          <w:szCs w:val="24"/>
        </w:rPr>
        <w:t xml:space="preserve">We will utilize a shared platform that will be used to collaborate by the team </w:t>
      </w:r>
      <w:r w:rsidR="00097CFA">
        <w:rPr>
          <w:szCs w:val="24"/>
        </w:rPr>
        <w:t>and</w:t>
      </w:r>
      <w:r>
        <w:rPr>
          <w:szCs w:val="24"/>
        </w:rPr>
        <w:t xml:space="preserve"> to track issues and changes. A standard naming convention will be </w:t>
      </w:r>
      <w:r w:rsidR="00097CFA">
        <w:rPr>
          <w:szCs w:val="24"/>
        </w:rPr>
        <w:t>implemented</w:t>
      </w:r>
      <w:r>
        <w:rPr>
          <w:szCs w:val="24"/>
        </w:rPr>
        <w:t xml:space="preserve"> for all artifacts </w:t>
      </w:r>
      <w:proofErr w:type="gramStart"/>
      <w:r>
        <w:rPr>
          <w:szCs w:val="24"/>
        </w:rPr>
        <w:t>in order to</w:t>
      </w:r>
      <w:proofErr w:type="gramEnd"/>
      <w:r>
        <w:rPr>
          <w:szCs w:val="24"/>
        </w:rPr>
        <w:t xml:space="preserve"> ensure consistency, simplicity, and ease for the entirety of the project. Also, all the project artifacts will be stored in a version control repository that all the team members have access to. This will ensure all changes are tracked and kept in case a reversion is necessary. Regular backups will be </w:t>
      </w:r>
      <w:r w:rsidR="00097CFA">
        <w:rPr>
          <w:szCs w:val="24"/>
        </w:rPr>
        <w:t>kept,</w:t>
      </w:r>
      <w:r>
        <w:rPr>
          <w:szCs w:val="24"/>
        </w:rPr>
        <w:t xml:space="preserve"> and a disaster recovery plan will be in place.</w:t>
      </w:r>
    </w:p>
    <w:p w14:paraId="6839F42F"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1259A6F6" w14:textId="77777777" w:rsidR="00E918C5" w:rsidRPr="00C26778" w:rsidRDefault="00E918C5">
      <w:pPr>
        <w:pStyle w:val="Heading1"/>
      </w:pPr>
      <w:bookmarkStart w:id="82" w:name="_Toc11132118"/>
      <w:r w:rsidRPr="00C26778">
        <w:t>Annexes</w:t>
      </w:r>
      <w:bookmarkEnd w:id="81"/>
      <w:bookmarkEnd w:id="82"/>
    </w:p>
    <w:p w14:paraId="1466F6D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D17ACC1" w14:textId="77777777" w:rsidR="00E918C5" w:rsidRPr="00C26778" w:rsidRDefault="00E918C5">
      <w:pPr>
        <w:pStyle w:val="BodyText"/>
      </w:pPr>
      <w:r w:rsidRPr="00C26778">
        <w:t>The project will follow the UPEDU process.</w:t>
      </w:r>
    </w:p>
    <w:p w14:paraId="204B597B" w14:textId="77777777" w:rsidR="00E918C5" w:rsidRPr="00C26778" w:rsidRDefault="00E918C5">
      <w:pPr>
        <w:pStyle w:val="BodyText"/>
      </w:pPr>
      <w:r w:rsidRPr="00C26778">
        <w:t>Other applicable process plans are listed in the references section, including Programming Guidelines.</w:t>
      </w:r>
    </w:p>
    <w:p w14:paraId="05B496B5" w14:textId="77777777" w:rsidR="00E918C5" w:rsidRPr="00C26778" w:rsidRDefault="00E918C5">
      <w:pPr>
        <w:pStyle w:val="BodyText"/>
      </w:pPr>
    </w:p>
    <w:sectPr w:rsidR="00E918C5" w:rsidRPr="00C267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0DBC" w14:textId="77777777" w:rsidR="00790FFE" w:rsidRDefault="00790FFE">
      <w:pPr>
        <w:spacing w:line="240" w:lineRule="auto"/>
      </w:pPr>
      <w:r>
        <w:separator/>
      </w:r>
    </w:p>
  </w:endnote>
  <w:endnote w:type="continuationSeparator" w:id="0">
    <w:p w14:paraId="2EED2CCF" w14:textId="77777777" w:rsidR="00790FFE" w:rsidRDefault="00790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5EDC"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97D511"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04143026" w14:textId="77777777">
      <w:tc>
        <w:tcPr>
          <w:tcW w:w="3162" w:type="dxa"/>
          <w:tcBorders>
            <w:top w:val="nil"/>
            <w:left w:val="nil"/>
            <w:bottom w:val="nil"/>
            <w:right w:val="nil"/>
          </w:tcBorders>
        </w:tcPr>
        <w:p w14:paraId="5FC40724" w14:textId="77777777" w:rsidR="00C251DF" w:rsidRDefault="00C251DF">
          <w:pPr>
            <w:ind w:right="360"/>
          </w:pPr>
          <w:r>
            <w:t>Confidential</w:t>
          </w:r>
        </w:p>
      </w:tc>
      <w:tc>
        <w:tcPr>
          <w:tcW w:w="3162" w:type="dxa"/>
          <w:tcBorders>
            <w:top w:val="nil"/>
            <w:left w:val="nil"/>
            <w:bottom w:val="nil"/>
            <w:right w:val="nil"/>
          </w:tcBorders>
        </w:tcPr>
        <w:p w14:paraId="7E52E21E" w14:textId="4AE4D7AE" w:rsidR="00C251DF" w:rsidRDefault="00C251DF">
          <w:pPr>
            <w:jc w:val="center"/>
          </w:pPr>
          <w:r>
            <w:sym w:font="Symbol" w:char="F0D3"/>
          </w:r>
          <w:fldSimple w:instr=" DOCPROPERTY &quot;Company&quot;  \* MERGEFORMAT ">
            <w:r w:rsidR="000F3D04">
              <w:t>&lt;Company Name&gt;</w:t>
            </w:r>
          </w:fldSimple>
          <w:r>
            <w:t xml:space="preserve">, </w:t>
          </w:r>
          <w:r>
            <w:fldChar w:fldCharType="begin"/>
          </w:r>
          <w:r>
            <w:instrText xml:space="preserve"> DATE \@ "yyyy" </w:instrText>
          </w:r>
          <w:r>
            <w:fldChar w:fldCharType="separate"/>
          </w:r>
          <w:r w:rsidR="00634482">
            <w:rPr>
              <w:noProof/>
            </w:rPr>
            <w:t>2023</w:t>
          </w:r>
          <w:r>
            <w:fldChar w:fldCharType="end"/>
          </w:r>
        </w:p>
      </w:tc>
      <w:tc>
        <w:tcPr>
          <w:tcW w:w="3162" w:type="dxa"/>
          <w:tcBorders>
            <w:top w:val="nil"/>
            <w:left w:val="nil"/>
            <w:bottom w:val="nil"/>
            <w:right w:val="nil"/>
          </w:tcBorders>
        </w:tcPr>
        <w:p w14:paraId="4CB9844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587D68F"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B3C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9BA7E" w14:textId="77777777" w:rsidR="00790FFE" w:rsidRDefault="00790FFE">
      <w:pPr>
        <w:spacing w:line="240" w:lineRule="auto"/>
      </w:pPr>
      <w:r>
        <w:separator/>
      </w:r>
    </w:p>
  </w:footnote>
  <w:footnote w:type="continuationSeparator" w:id="0">
    <w:p w14:paraId="0705780C" w14:textId="77777777" w:rsidR="00790FFE" w:rsidRDefault="00790F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CEE6" w14:textId="77777777" w:rsidR="00C251DF" w:rsidRDefault="00C251DF">
    <w:pPr>
      <w:rPr>
        <w:sz w:val="24"/>
      </w:rPr>
    </w:pPr>
  </w:p>
  <w:p w14:paraId="409F376E" w14:textId="77777777" w:rsidR="00C251DF" w:rsidRDefault="00C251DF">
    <w:pPr>
      <w:pBdr>
        <w:top w:val="single" w:sz="6" w:space="1" w:color="auto"/>
      </w:pBdr>
      <w:rPr>
        <w:sz w:val="24"/>
      </w:rPr>
    </w:pPr>
  </w:p>
  <w:p w14:paraId="371E43C3"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F3D04">
      <w:rPr>
        <w:rFonts w:ascii="Arial" w:hAnsi="Arial"/>
        <w:b/>
        <w:sz w:val="36"/>
      </w:rPr>
      <w:t>&lt;Company Name&gt;</w:t>
    </w:r>
    <w:r>
      <w:rPr>
        <w:rFonts w:ascii="Arial" w:hAnsi="Arial"/>
        <w:b/>
        <w:sz w:val="36"/>
      </w:rPr>
      <w:fldChar w:fldCharType="end"/>
    </w:r>
  </w:p>
  <w:p w14:paraId="1F1A70A6" w14:textId="77777777" w:rsidR="00C251DF" w:rsidRDefault="00C251DF">
    <w:pPr>
      <w:pBdr>
        <w:bottom w:val="single" w:sz="6" w:space="1" w:color="auto"/>
      </w:pBdr>
      <w:jc w:val="right"/>
      <w:rPr>
        <w:sz w:val="24"/>
      </w:rPr>
    </w:pPr>
  </w:p>
  <w:p w14:paraId="54605DDB"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700F8620" w14:textId="77777777">
      <w:tc>
        <w:tcPr>
          <w:tcW w:w="6379" w:type="dxa"/>
        </w:tcPr>
        <w:p w14:paraId="71348899" w14:textId="4303B5C2" w:rsidR="00C251DF" w:rsidRDefault="000F3D04">
          <w:r>
            <w:t>C++ Calculator</w:t>
          </w:r>
        </w:p>
      </w:tc>
      <w:tc>
        <w:tcPr>
          <w:tcW w:w="3179" w:type="dxa"/>
        </w:tcPr>
        <w:p w14:paraId="07695C88" w14:textId="06658263" w:rsidR="00C251DF" w:rsidRDefault="00C251DF">
          <w:pPr>
            <w:tabs>
              <w:tab w:val="left" w:pos="1135"/>
            </w:tabs>
            <w:spacing w:before="40"/>
            <w:ind w:right="68"/>
          </w:pPr>
          <w:r>
            <w:t xml:space="preserve"> Version:          </w:t>
          </w:r>
          <w:r w:rsidR="000F3D04">
            <w:t>1.0</w:t>
          </w:r>
        </w:p>
      </w:tc>
    </w:tr>
    <w:tr w:rsidR="00C251DF" w14:paraId="5C4F3E35" w14:textId="77777777">
      <w:tc>
        <w:tcPr>
          <w:tcW w:w="6379" w:type="dxa"/>
        </w:tcPr>
        <w:p w14:paraId="1E9966B9" w14:textId="77777777" w:rsidR="00C251DF" w:rsidRDefault="00000000">
          <w:fldSimple w:instr=" TITLE  \* MERGEFORMAT ">
            <w:r w:rsidR="000F3D04">
              <w:t>Software Development Plan</w:t>
            </w:r>
          </w:fldSimple>
        </w:p>
      </w:tc>
      <w:tc>
        <w:tcPr>
          <w:tcW w:w="3179" w:type="dxa"/>
        </w:tcPr>
        <w:p w14:paraId="7E068CA9" w14:textId="4AA2A7F0" w:rsidR="00C251DF" w:rsidRDefault="00C251DF">
          <w:r>
            <w:t xml:space="preserve">  Date: </w:t>
          </w:r>
          <w:r w:rsidR="000F3D04">
            <w:t>09/22/2023</w:t>
          </w:r>
        </w:p>
      </w:tc>
    </w:tr>
    <w:tr w:rsidR="00C251DF" w14:paraId="45F4496C" w14:textId="77777777">
      <w:tc>
        <w:tcPr>
          <w:tcW w:w="9558" w:type="dxa"/>
          <w:gridSpan w:val="2"/>
        </w:tcPr>
        <w:p w14:paraId="6712592F" w14:textId="77777777" w:rsidR="00C251DF" w:rsidRDefault="00C251DF">
          <w:r>
            <w:t>&lt;document identifier&gt;</w:t>
          </w:r>
        </w:p>
      </w:tc>
    </w:tr>
  </w:tbl>
  <w:p w14:paraId="47B19CE9"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328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96A60"/>
    <w:multiLevelType w:val="multilevel"/>
    <w:tmpl w:val="824E75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2D61A0"/>
    <w:multiLevelType w:val="multilevel"/>
    <w:tmpl w:val="1E342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036C7740"/>
    <w:multiLevelType w:val="multilevel"/>
    <w:tmpl w:val="25CA0CB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402676E"/>
    <w:multiLevelType w:val="multilevel"/>
    <w:tmpl w:val="4A481C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7E7440"/>
    <w:multiLevelType w:val="multilevel"/>
    <w:tmpl w:val="0382E84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05820D36"/>
    <w:multiLevelType w:val="multilevel"/>
    <w:tmpl w:val="E6248A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12" w15:restartNumberingAfterBreak="0">
    <w:nsid w:val="0805528B"/>
    <w:multiLevelType w:val="multilevel"/>
    <w:tmpl w:val="80A0D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A5B6417"/>
    <w:multiLevelType w:val="multilevel"/>
    <w:tmpl w:val="E338768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0A6912EE"/>
    <w:multiLevelType w:val="multilevel"/>
    <w:tmpl w:val="BC10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1F4680A"/>
    <w:multiLevelType w:val="hybridMultilevel"/>
    <w:tmpl w:val="1E54DE6C"/>
    <w:lvl w:ilvl="0" w:tplc="B0E48A32">
      <w:start w:val="1"/>
      <w:numFmt w:val="decimal"/>
      <w:lvlText w:val="%1."/>
      <w:lvlJc w:val="left"/>
      <w:pPr>
        <w:ind w:left="1280" w:hanging="36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6A85D1E"/>
    <w:multiLevelType w:val="multilevel"/>
    <w:tmpl w:val="1896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B5B81"/>
    <w:multiLevelType w:val="multilevel"/>
    <w:tmpl w:val="1C8ED9A4"/>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AFA1BC2"/>
    <w:multiLevelType w:val="multilevel"/>
    <w:tmpl w:val="22B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2296153C"/>
    <w:multiLevelType w:val="multilevel"/>
    <w:tmpl w:val="8D789C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24DF440D"/>
    <w:multiLevelType w:val="multilevel"/>
    <w:tmpl w:val="F140C7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27406F00"/>
    <w:multiLevelType w:val="multilevel"/>
    <w:tmpl w:val="45E6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795D15"/>
    <w:multiLevelType w:val="multilevel"/>
    <w:tmpl w:val="54B2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0D2493"/>
    <w:multiLevelType w:val="multilevel"/>
    <w:tmpl w:val="9A703D7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2B92492D"/>
    <w:multiLevelType w:val="multilevel"/>
    <w:tmpl w:val="281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BF7F2D"/>
    <w:multiLevelType w:val="multilevel"/>
    <w:tmpl w:val="7F08CF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3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318F6A84"/>
    <w:multiLevelType w:val="multilevel"/>
    <w:tmpl w:val="18B437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37F74FC6"/>
    <w:multiLevelType w:val="multilevel"/>
    <w:tmpl w:val="433E1A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5" w15:restartNumberingAfterBreak="0">
    <w:nsid w:val="3D396592"/>
    <w:multiLevelType w:val="multilevel"/>
    <w:tmpl w:val="D1FE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4444344E"/>
    <w:multiLevelType w:val="multilevel"/>
    <w:tmpl w:val="8D1E617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455625B5"/>
    <w:multiLevelType w:val="multilevel"/>
    <w:tmpl w:val="85188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50" w15:restartNumberingAfterBreak="0">
    <w:nsid w:val="480B1688"/>
    <w:multiLevelType w:val="multilevel"/>
    <w:tmpl w:val="410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4C186A86"/>
    <w:multiLevelType w:val="multilevel"/>
    <w:tmpl w:val="D90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5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F6D489D"/>
    <w:multiLevelType w:val="multilevel"/>
    <w:tmpl w:val="0A4EB1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539D7003"/>
    <w:multiLevelType w:val="multilevel"/>
    <w:tmpl w:val="EC8A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B03654"/>
    <w:multiLevelType w:val="multilevel"/>
    <w:tmpl w:val="C608B2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5567A39"/>
    <w:multiLevelType w:val="hybridMultilevel"/>
    <w:tmpl w:val="44EEEF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74074DC"/>
    <w:multiLevelType w:val="multilevel"/>
    <w:tmpl w:val="D9E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AA4870"/>
    <w:multiLevelType w:val="multilevel"/>
    <w:tmpl w:val="6B3EA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5A1820B4"/>
    <w:multiLevelType w:val="multilevel"/>
    <w:tmpl w:val="99303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5BC143D6"/>
    <w:multiLevelType w:val="multilevel"/>
    <w:tmpl w:val="4592622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5C6D1531"/>
    <w:multiLevelType w:val="multilevel"/>
    <w:tmpl w:val="4926B6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D497382"/>
    <w:multiLevelType w:val="multilevel"/>
    <w:tmpl w:val="2C843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595941"/>
    <w:multiLevelType w:val="multilevel"/>
    <w:tmpl w:val="936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BC465D"/>
    <w:multiLevelType w:val="multilevel"/>
    <w:tmpl w:val="A05C766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5DD628A9"/>
    <w:multiLevelType w:val="multilevel"/>
    <w:tmpl w:val="18D0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240852"/>
    <w:multiLevelType w:val="multilevel"/>
    <w:tmpl w:val="1B8AC73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609F0A22"/>
    <w:multiLevelType w:val="multilevel"/>
    <w:tmpl w:val="E498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5C43A5"/>
    <w:multiLevelType w:val="multilevel"/>
    <w:tmpl w:val="B21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EA05D0"/>
    <w:multiLevelType w:val="multilevel"/>
    <w:tmpl w:val="5BB8FF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63492D0B"/>
    <w:multiLevelType w:val="multilevel"/>
    <w:tmpl w:val="50E2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0600F9"/>
    <w:multiLevelType w:val="multilevel"/>
    <w:tmpl w:val="20DA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0" w15:restartNumberingAfterBreak="0">
    <w:nsid w:val="69E710E6"/>
    <w:multiLevelType w:val="multilevel"/>
    <w:tmpl w:val="E9006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6CA54402"/>
    <w:multiLevelType w:val="multilevel"/>
    <w:tmpl w:val="A7DC0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6F6962C9"/>
    <w:multiLevelType w:val="multilevel"/>
    <w:tmpl w:val="5A6099B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4"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5"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8" w15:restartNumberingAfterBreak="0">
    <w:nsid w:val="74401176"/>
    <w:multiLevelType w:val="multilevel"/>
    <w:tmpl w:val="FB1CE3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9" w15:restartNumberingAfterBreak="0">
    <w:nsid w:val="74A94F20"/>
    <w:multiLevelType w:val="multilevel"/>
    <w:tmpl w:val="ABD80D0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0" w15:restartNumberingAfterBreak="0">
    <w:nsid w:val="75092455"/>
    <w:multiLevelType w:val="multilevel"/>
    <w:tmpl w:val="0DF2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93" w15:restartNumberingAfterBreak="0">
    <w:nsid w:val="7A89254D"/>
    <w:multiLevelType w:val="multilevel"/>
    <w:tmpl w:val="00B2FA18"/>
    <w:lvl w:ilvl="0">
      <w:start w:val="1"/>
      <w:numFmt w:val="bullet"/>
      <w:pStyle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6" w15:restartNumberingAfterBreak="0">
    <w:nsid w:val="7E1D01AF"/>
    <w:multiLevelType w:val="multilevel"/>
    <w:tmpl w:val="649E5EC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67102804">
    <w:abstractNumId w:val="0"/>
  </w:num>
  <w:num w:numId="2" w16cid:durableId="13772368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01267902">
    <w:abstractNumId w:val="85"/>
  </w:num>
  <w:num w:numId="4" w16cid:durableId="885876624">
    <w:abstractNumId w:val="13"/>
  </w:num>
  <w:num w:numId="5" w16cid:durableId="1309894288">
    <w:abstractNumId w:val="20"/>
  </w:num>
  <w:num w:numId="6" w16cid:durableId="1656685580">
    <w:abstractNumId w:val="57"/>
  </w:num>
  <w:num w:numId="7" w16cid:durableId="2061703290">
    <w:abstractNumId w:val="84"/>
  </w:num>
  <w:num w:numId="8" w16cid:durableId="886919836">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729956152">
    <w:abstractNumId w:val="78"/>
  </w:num>
  <w:num w:numId="10" w16cid:durableId="1235505144">
    <w:abstractNumId w:val="64"/>
  </w:num>
  <w:num w:numId="11" w16cid:durableId="721561475">
    <w:abstractNumId w:val="8"/>
  </w:num>
  <w:num w:numId="12" w16cid:durableId="45036112">
    <w:abstractNumId w:val="41"/>
  </w:num>
  <w:num w:numId="13" w16cid:durableId="1393387000">
    <w:abstractNumId w:val="94"/>
  </w:num>
  <w:num w:numId="14" w16cid:durableId="364716578">
    <w:abstractNumId w:val="56"/>
  </w:num>
  <w:num w:numId="15" w16cid:durableId="877350428">
    <w:abstractNumId w:val="54"/>
  </w:num>
  <w:num w:numId="16" w16cid:durableId="102663746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411322532">
    <w:abstractNumId w:val="3"/>
  </w:num>
  <w:num w:numId="18" w16cid:durableId="56588783">
    <w:abstractNumId w:val="91"/>
  </w:num>
  <w:num w:numId="19" w16cid:durableId="556281225">
    <w:abstractNumId w:val="14"/>
  </w:num>
  <w:num w:numId="20" w16cid:durableId="236330332">
    <w:abstractNumId w:val="42"/>
  </w:num>
  <w:num w:numId="21" w16cid:durableId="351879133">
    <w:abstractNumId w:val="40"/>
  </w:num>
  <w:num w:numId="22" w16cid:durableId="1110777823">
    <w:abstractNumId w:val="87"/>
  </w:num>
  <w:num w:numId="23" w16cid:durableId="1909803191">
    <w:abstractNumId w:val="39"/>
  </w:num>
  <w:num w:numId="24" w16cid:durableId="1362047409">
    <w:abstractNumId w:val="25"/>
  </w:num>
  <w:num w:numId="25" w16cid:durableId="532767039">
    <w:abstractNumId w:val="86"/>
  </w:num>
  <w:num w:numId="26" w16cid:durableId="1971131380">
    <w:abstractNumId w:val="51"/>
  </w:num>
  <w:num w:numId="27" w16cid:durableId="902179423">
    <w:abstractNumId w:val="28"/>
  </w:num>
  <w:num w:numId="28" w16cid:durableId="687365067">
    <w:abstractNumId w:val="46"/>
  </w:num>
  <w:num w:numId="29" w16cid:durableId="930889186">
    <w:abstractNumId w:val="37"/>
  </w:num>
  <w:num w:numId="30" w16cid:durableId="1077551644">
    <w:abstractNumId w:val="82"/>
  </w:num>
  <w:num w:numId="31" w16cid:durableId="1260136658">
    <w:abstractNumId w:val="22"/>
  </w:num>
  <w:num w:numId="32" w16cid:durableId="1171214470">
    <w:abstractNumId w:val="19"/>
  </w:num>
  <w:num w:numId="33" w16cid:durableId="1992445052">
    <w:abstractNumId w:val="17"/>
  </w:num>
  <w:num w:numId="34" w16cid:durableId="155195966">
    <w:abstractNumId w:val="77"/>
  </w:num>
  <w:num w:numId="35" w16cid:durableId="19404483">
    <w:abstractNumId w:val="36"/>
  </w:num>
  <w:num w:numId="36" w16cid:durableId="1499272607">
    <w:abstractNumId w:val="49"/>
  </w:num>
  <w:num w:numId="37" w16cid:durableId="528448967">
    <w:abstractNumId w:val="11"/>
  </w:num>
  <w:num w:numId="38" w16cid:durableId="2127724525">
    <w:abstractNumId w:val="53"/>
  </w:num>
  <w:num w:numId="39" w16cid:durableId="1907061276">
    <w:abstractNumId w:val="27"/>
  </w:num>
  <w:num w:numId="40" w16cid:durableId="1887376982">
    <w:abstractNumId w:val="5"/>
  </w:num>
  <w:num w:numId="41" w16cid:durableId="290943129">
    <w:abstractNumId w:val="79"/>
  </w:num>
  <w:num w:numId="42" w16cid:durableId="1630937512">
    <w:abstractNumId w:val="95"/>
  </w:num>
  <w:num w:numId="43" w16cid:durableId="1786266510">
    <w:abstractNumId w:val="44"/>
  </w:num>
  <w:num w:numId="44" w16cid:durableId="1324818117">
    <w:abstractNumId w:val="92"/>
  </w:num>
  <w:num w:numId="45" w16cid:durableId="699430276">
    <w:abstractNumId w:val="18"/>
  </w:num>
  <w:num w:numId="46" w16cid:durableId="379285233">
    <w:abstractNumId w:val="10"/>
  </w:num>
  <w:num w:numId="47" w16cid:durableId="748884794">
    <w:abstractNumId w:val="21"/>
  </w:num>
  <w:num w:numId="48" w16cid:durableId="1777865979">
    <w:abstractNumId w:val="88"/>
  </w:num>
  <w:num w:numId="49" w16cid:durableId="403455972">
    <w:abstractNumId w:val="29"/>
  </w:num>
  <w:num w:numId="50" w16cid:durableId="1549149341">
    <w:abstractNumId w:val="47"/>
  </w:num>
  <w:num w:numId="51" w16cid:durableId="1051424621">
    <w:abstractNumId w:val="59"/>
  </w:num>
  <w:num w:numId="52" w16cid:durableId="1486622758">
    <w:abstractNumId w:val="66"/>
  </w:num>
  <w:num w:numId="53" w16cid:durableId="647174896">
    <w:abstractNumId w:val="2"/>
  </w:num>
  <w:num w:numId="54" w16cid:durableId="746878720">
    <w:abstractNumId w:val="80"/>
  </w:num>
  <w:num w:numId="55" w16cid:durableId="49498873">
    <w:abstractNumId w:val="43"/>
  </w:num>
  <w:num w:numId="56" w16cid:durableId="1702126008">
    <w:abstractNumId w:val="4"/>
  </w:num>
  <w:num w:numId="57" w16cid:durableId="712997174">
    <w:abstractNumId w:val="61"/>
  </w:num>
  <w:num w:numId="58" w16cid:durableId="127751165">
    <w:abstractNumId w:val="50"/>
  </w:num>
  <w:num w:numId="59" w16cid:durableId="1593659775">
    <w:abstractNumId w:val="38"/>
  </w:num>
  <w:num w:numId="60" w16cid:durableId="1045256651">
    <w:abstractNumId w:val="9"/>
  </w:num>
  <w:num w:numId="61" w16cid:durableId="731004151">
    <w:abstractNumId w:val="67"/>
  </w:num>
  <w:num w:numId="62" w16cid:durableId="924656037">
    <w:abstractNumId w:val="75"/>
  </w:num>
  <w:num w:numId="63" w16cid:durableId="1561014433">
    <w:abstractNumId w:val="7"/>
  </w:num>
  <w:num w:numId="64" w16cid:durableId="1075516219">
    <w:abstractNumId w:val="62"/>
  </w:num>
  <w:num w:numId="65" w16cid:durableId="1943952925">
    <w:abstractNumId w:val="12"/>
  </w:num>
  <w:num w:numId="66" w16cid:durableId="1198815768">
    <w:abstractNumId w:val="32"/>
  </w:num>
  <w:num w:numId="67" w16cid:durableId="1003317177">
    <w:abstractNumId w:val="31"/>
  </w:num>
  <w:num w:numId="68" w16cid:durableId="1846479161">
    <w:abstractNumId w:val="65"/>
  </w:num>
  <w:num w:numId="69" w16cid:durableId="68967140">
    <w:abstractNumId w:val="33"/>
  </w:num>
  <w:num w:numId="70" w16cid:durableId="667101150">
    <w:abstractNumId w:val="24"/>
  </w:num>
  <w:num w:numId="71" w16cid:durableId="674185259">
    <w:abstractNumId w:val="34"/>
  </w:num>
  <w:num w:numId="72" w16cid:durableId="1483231734">
    <w:abstractNumId w:val="89"/>
  </w:num>
  <w:num w:numId="73" w16cid:durableId="722561063">
    <w:abstractNumId w:val="45"/>
  </w:num>
  <w:num w:numId="74" w16cid:durableId="1891191227">
    <w:abstractNumId w:val="30"/>
  </w:num>
  <w:num w:numId="75" w16cid:durableId="1621447327">
    <w:abstractNumId w:val="55"/>
  </w:num>
  <w:num w:numId="76" w16cid:durableId="1923639837">
    <w:abstractNumId w:val="68"/>
  </w:num>
  <w:num w:numId="77" w16cid:durableId="985740282">
    <w:abstractNumId w:val="26"/>
  </w:num>
  <w:num w:numId="78" w16cid:durableId="1194267777">
    <w:abstractNumId w:val="35"/>
  </w:num>
  <w:num w:numId="79" w16cid:durableId="1109470651">
    <w:abstractNumId w:val="73"/>
  </w:num>
  <w:num w:numId="80" w16cid:durableId="553464596">
    <w:abstractNumId w:val="69"/>
  </w:num>
  <w:num w:numId="81" w16cid:durableId="816261182">
    <w:abstractNumId w:val="93"/>
  </w:num>
  <w:num w:numId="82" w16cid:durableId="1658263456">
    <w:abstractNumId w:val="71"/>
  </w:num>
  <w:num w:numId="83" w16cid:durableId="206525247">
    <w:abstractNumId w:val="15"/>
  </w:num>
  <w:num w:numId="84" w16cid:durableId="132062240">
    <w:abstractNumId w:val="83"/>
  </w:num>
  <w:num w:numId="85" w16cid:durableId="696733317">
    <w:abstractNumId w:val="6"/>
  </w:num>
  <w:num w:numId="86" w16cid:durableId="1264534332">
    <w:abstractNumId w:val="63"/>
  </w:num>
  <w:num w:numId="87" w16cid:durableId="725950491">
    <w:abstractNumId w:val="16"/>
  </w:num>
  <w:num w:numId="88" w16cid:durableId="1852449068">
    <w:abstractNumId w:val="23"/>
  </w:num>
  <w:num w:numId="89" w16cid:durableId="1293091923">
    <w:abstractNumId w:val="48"/>
  </w:num>
  <w:num w:numId="90" w16cid:durableId="477111437">
    <w:abstractNumId w:val="90"/>
  </w:num>
  <w:num w:numId="91" w16cid:durableId="1557474980">
    <w:abstractNumId w:val="81"/>
  </w:num>
  <w:num w:numId="92" w16cid:durableId="2060784090">
    <w:abstractNumId w:val="76"/>
  </w:num>
  <w:num w:numId="93" w16cid:durableId="411513283">
    <w:abstractNumId w:val="58"/>
  </w:num>
  <w:num w:numId="94" w16cid:durableId="134107653">
    <w:abstractNumId w:val="74"/>
  </w:num>
  <w:num w:numId="95" w16cid:durableId="1348100174">
    <w:abstractNumId w:val="72"/>
  </w:num>
  <w:num w:numId="96" w16cid:durableId="1717850463">
    <w:abstractNumId w:val="70"/>
  </w:num>
  <w:num w:numId="97" w16cid:durableId="2099015956">
    <w:abstractNumId w:val="96"/>
  </w:num>
  <w:num w:numId="98" w16cid:durableId="1436097742">
    <w:abstractNumId w:val="52"/>
  </w:num>
  <w:num w:numId="99" w16cid:durableId="761684643">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04"/>
    <w:rsid w:val="00097CFA"/>
    <w:rsid w:val="000F3D04"/>
    <w:rsid w:val="001D09B6"/>
    <w:rsid w:val="001D4055"/>
    <w:rsid w:val="002601B0"/>
    <w:rsid w:val="002E4661"/>
    <w:rsid w:val="00390BD3"/>
    <w:rsid w:val="00406D1C"/>
    <w:rsid w:val="00443638"/>
    <w:rsid w:val="00486D40"/>
    <w:rsid w:val="00634482"/>
    <w:rsid w:val="00685000"/>
    <w:rsid w:val="0073154A"/>
    <w:rsid w:val="00790FFE"/>
    <w:rsid w:val="007F5E4C"/>
    <w:rsid w:val="00832B3B"/>
    <w:rsid w:val="00AA2C48"/>
    <w:rsid w:val="00B05749"/>
    <w:rsid w:val="00C251DF"/>
    <w:rsid w:val="00C26778"/>
    <w:rsid w:val="00DC0019"/>
    <w:rsid w:val="00E81910"/>
    <w:rsid w:val="00E918C5"/>
    <w:rsid w:val="00F0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FE959"/>
  <w15:chartTrackingRefBased/>
  <w15:docId w15:val="{BC23F8E4-2C7F-49ED-AB98-6F1A7BD4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Emphasis">
    <w:name w:val="Emphasis"/>
    <w:uiPriority w:val="20"/>
    <w:qFormat/>
    <w:rsid w:val="00486D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79764">
      <w:bodyDiv w:val="1"/>
      <w:marLeft w:val="0"/>
      <w:marRight w:val="0"/>
      <w:marTop w:val="0"/>
      <w:marBottom w:val="0"/>
      <w:divBdr>
        <w:top w:val="none" w:sz="0" w:space="0" w:color="auto"/>
        <w:left w:val="none" w:sz="0" w:space="0" w:color="auto"/>
        <w:bottom w:val="none" w:sz="0" w:space="0" w:color="auto"/>
        <w:right w:val="none" w:sz="0" w:space="0" w:color="auto"/>
      </w:divBdr>
    </w:div>
    <w:div w:id="367528101">
      <w:bodyDiv w:val="1"/>
      <w:marLeft w:val="0"/>
      <w:marRight w:val="0"/>
      <w:marTop w:val="0"/>
      <w:marBottom w:val="0"/>
      <w:divBdr>
        <w:top w:val="none" w:sz="0" w:space="0" w:color="auto"/>
        <w:left w:val="none" w:sz="0" w:space="0" w:color="auto"/>
        <w:bottom w:val="none" w:sz="0" w:space="0" w:color="auto"/>
        <w:right w:val="none" w:sz="0" w:space="0" w:color="auto"/>
      </w:divBdr>
      <w:divsChild>
        <w:div w:id="1595044239">
          <w:marLeft w:val="0"/>
          <w:marRight w:val="0"/>
          <w:marTop w:val="0"/>
          <w:marBottom w:val="0"/>
          <w:divBdr>
            <w:top w:val="none" w:sz="0" w:space="0" w:color="auto"/>
            <w:left w:val="none" w:sz="0" w:space="0" w:color="auto"/>
            <w:bottom w:val="none" w:sz="0" w:space="0" w:color="auto"/>
            <w:right w:val="none" w:sz="0" w:space="0" w:color="auto"/>
          </w:divBdr>
          <w:divsChild>
            <w:div w:id="663974228">
              <w:marLeft w:val="0"/>
              <w:marRight w:val="0"/>
              <w:marTop w:val="0"/>
              <w:marBottom w:val="0"/>
              <w:divBdr>
                <w:top w:val="none" w:sz="0" w:space="0" w:color="auto"/>
                <w:left w:val="none" w:sz="0" w:space="0" w:color="auto"/>
                <w:bottom w:val="none" w:sz="0" w:space="0" w:color="auto"/>
                <w:right w:val="none" w:sz="0" w:space="0" w:color="auto"/>
              </w:divBdr>
              <w:divsChild>
                <w:div w:id="746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7168">
      <w:bodyDiv w:val="1"/>
      <w:marLeft w:val="0"/>
      <w:marRight w:val="0"/>
      <w:marTop w:val="0"/>
      <w:marBottom w:val="0"/>
      <w:divBdr>
        <w:top w:val="none" w:sz="0" w:space="0" w:color="auto"/>
        <w:left w:val="none" w:sz="0" w:space="0" w:color="auto"/>
        <w:bottom w:val="none" w:sz="0" w:space="0" w:color="auto"/>
        <w:right w:val="none" w:sz="0" w:space="0" w:color="auto"/>
      </w:divBdr>
    </w:div>
    <w:div w:id="408236454">
      <w:bodyDiv w:val="1"/>
      <w:marLeft w:val="0"/>
      <w:marRight w:val="0"/>
      <w:marTop w:val="0"/>
      <w:marBottom w:val="0"/>
      <w:divBdr>
        <w:top w:val="none" w:sz="0" w:space="0" w:color="auto"/>
        <w:left w:val="none" w:sz="0" w:space="0" w:color="auto"/>
        <w:bottom w:val="none" w:sz="0" w:space="0" w:color="auto"/>
        <w:right w:val="none" w:sz="0" w:space="0" w:color="auto"/>
      </w:divBdr>
    </w:div>
    <w:div w:id="467167509">
      <w:bodyDiv w:val="1"/>
      <w:marLeft w:val="0"/>
      <w:marRight w:val="0"/>
      <w:marTop w:val="0"/>
      <w:marBottom w:val="0"/>
      <w:divBdr>
        <w:top w:val="none" w:sz="0" w:space="0" w:color="auto"/>
        <w:left w:val="none" w:sz="0" w:space="0" w:color="auto"/>
        <w:bottom w:val="none" w:sz="0" w:space="0" w:color="auto"/>
        <w:right w:val="none" w:sz="0" w:space="0" w:color="auto"/>
      </w:divBdr>
    </w:div>
    <w:div w:id="666401419">
      <w:bodyDiv w:val="1"/>
      <w:marLeft w:val="0"/>
      <w:marRight w:val="0"/>
      <w:marTop w:val="0"/>
      <w:marBottom w:val="0"/>
      <w:divBdr>
        <w:top w:val="none" w:sz="0" w:space="0" w:color="auto"/>
        <w:left w:val="none" w:sz="0" w:space="0" w:color="auto"/>
        <w:bottom w:val="none" w:sz="0" w:space="0" w:color="auto"/>
        <w:right w:val="none" w:sz="0" w:space="0" w:color="auto"/>
      </w:divBdr>
    </w:div>
    <w:div w:id="670371960">
      <w:bodyDiv w:val="1"/>
      <w:marLeft w:val="0"/>
      <w:marRight w:val="0"/>
      <w:marTop w:val="0"/>
      <w:marBottom w:val="0"/>
      <w:divBdr>
        <w:top w:val="none" w:sz="0" w:space="0" w:color="auto"/>
        <w:left w:val="none" w:sz="0" w:space="0" w:color="auto"/>
        <w:bottom w:val="none" w:sz="0" w:space="0" w:color="auto"/>
        <w:right w:val="none" w:sz="0" w:space="0" w:color="auto"/>
      </w:divBdr>
    </w:div>
    <w:div w:id="716274805">
      <w:bodyDiv w:val="1"/>
      <w:marLeft w:val="0"/>
      <w:marRight w:val="0"/>
      <w:marTop w:val="0"/>
      <w:marBottom w:val="0"/>
      <w:divBdr>
        <w:top w:val="none" w:sz="0" w:space="0" w:color="auto"/>
        <w:left w:val="none" w:sz="0" w:space="0" w:color="auto"/>
        <w:bottom w:val="none" w:sz="0" w:space="0" w:color="auto"/>
        <w:right w:val="none" w:sz="0" w:space="0" w:color="auto"/>
      </w:divBdr>
    </w:div>
    <w:div w:id="816991251">
      <w:bodyDiv w:val="1"/>
      <w:marLeft w:val="0"/>
      <w:marRight w:val="0"/>
      <w:marTop w:val="0"/>
      <w:marBottom w:val="0"/>
      <w:divBdr>
        <w:top w:val="none" w:sz="0" w:space="0" w:color="auto"/>
        <w:left w:val="none" w:sz="0" w:space="0" w:color="auto"/>
        <w:bottom w:val="none" w:sz="0" w:space="0" w:color="auto"/>
        <w:right w:val="none" w:sz="0" w:space="0" w:color="auto"/>
      </w:divBdr>
    </w:div>
    <w:div w:id="1044868071">
      <w:bodyDiv w:val="1"/>
      <w:marLeft w:val="0"/>
      <w:marRight w:val="0"/>
      <w:marTop w:val="0"/>
      <w:marBottom w:val="0"/>
      <w:divBdr>
        <w:top w:val="none" w:sz="0" w:space="0" w:color="auto"/>
        <w:left w:val="none" w:sz="0" w:space="0" w:color="auto"/>
        <w:bottom w:val="none" w:sz="0" w:space="0" w:color="auto"/>
        <w:right w:val="none" w:sz="0" w:space="0" w:color="auto"/>
      </w:divBdr>
    </w:div>
    <w:div w:id="1085111983">
      <w:bodyDiv w:val="1"/>
      <w:marLeft w:val="0"/>
      <w:marRight w:val="0"/>
      <w:marTop w:val="0"/>
      <w:marBottom w:val="0"/>
      <w:divBdr>
        <w:top w:val="none" w:sz="0" w:space="0" w:color="auto"/>
        <w:left w:val="none" w:sz="0" w:space="0" w:color="auto"/>
        <w:bottom w:val="none" w:sz="0" w:space="0" w:color="auto"/>
        <w:right w:val="none" w:sz="0" w:space="0" w:color="auto"/>
      </w:divBdr>
    </w:div>
    <w:div w:id="1115369832">
      <w:bodyDiv w:val="1"/>
      <w:marLeft w:val="0"/>
      <w:marRight w:val="0"/>
      <w:marTop w:val="0"/>
      <w:marBottom w:val="0"/>
      <w:divBdr>
        <w:top w:val="none" w:sz="0" w:space="0" w:color="auto"/>
        <w:left w:val="none" w:sz="0" w:space="0" w:color="auto"/>
        <w:bottom w:val="none" w:sz="0" w:space="0" w:color="auto"/>
        <w:right w:val="none" w:sz="0" w:space="0" w:color="auto"/>
      </w:divBdr>
    </w:div>
    <w:div w:id="1233851021">
      <w:bodyDiv w:val="1"/>
      <w:marLeft w:val="0"/>
      <w:marRight w:val="0"/>
      <w:marTop w:val="0"/>
      <w:marBottom w:val="0"/>
      <w:divBdr>
        <w:top w:val="none" w:sz="0" w:space="0" w:color="auto"/>
        <w:left w:val="none" w:sz="0" w:space="0" w:color="auto"/>
        <w:bottom w:val="none" w:sz="0" w:space="0" w:color="auto"/>
        <w:right w:val="none" w:sz="0" w:space="0" w:color="auto"/>
      </w:divBdr>
    </w:div>
    <w:div w:id="1344825128">
      <w:bodyDiv w:val="1"/>
      <w:marLeft w:val="0"/>
      <w:marRight w:val="0"/>
      <w:marTop w:val="0"/>
      <w:marBottom w:val="0"/>
      <w:divBdr>
        <w:top w:val="none" w:sz="0" w:space="0" w:color="auto"/>
        <w:left w:val="none" w:sz="0" w:space="0" w:color="auto"/>
        <w:bottom w:val="none" w:sz="0" w:space="0" w:color="auto"/>
        <w:right w:val="none" w:sz="0" w:space="0" w:color="auto"/>
      </w:divBdr>
    </w:div>
    <w:div w:id="1462379777">
      <w:bodyDiv w:val="1"/>
      <w:marLeft w:val="0"/>
      <w:marRight w:val="0"/>
      <w:marTop w:val="0"/>
      <w:marBottom w:val="0"/>
      <w:divBdr>
        <w:top w:val="none" w:sz="0" w:space="0" w:color="auto"/>
        <w:left w:val="none" w:sz="0" w:space="0" w:color="auto"/>
        <w:bottom w:val="none" w:sz="0" w:space="0" w:color="auto"/>
        <w:right w:val="none" w:sz="0" w:space="0" w:color="auto"/>
      </w:divBdr>
    </w:div>
    <w:div w:id="1494568188">
      <w:bodyDiv w:val="1"/>
      <w:marLeft w:val="0"/>
      <w:marRight w:val="0"/>
      <w:marTop w:val="0"/>
      <w:marBottom w:val="0"/>
      <w:divBdr>
        <w:top w:val="none" w:sz="0" w:space="0" w:color="auto"/>
        <w:left w:val="none" w:sz="0" w:space="0" w:color="auto"/>
        <w:bottom w:val="none" w:sz="0" w:space="0" w:color="auto"/>
        <w:right w:val="none" w:sz="0" w:space="0" w:color="auto"/>
      </w:divBdr>
    </w:div>
    <w:div w:id="1499810310">
      <w:bodyDiv w:val="1"/>
      <w:marLeft w:val="0"/>
      <w:marRight w:val="0"/>
      <w:marTop w:val="0"/>
      <w:marBottom w:val="0"/>
      <w:divBdr>
        <w:top w:val="none" w:sz="0" w:space="0" w:color="auto"/>
        <w:left w:val="none" w:sz="0" w:space="0" w:color="auto"/>
        <w:bottom w:val="none" w:sz="0" w:space="0" w:color="auto"/>
        <w:right w:val="none" w:sz="0" w:space="0" w:color="auto"/>
      </w:divBdr>
    </w:div>
    <w:div w:id="1569265340">
      <w:bodyDiv w:val="1"/>
      <w:marLeft w:val="0"/>
      <w:marRight w:val="0"/>
      <w:marTop w:val="0"/>
      <w:marBottom w:val="0"/>
      <w:divBdr>
        <w:top w:val="none" w:sz="0" w:space="0" w:color="auto"/>
        <w:left w:val="none" w:sz="0" w:space="0" w:color="auto"/>
        <w:bottom w:val="none" w:sz="0" w:space="0" w:color="auto"/>
        <w:right w:val="none" w:sz="0" w:space="0" w:color="auto"/>
      </w:divBdr>
    </w:div>
    <w:div w:id="1756172019">
      <w:bodyDiv w:val="1"/>
      <w:marLeft w:val="0"/>
      <w:marRight w:val="0"/>
      <w:marTop w:val="0"/>
      <w:marBottom w:val="0"/>
      <w:divBdr>
        <w:top w:val="none" w:sz="0" w:space="0" w:color="auto"/>
        <w:left w:val="none" w:sz="0" w:space="0" w:color="auto"/>
        <w:bottom w:val="none" w:sz="0" w:space="0" w:color="auto"/>
        <w:right w:val="none" w:sz="0" w:space="0" w:color="auto"/>
      </w:divBdr>
    </w:div>
    <w:div w:id="1868523683">
      <w:bodyDiv w:val="1"/>
      <w:marLeft w:val="0"/>
      <w:marRight w:val="0"/>
      <w:marTop w:val="0"/>
      <w:marBottom w:val="0"/>
      <w:divBdr>
        <w:top w:val="none" w:sz="0" w:space="0" w:color="auto"/>
        <w:left w:val="none" w:sz="0" w:space="0" w:color="auto"/>
        <w:bottom w:val="none" w:sz="0" w:space="0" w:color="auto"/>
        <w:right w:val="none" w:sz="0" w:space="0" w:color="auto"/>
      </w:divBdr>
    </w:div>
    <w:div w:id="1896311615">
      <w:bodyDiv w:val="1"/>
      <w:marLeft w:val="0"/>
      <w:marRight w:val="0"/>
      <w:marTop w:val="0"/>
      <w:marBottom w:val="0"/>
      <w:divBdr>
        <w:top w:val="none" w:sz="0" w:space="0" w:color="auto"/>
        <w:left w:val="none" w:sz="0" w:space="0" w:color="auto"/>
        <w:bottom w:val="none" w:sz="0" w:space="0" w:color="auto"/>
        <w:right w:val="none" w:sz="0" w:space="0" w:color="auto"/>
      </w:divBdr>
    </w:div>
    <w:div w:id="2023896481">
      <w:bodyDiv w:val="1"/>
      <w:marLeft w:val="0"/>
      <w:marRight w:val="0"/>
      <w:marTop w:val="0"/>
      <w:marBottom w:val="0"/>
      <w:divBdr>
        <w:top w:val="none" w:sz="0" w:space="0" w:color="auto"/>
        <w:left w:val="none" w:sz="0" w:space="0" w:color="auto"/>
        <w:bottom w:val="none" w:sz="0" w:space="0" w:color="auto"/>
        <w:right w:val="none" w:sz="0" w:space="0" w:color="auto"/>
      </w:divBdr>
      <w:divsChild>
        <w:div w:id="842816708">
          <w:marLeft w:val="0"/>
          <w:marRight w:val="0"/>
          <w:marTop w:val="0"/>
          <w:marBottom w:val="0"/>
          <w:divBdr>
            <w:top w:val="none" w:sz="0" w:space="0" w:color="auto"/>
            <w:left w:val="none" w:sz="0" w:space="0" w:color="auto"/>
            <w:bottom w:val="none" w:sz="0" w:space="0" w:color="auto"/>
            <w:right w:val="none" w:sz="0" w:space="0" w:color="auto"/>
          </w:divBdr>
          <w:divsChild>
            <w:div w:id="776607854">
              <w:marLeft w:val="0"/>
              <w:marRight w:val="0"/>
              <w:marTop w:val="0"/>
              <w:marBottom w:val="0"/>
              <w:divBdr>
                <w:top w:val="none" w:sz="0" w:space="0" w:color="auto"/>
                <w:left w:val="none" w:sz="0" w:space="0" w:color="auto"/>
                <w:bottom w:val="none" w:sz="0" w:space="0" w:color="auto"/>
                <w:right w:val="none" w:sz="0" w:space="0" w:color="auto"/>
              </w:divBdr>
              <w:divsChild>
                <w:div w:id="282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v\PycharmProjects\348-project\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C:\Users\arnav\PycharmProjects\348-project\01-Project-Plan.dot</Template>
  <TotalTime>50</TotalTime>
  <Pages>21</Pages>
  <Words>6464</Words>
  <Characters>36845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43223</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 D</dc:creator>
  <cp:keywords/>
  <dc:description/>
  <cp:lastModifiedBy>Mukadam, Yaeesh A</cp:lastModifiedBy>
  <cp:revision>4</cp:revision>
  <cp:lastPrinted>1900-01-01T06:00:00Z</cp:lastPrinted>
  <dcterms:created xsi:type="dcterms:W3CDTF">2023-09-23T02:14:00Z</dcterms:created>
  <dcterms:modified xsi:type="dcterms:W3CDTF">2023-09-25T01:36:00Z</dcterms:modified>
</cp:coreProperties>
</file>